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5BB8D" w14:textId="77777777" w:rsidR="006D5C6A" w:rsidRDefault="006D5C6A" w:rsidP="006D5C6A">
      <w:pPr>
        <w:pStyle w:val="00"/>
      </w:pPr>
      <w:r>
        <w:rPr>
          <w:rFonts w:hint="eastAsia"/>
        </w:rPr>
        <w:t>老胡的</w:t>
      </w:r>
      <w:r>
        <w:rPr>
          <w:rFonts w:hint="eastAsia"/>
        </w:rPr>
        <w:t>AE</w:t>
      </w:r>
      <w:r>
        <w:rPr>
          <w:rFonts w:hint="eastAsia"/>
        </w:rPr>
        <w:t>教程</w:t>
      </w:r>
    </w:p>
    <w:p w14:paraId="3E385BAC" w14:textId="00393A84" w:rsidR="00243FE0" w:rsidRDefault="006D5C6A" w:rsidP="006D5C6A">
      <w:pPr>
        <w:pStyle w:val="01"/>
      </w:pPr>
      <w:r>
        <w:rPr>
          <w:rFonts w:hint="eastAsia"/>
        </w:rPr>
        <w:t>初始设置</w:t>
      </w:r>
      <w:r w:rsidR="00C86067">
        <w:rPr>
          <w:rFonts w:hint="eastAsia"/>
        </w:rPr>
        <w:t>与界面介绍</w:t>
      </w:r>
    </w:p>
    <w:p w14:paraId="3D9DAA06" w14:textId="412ABB42" w:rsidR="006D5C6A" w:rsidRDefault="006D5C6A" w:rsidP="006D5C6A">
      <w:pPr>
        <w:pStyle w:val="02"/>
      </w:pPr>
      <w:r>
        <w:rPr>
          <w:rFonts w:hint="eastAsia"/>
        </w:rPr>
        <w:t>首选项</w:t>
      </w:r>
    </w:p>
    <w:p w14:paraId="0F187417" w14:textId="1ED0C6A5" w:rsidR="006D5C6A" w:rsidRDefault="00F45254" w:rsidP="00F45254">
      <w:pPr>
        <w:ind w:firstLine="480"/>
      </w:pPr>
      <w:r>
        <w:rPr>
          <w:rFonts w:hint="eastAsia"/>
        </w:rPr>
        <w:t>记得更改缓存位置。</w:t>
      </w:r>
    </w:p>
    <w:p w14:paraId="16FF46E3" w14:textId="41D55F76" w:rsidR="00F45254" w:rsidRDefault="00314FA8" w:rsidP="00F45254">
      <w:pPr>
        <w:ind w:firstLine="480"/>
      </w:pPr>
      <w:r>
        <w:rPr>
          <w:rFonts w:hint="eastAsia"/>
        </w:rPr>
        <w:t>导入</w:t>
      </w:r>
      <w:r w:rsidR="001064F6">
        <w:rPr>
          <w:rFonts w:hint="eastAsia"/>
        </w:rPr>
        <w:t>-</w:t>
      </w:r>
      <w:r w:rsidR="001064F6">
        <w:rPr>
          <w:rFonts w:hint="eastAsia"/>
        </w:rPr>
        <w:t>序列</w:t>
      </w:r>
      <w:r>
        <w:rPr>
          <w:rFonts w:hint="eastAsia"/>
        </w:rPr>
        <w:t>素材</w:t>
      </w:r>
      <w:r w:rsidR="001064F6">
        <w:rPr>
          <w:rFonts w:hint="eastAsia"/>
        </w:rPr>
        <w:t>改为</w:t>
      </w:r>
      <w:r w:rsidR="001064F6">
        <w:rPr>
          <w:rFonts w:hint="eastAsia"/>
        </w:rPr>
        <w:t>25</w:t>
      </w:r>
      <w:r w:rsidR="001064F6">
        <w:rPr>
          <w:rFonts w:hint="eastAsia"/>
        </w:rPr>
        <w:t>，用于导入</w:t>
      </w:r>
      <w:r w:rsidR="001064F6">
        <w:rPr>
          <w:rFonts w:hint="eastAsia"/>
        </w:rPr>
        <w:t>PNG</w:t>
      </w:r>
      <w:r w:rsidR="001064F6">
        <w:rPr>
          <w:rFonts w:hint="eastAsia"/>
        </w:rPr>
        <w:t>序列。</w:t>
      </w:r>
    </w:p>
    <w:p w14:paraId="1BD57047" w14:textId="4F524C52" w:rsidR="008310D9" w:rsidRDefault="0004423A" w:rsidP="00F45254">
      <w:pPr>
        <w:ind w:firstLine="480"/>
      </w:pPr>
      <w:r>
        <w:rPr>
          <w:rFonts w:hint="eastAsia"/>
        </w:rPr>
        <w:t>“脚本和表达式</w:t>
      </w:r>
      <w:r>
        <w:rPr>
          <w:rFonts w:hint="eastAsia"/>
        </w:rPr>
        <w:t>-</w:t>
      </w:r>
      <w:r>
        <w:rPr>
          <w:rFonts w:hint="eastAsia"/>
        </w:rPr>
        <w:t>允许脚本写入文件和访问网络”勾选，用于使用外置插件。</w:t>
      </w:r>
    </w:p>
    <w:p w14:paraId="77F5A8C6" w14:textId="66D89BA7" w:rsidR="00C86067" w:rsidRDefault="00C86067" w:rsidP="00C86067">
      <w:pPr>
        <w:pStyle w:val="02"/>
      </w:pPr>
      <w:r>
        <w:rPr>
          <w:rFonts w:hint="eastAsia"/>
        </w:rPr>
        <w:t>工具栏</w:t>
      </w:r>
    </w:p>
    <w:p w14:paraId="6C016214" w14:textId="25C6BF43" w:rsidR="00C86067" w:rsidRDefault="00C86067" w:rsidP="00C86067">
      <w:pPr>
        <w:ind w:firstLine="480"/>
      </w:pPr>
      <w:r>
        <w:rPr>
          <w:rFonts w:hint="eastAsia"/>
        </w:rPr>
        <w:t>在菜单栏下总会有一个工具栏，里面有很多工具，这里挑几个意义不明显的工具介绍一下。</w:t>
      </w:r>
    </w:p>
    <w:p w14:paraId="37A8824E" w14:textId="453287FF" w:rsidR="00C86067" w:rsidRDefault="00C86067" w:rsidP="00C86067">
      <w:pPr>
        <w:ind w:firstLine="480"/>
      </w:pPr>
      <w:r>
        <w:rPr>
          <w:rFonts w:hint="eastAsia"/>
        </w:rPr>
        <w:t>“向后平移（锚点）工具”：</w:t>
      </w:r>
      <w:r w:rsidR="00F00B7B">
        <w:rPr>
          <w:rFonts w:hint="eastAsia"/>
        </w:rPr>
        <w:t>用于拖动锚点。</w:t>
      </w:r>
    </w:p>
    <w:p w14:paraId="28D0911E" w14:textId="395AF608" w:rsidR="00DD3460" w:rsidRDefault="00DD48CD" w:rsidP="00DD48CD">
      <w:pPr>
        <w:pStyle w:val="02"/>
      </w:pPr>
      <w:r>
        <w:rPr>
          <w:rFonts w:hint="eastAsia"/>
        </w:rPr>
        <w:t>工程打包</w:t>
      </w:r>
    </w:p>
    <w:p w14:paraId="3E7C99EA" w14:textId="375DFC82" w:rsidR="00DD48CD" w:rsidRDefault="000D17B5" w:rsidP="00DD48CD">
      <w:pPr>
        <w:ind w:firstLine="480"/>
      </w:pPr>
      <w:r>
        <w:rPr>
          <w:rFonts w:hint="eastAsia"/>
        </w:rPr>
        <w:t>当素材丢失，可以在其中一个丢失的素材上“右键</w:t>
      </w:r>
      <w:r>
        <w:rPr>
          <w:rFonts w:hint="eastAsia"/>
        </w:rPr>
        <w:t>-</w:t>
      </w:r>
      <w:r>
        <w:rPr>
          <w:rFonts w:hint="eastAsia"/>
        </w:rPr>
        <w:t>替换素材</w:t>
      </w:r>
      <w:r>
        <w:rPr>
          <w:rFonts w:hint="eastAsia"/>
        </w:rPr>
        <w:t>-</w:t>
      </w:r>
      <w:r>
        <w:rPr>
          <w:rFonts w:hint="eastAsia"/>
        </w:rPr>
        <w:t>文件”</w:t>
      </w:r>
      <w:r w:rsidR="007F1DD8">
        <w:rPr>
          <w:rFonts w:hint="eastAsia"/>
        </w:rPr>
        <w:t>可以链接路径相似的素材。</w:t>
      </w:r>
    </w:p>
    <w:p w14:paraId="1F495D1F" w14:textId="6683B592" w:rsidR="007F1DD8" w:rsidRDefault="00B2569F" w:rsidP="00DD48CD">
      <w:pPr>
        <w:ind w:firstLine="480"/>
      </w:pPr>
      <w:r>
        <w:rPr>
          <w:rFonts w:hint="eastAsia"/>
        </w:rPr>
        <w:t>“文件</w:t>
      </w:r>
      <w:r>
        <w:rPr>
          <w:rFonts w:hint="eastAsia"/>
        </w:rPr>
        <w:t>-</w:t>
      </w:r>
      <w:r>
        <w:rPr>
          <w:rFonts w:hint="eastAsia"/>
        </w:rPr>
        <w:t>整理工程（文件）</w:t>
      </w:r>
      <w:r>
        <w:rPr>
          <w:rFonts w:hint="eastAsia"/>
        </w:rPr>
        <w:t>-</w:t>
      </w:r>
      <w:r>
        <w:rPr>
          <w:rFonts w:hint="eastAsia"/>
        </w:rPr>
        <w:t>收集素材”可以完成工程打包。</w:t>
      </w:r>
    </w:p>
    <w:p w14:paraId="14B67AE4" w14:textId="402315DB" w:rsidR="00D32900" w:rsidRDefault="00D32900" w:rsidP="00DD48CD">
      <w:pPr>
        <w:ind w:firstLine="480"/>
        <w:rPr>
          <w:rFonts w:hint="eastAsia"/>
        </w:rPr>
      </w:pPr>
      <w:r>
        <w:rPr>
          <w:rFonts w:hint="eastAsia"/>
        </w:rPr>
        <w:t>建议每做完一个项目，就打包一次，不要寄希望于素材库。</w:t>
      </w:r>
    </w:p>
    <w:p w14:paraId="5E7D651D" w14:textId="27F0A988" w:rsidR="00C84CBA" w:rsidRDefault="00C84CBA" w:rsidP="00C84CBA">
      <w:pPr>
        <w:pStyle w:val="01"/>
      </w:pPr>
      <w:r>
        <w:rPr>
          <w:rFonts w:hint="eastAsia"/>
        </w:rPr>
        <w:t>合成</w:t>
      </w:r>
    </w:p>
    <w:p w14:paraId="5D03D093" w14:textId="76657C41" w:rsidR="00DD3460" w:rsidRDefault="00DD3460" w:rsidP="00C84CBA">
      <w:pPr>
        <w:pStyle w:val="02"/>
      </w:pPr>
      <w:r>
        <w:rPr>
          <w:rFonts w:hint="eastAsia"/>
        </w:rPr>
        <w:t>注意事项</w:t>
      </w:r>
    </w:p>
    <w:p w14:paraId="35C60A8F" w14:textId="075A9B38" w:rsidR="00DD3460" w:rsidRDefault="00DD3460" w:rsidP="00DD3460">
      <w:pPr>
        <w:ind w:firstLine="480"/>
      </w:pPr>
      <w:r>
        <w:rPr>
          <w:rFonts w:hint="eastAsia"/>
        </w:rPr>
        <w:t>创建一个新的合成后，如果</w:t>
      </w:r>
      <w:r w:rsidR="0079683D">
        <w:rPr>
          <w:rFonts w:hint="eastAsia"/>
        </w:rPr>
        <w:t>你的“像素长宽比”与素材不一致，会被强制拍扁或拉长，所以建议使用方形像素</w:t>
      </w:r>
      <w:r w:rsidR="00BF32DD">
        <w:rPr>
          <w:rFonts w:hint="eastAsia"/>
        </w:rPr>
        <w:t>。</w:t>
      </w:r>
    </w:p>
    <w:p w14:paraId="46F2F78C" w14:textId="45F25C3A" w:rsidR="0031337D" w:rsidRDefault="0031337D" w:rsidP="00C84CBA">
      <w:pPr>
        <w:pStyle w:val="02"/>
      </w:pPr>
      <w:r>
        <w:rPr>
          <w:rFonts w:hint="eastAsia"/>
        </w:rPr>
        <w:t>快捷键</w:t>
      </w:r>
      <w:r w:rsidR="0060135F">
        <w:rPr>
          <w:rFonts w:hint="eastAsia"/>
        </w:rPr>
        <w:t>和一些技巧</w:t>
      </w:r>
    </w:p>
    <w:p w14:paraId="44638B79" w14:textId="1658F76F" w:rsidR="0031337D" w:rsidRDefault="0031337D" w:rsidP="0031337D">
      <w:pPr>
        <w:ind w:firstLine="480"/>
      </w:pPr>
      <w:r>
        <w:rPr>
          <w:rFonts w:hint="eastAsia"/>
        </w:rPr>
        <w:t>记住一个快捷键“</w:t>
      </w:r>
      <w:r>
        <w:rPr>
          <w:rFonts w:hint="eastAsia"/>
        </w:rPr>
        <w:t>V</w:t>
      </w:r>
      <w:r>
        <w:rPr>
          <w:rFonts w:hint="eastAsia"/>
        </w:rPr>
        <w:t>（英文状态）”</w:t>
      </w:r>
      <w:r w:rsidR="00514A39">
        <w:rPr>
          <w:rFonts w:hint="eastAsia"/>
        </w:rPr>
        <w:t>，这是“选择工具”的快捷键，你的鼠标如果不是箭头，会出现一些不该有的功能，这时切换回“选择工具”是一个不错的选择</w:t>
      </w:r>
    </w:p>
    <w:p w14:paraId="23F40074" w14:textId="66B860B7" w:rsidR="0060135F" w:rsidRDefault="0060135F" w:rsidP="0031337D">
      <w:pPr>
        <w:ind w:firstLine="480"/>
      </w:pPr>
      <w:r>
        <w:rPr>
          <w:rFonts w:hint="eastAsia"/>
        </w:rPr>
        <w:t>素材不能紧贴画布是一个令人头疼的事情，</w:t>
      </w:r>
      <w:r w:rsidR="003834DB">
        <w:rPr>
          <w:rFonts w:hint="eastAsia"/>
        </w:rPr>
        <w:t>可以通过“图层</w:t>
      </w:r>
      <w:r w:rsidR="003834DB">
        <w:rPr>
          <w:rFonts w:hint="eastAsia"/>
        </w:rPr>
        <w:t>-</w:t>
      </w:r>
      <w:r w:rsidR="003834DB">
        <w:rPr>
          <w:rFonts w:hint="eastAsia"/>
        </w:rPr>
        <w:t>变换</w:t>
      </w:r>
      <w:r w:rsidR="003834DB">
        <w:rPr>
          <w:rFonts w:hint="eastAsia"/>
        </w:rPr>
        <w:t>-</w:t>
      </w:r>
      <w:r w:rsidR="003834DB">
        <w:rPr>
          <w:rFonts w:hint="eastAsia"/>
        </w:rPr>
        <w:t>适合复合</w:t>
      </w:r>
      <w:r w:rsidR="003834DB">
        <w:rPr>
          <w:rFonts w:hint="eastAsia"/>
        </w:rPr>
        <w:t>/</w:t>
      </w:r>
      <w:r w:rsidR="003834DB">
        <w:rPr>
          <w:rFonts w:hint="eastAsia"/>
        </w:rPr>
        <w:t>适合复合宽度</w:t>
      </w:r>
      <w:r w:rsidR="003834DB">
        <w:rPr>
          <w:rFonts w:hint="eastAsia"/>
        </w:rPr>
        <w:t>/</w:t>
      </w:r>
      <w:r w:rsidR="003834DB">
        <w:rPr>
          <w:rFonts w:hint="eastAsia"/>
        </w:rPr>
        <w:t>适合复合高度”</w:t>
      </w:r>
      <w:r w:rsidR="00182170">
        <w:rPr>
          <w:rFonts w:hint="eastAsia"/>
        </w:rPr>
        <w:t>（不建议记快捷键）</w:t>
      </w:r>
      <w:r w:rsidR="003834DB">
        <w:rPr>
          <w:rFonts w:hint="eastAsia"/>
        </w:rPr>
        <w:t>来</w:t>
      </w:r>
      <w:proofErr w:type="gramStart"/>
      <w:r w:rsidR="003834DB">
        <w:rPr>
          <w:rFonts w:hint="eastAsia"/>
        </w:rPr>
        <w:t>令当前图层</w:t>
      </w:r>
      <w:proofErr w:type="gramEnd"/>
      <w:r w:rsidR="003834DB">
        <w:rPr>
          <w:rFonts w:hint="eastAsia"/>
        </w:rPr>
        <w:t>的素材填满画布</w:t>
      </w:r>
      <w:r w:rsidR="003F4A61">
        <w:rPr>
          <w:rFonts w:hint="eastAsia"/>
        </w:rPr>
        <w:t>。</w:t>
      </w:r>
      <w:r w:rsidR="00182170">
        <w:rPr>
          <w:rFonts w:hint="eastAsia"/>
        </w:rPr>
        <w:t>注意，强制同时适配宽高会导致素材变形</w:t>
      </w:r>
      <w:r w:rsidR="0089754E">
        <w:rPr>
          <w:rFonts w:hint="eastAsia"/>
        </w:rPr>
        <w:t>。</w:t>
      </w:r>
    </w:p>
    <w:p w14:paraId="35DD8AF3" w14:textId="77777777" w:rsidR="00182170" w:rsidRDefault="00182170" w:rsidP="0031337D">
      <w:pPr>
        <w:ind w:firstLine="480"/>
        <w:rPr>
          <w:rFonts w:hint="eastAsia"/>
        </w:rPr>
      </w:pPr>
    </w:p>
    <w:p w14:paraId="352A3525" w14:textId="05B98F5C" w:rsidR="001B32C8" w:rsidRDefault="001B32C8" w:rsidP="001B32C8">
      <w:pPr>
        <w:pStyle w:val="03"/>
      </w:pPr>
      <w:proofErr w:type="gramStart"/>
      <w:r>
        <w:rPr>
          <w:rFonts w:hint="eastAsia"/>
        </w:rPr>
        <w:t>图层的</w:t>
      </w:r>
      <w:proofErr w:type="gramEnd"/>
      <w:r>
        <w:rPr>
          <w:rFonts w:hint="eastAsia"/>
        </w:rPr>
        <w:t>四个基本属性</w:t>
      </w:r>
    </w:p>
    <w:p w14:paraId="0EBA3068" w14:textId="17DFAF85" w:rsidR="001B32C8" w:rsidRDefault="001B32C8" w:rsidP="001B32C8">
      <w:pPr>
        <w:ind w:firstLine="480"/>
        <w:rPr>
          <w:rFonts w:hint="eastAsia"/>
        </w:rPr>
      </w:pPr>
      <w:r>
        <w:rPr>
          <w:rFonts w:hint="eastAsia"/>
        </w:rPr>
        <w:lastRenderedPageBreak/>
        <w:t>位移（</w:t>
      </w:r>
      <w:r>
        <w:rPr>
          <w:rFonts w:hint="eastAsia"/>
        </w:rPr>
        <w:t>P</w:t>
      </w:r>
      <w:r>
        <w:rPr>
          <w:rFonts w:hint="eastAsia"/>
        </w:rPr>
        <w:t>）、缩放（</w:t>
      </w:r>
      <w:r>
        <w:rPr>
          <w:rFonts w:hint="eastAsia"/>
        </w:rPr>
        <w:t>S</w:t>
      </w:r>
      <w:r>
        <w:rPr>
          <w:rFonts w:hint="eastAsia"/>
        </w:rPr>
        <w:t>）、旋转（</w:t>
      </w:r>
      <w:r>
        <w:rPr>
          <w:rFonts w:hint="eastAsia"/>
        </w:rPr>
        <w:t>R</w:t>
      </w:r>
      <w:r>
        <w:rPr>
          <w:rFonts w:hint="eastAsia"/>
        </w:rPr>
        <w:t>）不透明度（</w:t>
      </w:r>
      <w:r>
        <w:rPr>
          <w:rFonts w:hint="eastAsia"/>
        </w:rPr>
        <w:t>T</w:t>
      </w:r>
      <w:r>
        <w:rPr>
          <w:rFonts w:hint="eastAsia"/>
        </w:rPr>
        <w:t>）。</w:t>
      </w:r>
    </w:p>
    <w:p w14:paraId="0259FCF2" w14:textId="0DE93716" w:rsidR="00C84CBA" w:rsidRDefault="00C84CBA" w:rsidP="00C84CBA">
      <w:pPr>
        <w:pStyle w:val="02"/>
      </w:pPr>
      <w:r>
        <w:rPr>
          <w:rFonts w:hint="eastAsia"/>
        </w:rPr>
        <w:t>合成窗口</w:t>
      </w:r>
    </w:p>
    <w:p w14:paraId="05CFA987" w14:textId="1929D4A1" w:rsidR="00C84CBA" w:rsidRDefault="00C84CBA" w:rsidP="00C84CBA">
      <w:pPr>
        <w:ind w:firstLine="480"/>
      </w:pPr>
      <w:r>
        <w:rPr>
          <w:rFonts w:hint="eastAsia"/>
        </w:rPr>
        <w:t>合成窗口下方有一些按钮，下面将</w:t>
      </w:r>
      <w:r w:rsidR="007A6A9D">
        <w:rPr>
          <w:rFonts w:hint="eastAsia"/>
        </w:rPr>
        <w:t>逐个讲解。</w:t>
      </w:r>
    </w:p>
    <w:p w14:paraId="3948E107" w14:textId="5459A3AE" w:rsidR="007A6A9D" w:rsidRDefault="00D85D6C" w:rsidP="007A6A9D">
      <w:pPr>
        <w:ind w:firstLine="480"/>
      </w:pPr>
      <w:r>
        <w:rPr>
          <w:rFonts w:hint="eastAsia"/>
        </w:rPr>
        <w:t>放大率：</w:t>
      </w:r>
      <w:r w:rsidR="00004BAA">
        <w:rPr>
          <w:rFonts w:hint="eastAsia"/>
        </w:rPr>
        <w:t>设置当前合成放大的比例，如果因为你的误操作把合成拖出可视范围，你可以在</w:t>
      </w:r>
      <w:r w:rsidR="0031337D">
        <w:rPr>
          <w:rFonts w:hint="eastAsia"/>
        </w:rPr>
        <w:t>此菜单中选择“适合”令画面回来。</w:t>
      </w:r>
    </w:p>
    <w:p w14:paraId="77A8CDBE" w14:textId="4A40F6CD" w:rsidR="007A6A9D" w:rsidRDefault="007A6A9D" w:rsidP="007A6A9D">
      <w:pPr>
        <w:ind w:firstLine="480"/>
      </w:pPr>
      <w:r>
        <w:rPr>
          <w:rFonts w:hint="eastAsia"/>
        </w:rPr>
        <w:t>向下采样系数：不是所有人的电脑都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牛逼，效果加多了</w:t>
      </w:r>
      <w:proofErr w:type="gramStart"/>
      <w:r>
        <w:rPr>
          <w:rFonts w:hint="eastAsia"/>
        </w:rPr>
        <w:t>电脑会卡甚至</w:t>
      </w:r>
      <w:proofErr w:type="gramEnd"/>
      <w:r>
        <w:rPr>
          <w:rFonts w:hint="eastAsia"/>
        </w:rPr>
        <w:t>蓝屏，为了降低电脑负担，可以在这里选择向下采样，以变模糊为代价换取流畅。但切记，在导出时改回来。</w:t>
      </w:r>
    </w:p>
    <w:p w14:paraId="3F4584A2" w14:textId="77777777" w:rsidR="007A6A9D" w:rsidRDefault="007A6A9D" w:rsidP="00C84CBA">
      <w:pPr>
        <w:ind w:firstLine="480"/>
        <w:rPr>
          <w:rFonts w:hint="eastAsia"/>
        </w:rPr>
      </w:pPr>
    </w:p>
    <w:p w14:paraId="52BA145C" w14:textId="64AF633F" w:rsidR="00F00B7B" w:rsidRDefault="00F00B7B" w:rsidP="00CB7177">
      <w:pPr>
        <w:pStyle w:val="02"/>
      </w:pPr>
      <w:r>
        <w:rPr>
          <w:rFonts w:hint="eastAsia"/>
        </w:rPr>
        <w:t>时间线</w:t>
      </w:r>
    </w:p>
    <w:p w14:paraId="03B52AC7" w14:textId="770F2866" w:rsidR="00CB7177" w:rsidRDefault="00CB7177" w:rsidP="00CB7177">
      <w:pPr>
        <w:pStyle w:val="02"/>
      </w:pPr>
      <w:r>
        <w:rPr>
          <w:rFonts w:hint="eastAsia"/>
        </w:rPr>
        <w:t>嵌套合成</w:t>
      </w:r>
    </w:p>
    <w:p w14:paraId="28ECB662" w14:textId="35AA1E5E" w:rsidR="00CB7177" w:rsidRDefault="00CB7177" w:rsidP="00CB7177">
      <w:pPr>
        <w:ind w:firstLine="4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Ctrl+Shift+C</w:t>
      </w:r>
      <w:proofErr w:type="spellEnd"/>
      <w:r>
        <w:rPr>
          <w:rFonts w:hint="eastAsia"/>
        </w:rPr>
        <w:t>”可创建预合成，一个合成可以作为一个合成拖到另一个合成中，这样就形成了一个嵌套合成结构。</w:t>
      </w:r>
    </w:p>
    <w:p w14:paraId="0C6A27E9" w14:textId="61F36678" w:rsidR="00CB7177" w:rsidRDefault="00CB7177" w:rsidP="00CB7177">
      <w:pPr>
        <w:ind w:firstLine="480"/>
        <w:rPr>
          <w:rFonts w:hint="eastAsia"/>
        </w:rPr>
      </w:pPr>
      <w:r>
        <w:rPr>
          <w:rFonts w:hint="eastAsia"/>
        </w:rPr>
        <w:t>在</w:t>
      </w:r>
      <w:r w:rsidR="00426342">
        <w:rPr>
          <w:rFonts w:hint="eastAsia"/>
        </w:rPr>
        <w:t>嵌套合成的合成窗口上方有一行路径一样的文字，他将我们创建的若干合成以树状图的形式呈现出来</w:t>
      </w:r>
      <w:r w:rsidR="00233E2C">
        <w:rPr>
          <w:rFonts w:hint="eastAsia"/>
        </w:rPr>
        <w:t>，可以通过这个功能更好地管理素材。</w:t>
      </w:r>
    </w:p>
    <w:p w14:paraId="0291FA68" w14:textId="77777777" w:rsidR="00CB7177" w:rsidRDefault="00CB7177" w:rsidP="00CB7177">
      <w:pPr>
        <w:pStyle w:val="02"/>
      </w:pPr>
    </w:p>
    <w:p w14:paraId="2FDBDF3C" w14:textId="18468C03" w:rsidR="00D85A19" w:rsidRDefault="00D85A19" w:rsidP="00D85A19">
      <w:pPr>
        <w:pStyle w:val="01"/>
      </w:pPr>
      <w:proofErr w:type="gramStart"/>
      <w:r>
        <w:rPr>
          <w:rFonts w:hint="eastAsia"/>
        </w:rPr>
        <w:t>蒙版</w:t>
      </w:r>
      <w:r w:rsidR="00A507BE">
        <w:rPr>
          <w:rFonts w:hint="eastAsia"/>
        </w:rPr>
        <w:t>和遮罩</w:t>
      </w:r>
      <w:proofErr w:type="gramEnd"/>
      <w:r>
        <w:rPr>
          <w:rFonts w:hint="eastAsia"/>
        </w:rPr>
        <w:t>（</w:t>
      </w:r>
      <w:r>
        <w:rPr>
          <w:rFonts w:hint="eastAsia"/>
        </w:rPr>
        <w:t>Mask</w:t>
      </w:r>
      <w:r>
        <w:rPr>
          <w:rFonts w:hint="eastAsia"/>
        </w:rPr>
        <w:t>）</w:t>
      </w:r>
    </w:p>
    <w:p w14:paraId="789D70D9" w14:textId="7F92B8E2" w:rsidR="00D85A19" w:rsidRDefault="00E45A69" w:rsidP="00D85A19">
      <w:pPr>
        <w:pStyle w:val="02"/>
      </w:pPr>
      <w:r>
        <w:rPr>
          <w:rFonts w:hint="eastAsia"/>
        </w:rPr>
        <w:t>简单</w:t>
      </w:r>
      <w:proofErr w:type="gramStart"/>
      <w:r>
        <w:rPr>
          <w:rFonts w:hint="eastAsia"/>
        </w:rPr>
        <w:t>的蒙版</w:t>
      </w:r>
      <w:r w:rsidR="008F0376">
        <w:rPr>
          <w:rFonts w:hint="eastAsia"/>
        </w:rPr>
        <w:t>操作</w:t>
      </w:r>
      <w:proofErr w:type="gramEnd"/>
    </w:p>
    <w:p w14:paraId="7D4B251C" w14:textId="13D36370" w:rsidR="00E45A69" w:rsidRDefault="00E45A69" w:rsidP="00E45A69">
      <w:pPr>
        <w:ind w:firstLine="480"/>
      </w:pPr>
      <w:r>
        <w:rPr>
          <w:rFonts w:hint="eastAsia"/>
        </w:rPr>
        <w:t>在选中</w:t>
      </w:r>
      <w:proofErr w:type="gramStart"/>
      <w:r>
        <w:rPr>
          <w:rFonts w:hint="eastAsia"/>
        </w:rPr>
        <w:t>一个图层后</w:t>
      </w:r>
      <w:proofErr w:type="gramEnd"/>
      <w:r>
        <w:rPr>
          <w:rFonts w:hint="eastAsia"/>
        </w:rPr>
        <w:t>，绘制任意图形，即可抠出图形范围。</w:t>
      </w:r>
      <w:r w:rsidR="00AE5746">
        <w:rPr>
          <w:rFonts w:hint="eastAsia"/>
        </w:rPr>
        <w:t>也可以</w:t>
      </w:r>
      <w:proofErr w:type="gramStart"/>
      <w:r w:rsidR="00AE5746">
        <w:rPr>
          <w:rFonts w:hint="eastAsia"/>
        </w:rPr>
        <w:t>右键反选</w:t>
      </w:r>
      <w:proofErr w:type="gramEnd"/>
      <w:r w:rsidR="00AE5746">
        <w:rPr>
          <w:rFonts w:hint="eastAsia"/>
        </w:rPr>
        <w:t>范围。</w:t>
      </w:r>
      <w:proofErr w:type="gramStart"/>
      <w:r w:rsidR="00445F21">
        <w:rPr>
          <w:rFonts w:hint="eastAsia"/>
        </w:rPr>
        <w:t>选中图层后</w:t>
      </w:r>
      <w:proofErr w:type="gramEnd"/>
      <w:r w:rsidR="00445F21">
        <w:rPr>
          <w:rFonts w:hint="eastAsia"/>
        </w:rPr>
        <w:t>按“</w:t>
      </w:r>
      <w:r w:rsidR="00445F21">
        <w:rPr>
          <w:rFonts w:hint="eastAsia"/>
        </w:rPr>
        <w:t>M</w:t>
      </w:r>
      <w:r w:rsidR="00445F21">
        <w:rPr>
          <w:rFonts w:hint="eastAsia"/>
        </w:rPr>
        <w:t>”可单独</w:t>
      </w:r>
      <w:proofErr w:type="gramStart"/>
      <w:r w:rsidR="00445F21">
        <w:rPr>
          <w:rFonts w:hint="eastAsia"/>
        </w:rPr>
        <w:t>调出蒙版选项</w:t>
      </w:r>
      <w:proofErr w:type="gramEnd"/>
      <w:r w:rsidR="00445F21">
        <w:rPr>
          <w:rFonts w:hint="eastAsia"/>
        </w:rPr>
        <w:t>。</w:t>
      </w:r>
    </w:p>
    <w:p w14:paraId="5A72C23E" w14:textId="073C2EB2" w:rsidR="008F0376" w:rsidRDefault="008F0376" w:rsidP="00E45A69">
      <w:pPr>
        <w:ind w:firstLine="480"/>
      </w:pPr>
      <w:r>
        <w:rPr>
          <w:rFonts w:hint="eastAsia"/>
        </w:rPr>
        <w:t>按住“</w:t>
      </w:r>
      <w:r>
        <w:rPr>
          <w:rFonts w:hint="eastAsia"/>
        </w:rPr>
        <w:t>Shift</w:t>
      </w:r>
      <w:r>
        <w:rPr>
          <w:rFonts w:hint="eastAsia"/>
        </w:rPr>
        <w:t>”绘制图形，可以绘制正方形、正圆、正五角星等。</w:t>
      </w:r>
      <w:r w:rsidR="004F355D">
        <w:rPr>
          <w:rFonts w:hint="eastAsia"/>
        </w:rPr>
        <w:t>再按住“</w:t>
      </w:r>
      <w:r w:rsidR="004F355D">
        <w:rPr>
          <w:rFonts w:hint="eastAsia"/>
        </w:rPr>
        <w:t>Ctrl</w:t>
      </w:r>
      <w:r w:rsidR="004F355D">
        <w:rPr>
          <w:rFonts w:hint="eastAsia"/>
        </w:rPr>
        <w:t>”，可以以起点为中心绘制图形。</w:t>
      </w:r>
    </w:p>
    <w:p w14:paraId="0143F606" w14:textId="77777777" w:rsidR="0060276F" w:rsidRDefault="00C33692" w:rsidP="00C33692">
      <w:pPr>
        <w:ind w:firstLine="480"/>
      </w:pPr>
      <w:proofErr w:type="gramStart"/>
      <w:r>
        <w:rPr>
          <w:rFonts w:hint="eastAsia"/>
        </w:rPr>
        <w:t>蒙版创建</w:t>
      </w:r>
      <w:proofErr w:type="gramEnd"/>
      <w:r>
        <w:rPr>
          <w:rFonts w:hint="eastAsia"/>
        </w:rPr>
        <w:t>后，选中该图层的“蒙版”然后用选择工具框选调整点，</w:t>
      </w:r>
      <w:r w:rsidR="007C24E9">
        <w:rPr>
          <w:rFonts w:hint="eastAsia"/>
        </w:rPr>
        <w:t>即可</w:t>
      </w:r>
      <w:proofErr w:type="gramStart"/>
      <w:r w:rsidR="007C24E9">
        <w:rPr>
          <w:rFonts w:hint="eastAsia"/>
        </w:rPr>
        <w:t>调整蒙版的</w:t>
      </w:r>
      <w:proofErr w:type="gramEnd"/>
      <w:r w:rsidR="007C24E9">
        <w:rPr>
          <w:rFonts w:hint="eastAsia"/>
        </w:rPr>
        <w:t>形状。</w:t>
      </w:r>
      <w:r w:rsidR="002466EF">
        <w:rPr>
          <w:rFonts w:hint="eastAsia"/>
        </w:rPr>
        <w:t>但请注意，如果直接在合成窗口选择，选择的是图层，而不是蒙版，你的一切操作</w:t>
      </w:r>
      <w:r w:rsidR="002A7C6E">
        <w:rPr>
          <w:rFonts w:hint="eastAsia"/>
        </w:rPr>
        <w:t>只能针对整个图层。</w:t>
      </w:r>
    </w:p>
    <w:p w14:paraId="2707BDD1" w14:textId="77777777" w:rsidR="0060276F" w:rsidRDefault="0060276F" w:rsidP="00C33692">
      <w:pPr>
        <w:ind w:firstLine="480"/>
      </w:pPr>
      <w:r>
        <w:rPr>
          <w:rFonts w:hint="eastAsia"/>
        </w:rPr>
        <w:t>如果选中了所有点，就可以移动蒙版。</w:t>
      </w:r>
    </w:p>
    <w:p w14:paraId="156CB7CF" w14:textId="101670AA" w:rsidR="00C33692" w:rsidRDefault="0060276F" w:rsidP="00C33692">
      <w:pPr>
        <w:ind w:firstLine="48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双击某</w:t>
      </w:r>
      <w:proofErr w:type="gramEnd"/>
      <w:r>
        <w:rPr>
          <w:rFonts w:hint="eastAsia"/>
        </w:rPr>
        <w:t>一个点，就</w:t>
      </w:r>
      <w:r w:rsidR="00445F21">
        <w:rPr>
          <w:rFonts w:hint="eastAsia"/>
        </w:rPr>
        <w:t>会有一个矩形框柱选区，这时就可以缩放整个蒙版</w:t>
      </w:r>
    </w:p>
    <w:p w14:paraId="0F7065D0" w14:textId="71A0C489" w:rsidR="009E774E" w:rsidRDefault="009E774E" w:rsidP="00FA39CF">
      <w:pPr>
        <w:pStyle w:val="02"/>
      </w:pPr>
      <w:r>
        <w:rPr>
          <w:rFonts w:hint="eastAsia"/>
        </w:rPr>
        <w:t>钢笔工具</w:t>
      </w:r>
    </w:p>
    <w:p w14:paraId="127806BB" w14:textId="0C07F70B" w:rsidR="009E774E" w:rsidRDefault="009E774E" w:rsidP="009E774E">
      <w:pPr>
        <w:ind w:firstLine="480"/>
      </w:pPr>
      <w:r>
        <w:rPr>
          <w:rFonts w:hint="eastAsia"/>
        </w:rPr>
        <w:t>现在来介绍一种相对复杂的工具</w:t>
      </w:r>
      <w:r w:rsidR="009E2E55">
        <w:rPr>
          <w:rFonts w:hint="eastAsia"/>
        </w:rPr>
        <w:t>——钢笔（</w:t>
      </w:r>
      <w:r w:rsidR="009E2E55">
        <w:rPr>
          <w:rFonts w:hint="eastAsia"/>
        </w:rPr>
        <w:t>G</w:t>
      </w:r>
      <w:r w:rsidR="009E2E55">
        <w:rPr>
          <w:rFonts w:hint="eastAsia"/>
        </w:rPr>
        <w:t>）</w:t>
      </w:r>
      <w:r>
        <w:rPr>
          <w:rFonts w:hint="eastAsia"/>
        </w:rPr>
        <w:t>。</w:t>
      </w:r>
    </w:p>
    <w:p w14:paraId="4A4691DD" w14:textId="35112C7E" w:rsidR="009E774E" w:rsidRDefault="009E2E55" w:rsidP="009E774E">
      <w:pPr>
        <w:ind w:firstLine="480"/>
      </w:pPr>
      <w:r>
        <w:rPr>
          <w:rFonts w:hint="eastAsia"/>
        </w:rPr>
        <w:t>现在，用钢笔工具在</w:t>
      </w:r>
      <w:r w:rsidR="00352903">
        <w:rPr>
          <w:rFonts w:hint="eastAsia"/>
        </w:rPr>
        <w:t>图层中</w:t>
      </w:r>
      <w:r>
        <w:rPr>
          <w:rFonts w:hint="eastAsia"/>
        </w:rPr>
        <w:t>你想要扣的</w:t>
      </w:r>
      <w:r w:rsidR="00352903">
        <w:rPr>
          <w:rFonts w:hint="eastAsia"/>
        </w:rPr>
        <w:t>图像边缘点击增加点或直线</w:t>
      </w:r>
      <w:r w:rsidR="00352903">
        <w:rPr>
          <w:rFonts w:hint="eastAsia"/>
        </w:rPr>
        <w:t>/</w:t>
      </w:r>
      <w:r w:rsidR="00352903">
        <w:rPr>
          <w:rFonts w:hint="eastAsia"/>
        </w:rPr>
        <w:t>按住拖动</w:t>
      </w:r>
      <w:r w:rsidR="00132E43">
        <w:rPr>
          <w:rFonts w:hint="eastAsia"/>
        </w:rPr>
        <w:t>增加曲线来包裹你要扣出的图像。在此期间，创建的每一个点都拥有两个拉杆</w:t>
      </w:r>
      <w:r w:rsidR="00132E43">
        <w:rPr>
          <w:rFonts w:hint="eastAsia"/>
        </w:rPr>
        <w:lastRenderedPageBreak/>
        <w:t>用于控制曲线的</w:t>
      </w:r>
      <w:r w:rsidR="006D58B0">
        <w:rPr>
          <w:rFonts w:hint="eastAsia"/>
        </w:rPr>
        <w:t>弯曲程度，直接拖动拉杆，两边的拉杆会</w:t>
      </w:r>
      <w:proofErr w:type="gramStart"/>
      <w:r w:rsidR="006D58B0">
        <w:rPr>
          <w:rFonts w:hint="eastAsia"/>
        </w:rPr>
        <w:t>一</w:t>
      </w:r>
      <w:proofErr w:type="gramEnd"/>
      <w:r w:rsidR="006D58B0">
        <w:rPr>
          <w:rFonts w:hint="eastAsia"/>
        </w:rPr>
        <w:t>起动，按住“</w:t>
      </w:r>
      <w:r w:rsidR="006D58B0">
        <w:rPr>
          <w:rFonts w:hint="eastAsia"/>
        </w:rPr>
        <w:t>Alt</w:t>
      </w:r>
      <w:r w:rsidR="006D58B0">
        <w:rPr>
          <w:rFonts w:hint="eastAsia"/>
        </w:rPr>
        <w:t>”拖动，可以只控制一侧的拉杆。</w:t>
      </w:r>
      <w:r w:rsidR="000379B1">
        <w:rPr>
          <w:rFonts w:hint="eastAsia"/>
        </w:rPr>
        <w:t>画好后，按住“</w:t>
      </w:r>
      <w:r w:rsidR="000379B1">
        <w:rPr>
          <w:rFonts w:hint="eastAsia"/>
        </w:rPr>
        <w:t>Ctrl</w:t>
      </w:r>
      <w:r w:rsidR="000379B1">
        <w:rPr>
          <w:rFonts w:hint="eastAsia"/>
        </w:rPr>
        <w:t>”键也可以调节单独的拉杆。</w:t>
      </w:r>
    </w:p>
    <w:p w14:paraId="79492398" w14:textId="6A2CA49A" w:rsidR="00906264" w:rsidRDefault="00906264" w:rsidP="009E774E">
      <w:pPr>
        <w:ind w:firstLine="480"/>
        <w:rPr>
          <w:rFonts w:hint="eastAsia"/>
        </w:rPr>
      </w:pPr>
      <w:r>
        <w:rPr>
          <w:rFonts w:hint="eastAsia"/>
        </w:rPr>
        <w:t>如果在图形闭合前进行了其他操作，再切回钢笔工具会绘制一个全新的曲线，这时需要在</w:t>
      </w:r>
      <w:proofErr w:type="gramStart"/>
      <w:r>
        <w:rPr>
          <w:rFonts w:hint="eastAsia"/>
        </w:rPr>
        <w:t>原来</w:t>
      </w:r>
      <w:r w:rsidR="007230F4">
        <w:rPr>
          <w:rFonts w:hint="eastAsia"/>
        </w:rPr>
        <w:t>画断的</w:t>
      </w:r>
      <w:proofErr w:type="gramEnd"/>
      <w:r w:rsidR="007230F4">
        <w:rPr>
          <w:rFonts w:hint="eastAsia"/>
        </w:rPr>
        <w:t>地方点击一下就可以接上了。</w:t>
      </w:r>
    </w:p>
    <w:p w14:paraId="45989C2D" w14:textId="49D51AC2" w:rsidR="00FA39CF" w:rsidRDefault="00FA39CF" w:rsidP="00FA39CF">
      <w:pPr>
        <w:pStyle w:val="02"/>
      </w:pPr>
      <w:proofErr w:type="gramStart"/>
      <w:r>
        <w:rPr>
          <w:rFonts w:hint="eastAsia"/>
        </w:rPr>
        <w:t>蒙版的</w:t>
      </w:r>
      <w:proofErr w:type="gramEnd"/>
      <w:r>
        <w:rPr>
          <w:rFonts w:hint="eastAsia"/>
        </w:rPr>
        <w:t>基本参数</w:t>
      </w:r>
    </w:p>
    <w:p w14:paraId="7F762DB4" w14:textId="0D86EB9A" w:rsidR="00774E0C" w:rsidRDefault="00774E0C" w:rsidP="00FA39CF">
      <w:pPr>
        <w:ind w:firstLine="480"/>
      </w:pPr>
      <w:proofErr w:type="gramStart"/>
      <w:r>
        <w:rPr>
          <w:rFonts w:hint="eastAsia"/>
        </w:rPr>
        <w:t>蒙版模式</w:t>
      </w:r>
      <w:proofErr w:type="gramEnd"/>
      <w:r>
        <w:rPr>
          <w:rFonts w:hint="eastAsia"/>
        </w:rPr>
        <w:t>（相加</w:t>
      </w:r>
      <w:r>
        <w:rPr>
          <w:rFonts w:hint="eastAsia"/>
        </w:rPr>
        <w:t>/</w:t>
      </w:r>
      <w:r>
        <w:rPr>
          <w:rFonts w:hint="eastAsia"/>
        </w:rPr>
        <w:t>相减</w:t>
      </w:r>
      <w:r>
        <w:rPr>
          <w:rFonts w:hint="eastAsia"/>
        </w:rPr>
        <w:t>/</w:t>
      </w:r>
      <w:r>
        <w:rPr>
          <w:rFonts w:hint="eastAsia"/>
        </w:rPr>
        <w:t>交集等）：决定</w:t>
      </w:r>
      <w:proofErr w:type="gramStart"/>
      <w:r>
        <w:rPr>
          <w:rFonts w:hint="eastAsia"/>
        </w:rPr>
        <w:t>了蒙版与</w:t>
      </w:r>
      <w:proofErr w:type="gramEnd"/>
      <w:r>
        <w:rPr>
          <w:rFonts w:hint="eastAsia"/>
        </w:rPr>
        <w:t>素材的关系。</w:t>
      </w:r>
    </w:p>
    <w:p w14:paraId="55C63266" w14:textId="7673590D" w:rsidR="00774E0C" w:rsidRDefault="00774E0C" w:rsidP="00FA39CF">
      <w:pPr>
        <w:ind w:firstLine="480"/>
      </w:pPr>
      <w:r>
        <w:tab/>
      </w:r>
      <w:r>
        <w:rPr>
          <w:rFonts w:hint="eastAsia"/>
        </w:rPr>
        <w:t>相加：显示</w:t>
      </w:r>
      <w:r w:rsidR="00230C02">
        <w:rPr>
          <w:rFonts w:hint="eastAsia"/>
        </w:rPr>
        <w:t>划定区域。</w:t>
      </w:r>
    </w:p>
    <w:p w14:paraId="37A222EA" w14:textId="275E283C" w:rsidR="00230C02" w:rsidRDefault="00230C02" w:rsidP="00FA39CF">
      <w:pPr>
        <w:ind w:firstLine="480"/>
      </w:pPr>
      <w:r>
        <w:tab/>
      </w:r>
      <w:r>
        <w:rPr>
          <w:rFonts w:hint="eastAsia"/>
        </w:rPr>
        <w:t>相减：不显示划定区域。</w:t>
      </w:r>
    </w:p>
    <w:p w14:paraId="71042975" w14:textId="68F743B3" w:rsidR="00230C02" w:rsidRDefault="00230C02" w:rsidP="00FA39CF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交集：显示</w:t>
      </w:r>
      <w:proofErr w:type="gramStart"/>
      <w:r>
        <w:rPr>
          <w:rFonts w:hint="eastAsia"/>
        </w:rPr>
        <w:t>当前蒙版与其他蒙版的</w:t>
      </w:r>
      <w:proofErr w:type="gramEnd"/>
      <w:r>
        <w:rPr>
          <w:rFonts w:hint="eastAsia"/>
        </w:rPr>
        <w:t>共有区域。</w:t>
      </w:r>
    </w:p>
    <w:p w14:paraId="4E0E9E0D" w14:textId="77777777" w:rsidR="00774E0C" w:rsidRDefault="00774E0C" w:rsidP="00FA39CF">
      <w:pPr>
        <w:ind w:firstLine="480"/>
      </w:pPr>
    </w:p>
    <w:p w14:paraId="4FFD876F" w14:textId="73C45570" w:rsidR="00FA39CF" w:rsidRDefault="00FA39CF" w:rsidP="00FA39CF">
      <w:pPr>
        <w:ind w:firstLine="480"/>
      </w:pPr>
      <w:proofErr w:type="gramStart"/>
      <w:r>
        <w:rPr>
          <w:rFonts w:hint="eastAsia"/>
        </w:rPr>
        <w:t>蒙版路径</w:t>
      </w:r>
      <w:proofErr w:type="gramEnd"/>
      <w:r>
        <w:rPr>
          <w:rFonts w:hint="eastAsia"/>
        </w:rPr>
        <w:t>：</w:t>
      </w:r>
    </w:p>
    <w:p w14:paraId="4A669799" w14:textId="6932B331" w:rsidR="00FA39CF" w:rsidRDefault="00FA39CF" w:rsidP="00FA39CF">
      <w:pPr>
        <w:ind w:firstLine="480"/>
        <w:rPr>
          <w:rFonts w:hint="eastAsia"/>
        </w:rPr>
      </w:pPr>
      <w:proofErr w:type="gramStart"/>
      <w:r>
        <w:rPr>
          <w:rFonts w:hint="eastAsia"/>
        </w:rPr>
        <w:t>蒙版羽化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令蒙版</w:t>
      </w:r>
      <w:proofErr w:type="gramEnd"/>
      <w:r>
        <w:rPr>
          <w:rFonts w:hint="eastAsia"/>
        </w:rPr>
        <w:t>形状边缘虚化，</w:t>
      </w:r>
      <w:r w:rsidR="00CA5A22">
        <w:rPr>
          <w:rFonts w:hint="eastAsia"/>
        </w:rPr>
        <w:t>是一个在边缘的带状区域中，将不透明度从</w:t>
      </w:r>
      <w:r w:rsidR="00CA5A22">
        <w:rPr>
          <w:rFonts w:hint="eastAsia"/>
        </w:rPr>
        <w:t>0-100</w:t>
      </w:r>
      <w:r w:rsidR="00CA5A22">
        <w:rPr>
          <w:rFonts w:hint="eastAsia"/>
        </w:rPr>
        <w:t>变化的功能。</w:t>
      </w:r>
    </w:p>
    <w:p w14:paraId="7DE0065E" w14:textId="05B737F0" w:rsidR="00FA39CF" w:rsidRDefault="00FA39CF" w:rsidP="00FA39CF">
      <w:pPr>
        <w:ind w:firstLine="480"/>
      </w:pPr>
      <w:proofErr w:type="gramStart"/>
      <w:r>
        <w:rPr>
          <w:rFonts w:hint="eastAsia"/>
        </w:rPr>
        <w:t>蒙版不透明度</w:t>
      </w:r>
      <w:proofErr w:type="gramEnd"/>
      <w:r w:rsidR="00D932A4">
        <w:rPr>
          <w:rFonts w:hint="eastAsia"/>
        </w:rPr>
        <w:t>：</w:t>
      </w:r>
    </w:p>
    <w:p w14:paraId="23E145E3" w14:textId="60E9AC41" w:rsidR="00FA39CF" w:rsidRDefault="00FA39CF" w:rsidP="00FA39CF">
      <w:pPr>
        <w:ind w:firstLine="480"/>
      </w:pPr>
      <w:proofErr w:type="gramStart"/>
      <w:r>
        <w:rPr>
          <w:rFonts w:hint="eastAsia"/>
        </w:rPr>
        <w:t>蒙版扩展</w:t>
      </w:r>
      <w:proofErr w:type="gramEnd"/>
      <w:r w:rsidR="00D932A4">
        <w:rPr>
          <w:rFonts w:hint="eastAsia"/>
        </w:rPr>
        <w:t>：</w:t>
      </w:r>
    </w:p>
    <w:p w14:paraId="7CAED670" w14:textId="529C3876" w:rsidR="00A507BE" w:rsidRDefault="00A507BE" w:rsidP="00AB439D">
      <w:pPr>
        <w:pStyle w:val="02"/>
      </w:pPr>
      <w:proofErr w:type="gramStart"/>
      <w:r>
        <w:rPr>
          <w:rFonts w:hint="eastAsia"/>
        </w:rPr>
        <w:t>蒙版与</w:t>
      </w:r>
      <w:proofErr w:type="gramEnd"/>
      <w:r>
        <w:rPr>
          <w:rFonts w:hint="eastAsia"/>
        </w:rPr>
        <w:t>遮罩</w:t>
      </w:r>
    </w:p>
    <w:p w14:paraId="26F72E87" w14:textId="6DEBED1C" w:rsidR="00A161E3" w:rsidRDefault="00A507BE" w:rsidP="00A161E3">
      <w:pPr>
        <w:ind w:firstLine="480"/>
      </w:pPr>
      <w:r>
        <w:rPr>
          <w:rFonts w:hint="eastAsia"/>
        </w:rPr>
        <w:t>无论前面你看到了什么，从现在开始请记住，前面的都叫遮罩（</w:t>
      </w:r>
      <w:r>
        <w:rPr>
          <w:rFonts w:hint="eastAsia"/>
        </w:rPr>
        <w:t>mask</w:t>
      </w:r>
      <w:r>
        <w:rPr>
          <w:rFonts w:hint="eastAsia"/>
        </w:rPr>
        <w:t>），是直接</w:t>
      </w:r>
      <w:proofErr w:type="gramStart"/>
      <w:r>
        <w:rPr>
          <w:rFonts w:hint="eastAsia"/>
        </w:rPr>
        <w:t>在</w:t>
      </w:r>
      <w:r w:rsidR="00A161E3">
        <w:rPr>
          <w:rFonts w:hint="eastAsia"/>
        </w:rPr>
        <w:t>图层上</w:t>
      </w:r>
      <w:proofErr w:type="gramEnd"/>
      <w:r w:rsidR="00A161E3">
        <w:rPr>
          <w:rFonts w:hint="eastAsia"/>
        </w:rPr>
        <w:t>进行剪切等操作，而接下来</w:t>
      </w:r>
      <w:proofErr w:type="gramStart"/>
      <w:r w:rsidR="00A161E3">
        <w:rPr>
          <w:rFonts w:hint="eastAsia"/>
        </w:rPr>
        <w:t>的蒙版则</w:t>
      </w:r>
      <w:proofErr w:type="gramEnd"/>
      <w:r w:rsidR="00A161E3">
        <w:rPr>
          <w:rFonts w:hint="eastAsia"/>
        </w:rPr>
        <w:t>是单独的</w:t>
      </w:r>
      <w:proofErr w:type="gramStart"/>
      <w:r w:rsidR="00A161E3">
        <w:rPr>
          <w:rFonts w:hint="eastAsia"/>
        </w:rPr>
        <w:t>图层</w:t>
      </w:r>
      <w:r w:rsidR="007F5577">
        <w:rPr>
          <w:rFonts w:hint="eastAsia"/>
        </w:rPr>
        <w:t>用于</w:t>
      </w:r>
      <w:proofErr w:type="gramEnd"/>
      <w:r w:rsidR="007F5577">
        <w:rPr>
          <w:rFonts w:hint="eastAsia"/>
        </w:rPr>
        <w:t>和</w:t>
      </w:r>
      <w:proofErr w:type="gramStart"/>
      <w:r w:rsidR="007F5577">
        <w:rPr>
          <w:rFonts w:hint="eastAsia"/>
        </w:rPr>
        <w:t>相邻图层发生</w:t>
      </w:r>
      <w:proofErr w:type="gramEnd"/>
      <w:r w:rsidR="007F5577">
        <w:rPr>
          <w:rFonts w:hint="eastAsia"/>
        </w:rPr>
        <w:t>作用</w:t>
      </w:r>
      <w:r w:rsidR="007F5577" w:rsidRPr="007F5577">
        <w:rPr>
          <w:rFonts w:hint="eastAsia"/>
          <w:color w:val="FF0000"/>
        </w:rPr>
        <w:t>（调整图层？）</w:t>
      </w:r>
      <w:r w:rsidR="00A161E3">
        <w:rPr>
          <w:rFonts w:hint="eastAsia"/>
        </w:rPr>
        <w:t>。</w:t>
      </w:r>
    </w:p>
    <w:p w14:paraId="4F0E386F" w14:textId="77777777" w:rsidR="0008250E" w:rsidRDefault="003261A6" w:rsidP="00A161E3">
      <w:pPr>
        <w:ind w:firstLine="480"/>
      </w:pPr>
      <w:r>
        <w:rPr>
          <w:rFonts w:hint="eastAsia"/>
        </w:rPr>
        <w:t>在需要添加</w:t>
      </w:r>
      <w:proofErr w:type="gramStart"/>
      <w:r>
        <w:rPr>
          <w:rFonts w:hint="eastAsia"/>
        </w:rPr>
        <w:t>蒙版的图层</w:t>
      </w:r>
      <w:proofErr w:type="gramEnd"/>
      <w:r>
        <w:rPr>
          <w:rFonts w:hint="eastAsia"/>
        </w:rPr>
        <w:t>上方添加一个图层，</w:t>
      </w:r>
      <w:r w:rsidR="00EC7DBD">
        <w:rPr>
          <w:rFonts w:hint="eastAsia"/>
        </w:rPr>
        <w:t>然后在下方选择“</w:t>
      </w:r>
      <w:proofErr w:type="spellStart"/>
      <w:r w:rsidR="00EC7DBD">
        <w:rPr>
          <w:rFonts w:hint="eastAsia"/>
        </w:rPr>
        <w:t>TrkMat</w:t>
      </w:r>
      <w:proofErr w:type="spellEnd"/>
      <w:r w:rsidR="00EC7DBD">
        <w:rPr>
          <w:rFonts w:hint="eastAsia"/>
        </w:rPr>
        <w:t>”选项中的模式就可以建立连接，建立连接后，</w:t>
      </w:r>
      <w:r w:rsidR="0008250E">
        <w:rPr>
          <w:rFonts w:hint="eastAsia"/>
        </w:rPr>
        <w:t>蒙版图层会自动设置为不可见，在“源名称”上会显示一个蒙版图标。</w:t>
      </w:r>
    </w:p>
    <w:p w14:paraId="2B464959" w14:textId="77777777" w:rsidR="00412619" w:rsidRDefault="001E697A" w:rsidP="00A161E3">
      <w:pPr>
        <w:ind w:firstLine="480"/>
      </w:pPr>
      <w:r>
        <w:rPr>
          <w:rFonts w:hint="eastAsia"/>
        </w:rPr>
        <w:t>可以这么理解，</w:t>
      </w:r>
      <w:proofErr w:type="gramStart"/>
      <w:r>
        <w:rPr>
          <w:rFonts w:hint="eastAsia"/>
        </w:rPr>
        <w:t>图层内蒙</w:t>
      </w:r>
      <w:proofErr w:type="gramEnd"/>
      <w:r>
        <w:rPr>
          <w:rFonts w:hint="eastAsia"/>
        </w:rPr>
        <w:t>版适合剪切，图</w:t>
      </w:r>
      <w:proofErr w:type="gramStart"/>
      <w:r>
        <w:rPr>
          <w:rFonts w:hint="eastAsia"/>
        </w:rPr>
        <w:t>层外蒙版适合</w:t>
      </w:r>
      <w:proofErr w:type="gramEnd"/>
      <w:r>
        <w:rPr>
          <w:rFonts w:hint="eastAsia"/>
        </w:rPr>
        <w:t>定位</w:t>
      </w:r>
      <w:r w:rsidR="00412619">
        <w:rPr>
          <w:rFonts w:hint="eastAsia"/>
        </w:rPr>
        <w:t>。</w:t>
      </w:r>
    </w:p>
    <w:p w14:paraId="64C2E7CD" w14:textId="79C4BE9E" w:rsidR="000957B5" w:rsidRDefault="00412619" w:rsidP="00A161E3">
      <w:pPr>
        <w:ind w:firstLine="480"/>
        <w:rPr>
          <w:rFonts w:hint="eastAsia"/>
        </w:rPr>
      </w:pPr>
      <w:proofErr w:type="gramStart"/>
      <w:r>
        <w:rPr>
          <w:rFonts w:hint="eastAsia"/>
        </w:rPr>
        <w:t>蒙版有</w:t>
      </w:r>
      <w:proofErr w:type="gramEnd"/>
      <w:r>
        <w:rPr>
          <w:rFonts w:hint="eastAsia"/>
        </w:rPr>
        <w:t>四种模式，如果你的素材有</w:t>
      </w:r>
      <w:r>
        <w:rPr>
          <w:rFonts w:hint="eastAsia"/>
        </w:rPr>
        <w:t>Alpha</w:t>
      </w:r>
      <w:r>
        <w:rPr>
          <w:rFonts w:hint="eastAsia"/>
        </w:rPr>
        <w:t>通道（</w:t>
      </w:r>
      <w:r w:rsidR="001D52D5">
        <w:rPr>
          <w:rFonts w:hint="eastAsia"/>
        </w:rPr>
        <w:t>透明区域</w:t>
      </w:r>
      <w:r>
        <w:rPr>
          <w:rFonts w:hint="eastAsia"/>
        </w:rPr>
        <w:t>），</w:t>
      </w:r>
      <w:r w:rsidR="001D52D5">
        <w:rPr>
          <w:rFonts w:hint="eastAsia"/>
        </w:rPr>
        <w:t>可以用</w:t>
      </w:r>
      <w:r w:rsidR="001D52D5">
        <w:rPr>
          <w:rFonts w:hint="eastAsia"/>
        </w:rPr>
        <w:t>alpha</w:t>
      </w:r>
      <w:r w:rsidR="001D52D5">
        <w:rPr>
          <w:rFonts w:hint="eastAsia"/>
        </w:rPr>
        <w:t>或</w:t>
      </w:r>
      <w:r w:rsidR="001D52D5">
        <w:rPr>
          <w:rFonts w:hint="eastAsia"/>
        </w:rPr>
        <w:t>alpha</w:t>
      </w:r>
      <w:r w:rsidR="001D52D5">
        <w:rPr>
          <w:rFonts w:hint="eastAsia"/>
        </w:rPr>
        <w:t>反转，如果没有，可以用亮度和亮度反转模式。</w:t>
      </w:r>
    </w:p>
    <w:p w14:paraId="73EC0136" w14:textId="65760BC8" w:rsidR="00AB439D" w:rsidRDefault="00AB439D" w:rsidP="00AB439D">
      <w:pPr>
        <w:pStyle w:val="02"/>
      </w:pPr>
      <w:r>
        <w:rPr>
          <w:rFonts w:hint="eastAsia"/>
        </w:rPr>
        <w:t>一些神奇的操作</w:t>
      </w:r>
    </w:p>
    <w:p w14:paraId="15341457" w14:textId="6365CB3F" w:rsidR="00AB439D" w:rsidRDefault="0037715B" w:rsidP="0037715B">
      <w:pPr>
        <w:pStyle w:val="03"/>
      </w:pPr>
      <w:r>
        <w:rPr>
          <w:rFonts w:hint="eastAsia"/>
        </w:rPr>
        <w:t>创建一个对称的影像</w:t>
      </w:r>
    </w:p>
    <w:p w14:paraId="69FD1FBD" w14:textId="2B4BB876" w:rsidR="0037715B" w:rsidRDefault="0037715B" w:rsidP="0037715B">
      <w:pPr>
        <w:ind w:firstLine="480"/>
      </w:pPr>
      <w:proofErr w:type="gramStart"/>
      <w:r>
        <w:rPr>
          <w:rFonts w:hint="eastAsia"/>
        </w:rPr>
        <w:t>从图层</w:t>
      </w:r>
      <w:r w:rsidR="00E6202A">
        <w:rPr>
          <w:rFonts w:hint="eastAsia"/>
        </w:rPr>
        <w:t>横向</w:t>
      </w:r>
      <w:proofErr w:type="gramEnd"/>
      <w:r w:rsidR="00E6202A">
        <w:rPr>
          <w:rFonts w:hint="eastAsia"/>
        </w:rPr>
        <w:t>中部开始，使用钢笔工具抠出半个形状的轮廓，然后“</w:t>
      </w:r>
      <w:proofErr w:type="spellStart"/>
      <w:r w:rsidR="00E6202A">
        <w:rPr>
          <w:rFonts w:hint="eastAsia"/>
        </w:rPr>
        <w:t>Ctrl+D</w:t>
      </w:r>
      <w:proofErr w:type="spellEnd"/>
      <w:r w:rsidR="00E6202A">
        <w:rPr>
          <w:rFonts w:hint="eastAsia"/>
        </w:rPr>
        <w:t>”复制一层，将</w:t>
      </w:r>
      <w:r w:rsidR="004E7B8E">
        <w:rPr>
          <w:rFonts w:hint="eastAsia"/>
        </w:rPr>
        <w:t>缩放调整为</w:t>
      </w:r>
      <w:r w:rsidR="004E7B8E">
        <w:rPr>
          <w:rFonts w:hint="eastAsia"/>
        </w:rPr>
        <w:t>x=-100%</w:t>
      </w:r>
      <w:r w:rsidR="004E7B8E">
        <w:rPr>
          <w:rFonts w:hint="eastAsia"/>
        </w:rPr>
        <w:t>（前提</w:t>
      </w:r>
      <w:proofErr w:type="gramStart"/>
      <w:r w:rsidR="004E7B8E">
        <w:rPr>
          <w:rFonts w:hint="eastAsia"/>
        </w:rPr>
        <w:t>是锚点位于</w:t>
      </w:r>
      <w:proofErr w:type="gramEnd"/>
      <w:r w:rsidR="004E7B8E">
        <w:rPr>
          <w:rFonts w:hint="eastAsia"/>
        </w:rPr>
        <w:t>整个画面的中心）</w:t>
      </w:r>
    </w:p>
    <w:p w14:paraId="3E2A78CA" w14:textId="28995F7E" w:rsidR="00854922" w:rsidRDefault="00854922" w:rsidP="00854922">
      <w:pPr>
        <w:pStyle w:val="03"/>
      </w:pPr>
      <w:r>
        <w:rPr>
          <w:rFonts w:hint="eastAsia"/>
        </w:rPr>
        <w:t>创建凭空弹出的字幕</w:t>
      </w:r>
    </w:p>
    <w:p w14:paraId="0DE426C8" w14:textId="04B07C62" w:rsidR="00BD33A7" w:rsidRDefault="00BD33A7" w:rsidP="00854922">
      <w:pPr>
        <w:pStyle w:val="03"/>
      </w:pPr>
      <w:r>
        <w:rPr>
          <w:rFonts w:hint="eastAsia"/>
        </w:rPr>
        <w:t>逐字登场</w:t>
      </w:r>
    </w:p>
    <w:p w14:paraId="042DF44B" w14:textId="77777777" w:rsidR="00BD33A7" w:rsidRDefault="00BD33A7" w:rsidP="00BD33A7">
      <w:pPr>
        <w:ind w:firstLine="480"/>
      </w:pPr>
    </w:p>
    <w:p w14:paraId="1F2A8484" w14:textId="708F2279" w:rsidR="0045260E" w:rsidRDefault="0045260E" w:rsidP="0045260E">
      <w:pPr>
        <w:pStyle w:val="02"/>
      </w:pPr>
      <w:r>
        <w:rPr>
          <w:rFonts w:hint="eastAsia"/>
        </w:rPr>
        <w:t>一些可以尝试的项目</w:t>
      </w:r>
    </w:p>
    <w:p w14:paraId="1F123D30" w14:textId="532733B4" w:rsidR="0045260E" w:rsidRDefault="0045260E" w:rsidP="00DB600A">
      <w:pPr>
        <w:ind w:firstLine="480"/>
      </w:pPr>
      <w:r>
        <w:rPr>
          <w:rFonts w:hint="eastAsia"/>
        </w:rPr>
        <w:lastRenderedPageBreak/>
        <w:t>用无信号雪花图生成</w:t>
      </w:r>
      <w:proofErr w:type="spellStart"/>
      <w:r>
        <w:rPr>
          <w:rFonts w:hint="eastAsia"/>
        </w:rPr>
        <w:t>badapple</w:t>
      </w:r>
      <w:proofErr w:type="spellEnd"/>
    </w:p>
    <w:p w14:paraId="66E7777F" w14:textId="0D65A171" w:rsidR="00DB600A" w:rsidRDefault="00DB600A" w:rsidP="00DB600A">
      <w:pPr>
        <w:ind w:firstLine="480"/>
      </w:pPr>
      <w:r>
        <w:rPr>
          <w:rFonts w:hint="eastAsia"/>
        </w:rPr>
        <w:t>隐形守护者阵亡动画。</w:t>
      </w:r>
    </w:p>
    <w:p w14:paraId="058B1BE0" w14:textId="77777777" w:rsidR="00DB600A" w:rsidRDefault="00DB600A" w:rsidP="00DB600A">
      <w:pPr>
        <w:ind w:firstLine="480"/>
        <w:rPr>
          <w:rFonts w:hint="eastAsia"/>
        </w:rPr>
      </w:pPr>
    </w:p>
    <w:p w14:paraId="4390347C" w14:textId="1699A3B8" w:rsidR="003B2C1B" w:rsidRDefault="003B2C1B" w:rsidP="003B2C1B">
      <w:pPr>
        <w:pStyle w:val="01"/>
      </w:pPr>
      <w:r>
        <w:rPr>
          <w:rFonts w:hint="eastAsia"/>
        </w:rPr>
        <w:t>混合模式</w:t>
      </w:r>
      <w:r w:rsidR="0037371B">
        <w:rPr>
          <w:rFonts w:hint="eastAsia"/>
        </w:rPr>
        <w:t>（</w:t>
      </w:r>
      <w:r w:rsidR="0037371B">
        <w:rPr>
          <w:rFonts w:hint="eastAsia"/>
        </w:rPr>
        <w:t>PS</w:t>
      </w:r>
      <w:r w:rsidR="0037371B">
        <w:rPr>
          <w:rFonts w:hint="eastAsia"/>
        </w:rPr>
        <w:t>）</w:t>
      </w:r>
    </w:p>
    <w:p w14:paraId="4954AEF0" w14:textId="5AAB7CE6" w:rsidR="007C01B4" w:rsidRDefault="007C01B4" w:rsidP="007C01B4">
      <w:pPr>
        <w:ind w:firstLine="480"/>
      </w:pPr>
      <w:r>
        <w:rPr>
          <w:rFonts w:hint="eastAsia"/>
        </w:rPr>
        <w:t>本节因个人学习习惯，参考了视频</w:t>
      </w:r>
      <w:hyperlink r:id="rId8" w:history="1">
        <w:r w:rsidRPr="007C01B4">
          <w:rPr>
            <w:rStyle w:val="ac"/>
          </w:rPr>
          <w:t>BV1oE4</w:t>
        </w:r>
        <w:r w:rsidRPr="007C01B4">
          <w:rPr>
            <w:rStyle w:val="ac"/>
          </w:rPr>
          <w:t>1</w:t>
        </w:r>
        <w:r w:rsidRPr="007C01B4">
          <w:rPr>
            <w:rStyle w:val="ac"/>
          </w:rPr>
          <w:t>1</w:t>
        </w:r>
        <w:r w:rsidRPr="007C01B4">
          <w:rPr>
            <w:rStyle w:val="ac"/>
          </w:rPr>
          <w:t>3</w:t>
        </w:r>
        <w:r w:rsidRPr="007C01B4">
          <w:rPr>
            <w:rStyle w:val="ac"/>
          </w:rPr>
          <w:t>7i3</w:t>
        </w:r>
      </w:hyperlink>
      <w:r w:rsidR="00B646F1">
        <w:rPr>
          <w:rFonts w:hint="eastAsia"/>
        </w:rPr>
        <w:t>。</w:t>
      </w:r>
    </w:p>
    <w:p w14:paraId="5465679E" w14:textId="54A3AB1D" w:rsidR="00B646F1" w:rsidRDefault="00B646F1" w:rsidP="00B646F1">
      <w:pPr>
        <w:pStyle w:val="02"/>
      </w:pPr>
      <w:r>
        <w:rPr>
          <w:rFonts w:hint="eastAsia"/>
        </w:rPr>
        <w:t>基本概念</w:t>
      </w:r>
    </w:p>
    <w:p w14:paraId="604C7617" w14:textId="4808A2E3" w:rsidR="00B646F1" w:rsidRDefault="008A01FB" w:rsidP="00B646F1">
      <w:pPr>
        <w:pStyle w:val="03"/>
      </w:pPr>
      <w:proofErr w:type="gramStart"/>
      <w:r>
        <w:rPr>
          <w:rFonts w:hint="eastAsia"/>
        </w:rPr>
        <w:t>图层关系</w:t>
      </w:r>
      <w:proofErr w:type="gramEnd"/>
    </w:p>
    <w:p w14:paraId="3F097C43" w14:textId="0C8C67F4" w:rsidR="008A01FB" w:rsidRDefault="008A01FB" w:rsidP="008A01FB">
      <w:pPr>
        <w:ind w:firstLine="480"/>
      </w:pPr>
      <w:proofErr w:type="gramStart"/>
      <w:r>
        <w:rPr>
          <w:rFonts w:hint="eastAsia"/>
        </w:rPr>
        <w:t>图层的</w:t>
      </w:r>
      <w:proofErr w:type="gramEnd"/>
      <w:r>
        <w:rPr>
          <w:rFonts w:hint="eastAsia"/>
        </w:rPr>
        <w:t>混合模式</w:t>
      </w:r>
      <w:r w:rsidR="00750F2F">
        <w:rPr>
          <w:rFonts w:hint="eastAsia"/>
        </w:rPr>
        <w:t>，</w:t>
      </w:r>
      <w:r>
        <w:rPr>
          <w:rFonts w:hint="eastAsia"/>
        </w:rPr>
        <w:t>通过改变</w:t>
      </w:r>
      <w:proofErr w:type="gramStart"/>
      <w:r>
        <w:rPr>
          <w:rFonts w:hint="eastAsia"/>
        </w:rPr>
        <w:t>上层图层的</w:t>
      </w:r>
      <w:proofErr w:type="gramEnd"/>
      <w:r>
        <w:rPr>
          <w:rFonts w:hint="eastAsia"/>
        </w:rPr>
        <w:t>模式</w:t>
      </w:r>
      <w:r w:rsidR="00750F2F">
        <w:rPr>
          <w:rFonts w:hint="eastAsia"/>
        </w:rPr>
        <w:t>对</w:t>
      </w:r>
      <w:proofErr w:type="gramStart"/>
      <w:r w:rsidR="00750F2F">
        <w:rPr>
          <w:rFonts w:hint="eastAsia"/>
        </w:rPr>
        <w:t>下层图层产生</w:t>
      </w:r>
      <w:proofErr w:type="gramEnd"/>
      <w:r w:rsidR="00750F2F">
        <w:rPr>
          <w:rFonts w:hint="eastAsia"/>
        </w:rPr>
        <w:t>作用。</w:t>
      </w:r>
    </w:p>
    <w:p w14:paraId="2A1CE3A1" w14:textId="5C73BC8E" w:rsidR="00750F2F" w:rsidRDefault="00750F2F" w:rsidP="008A01FB">
      <w:pPr>
        <w:ind w:firstLine="480"/>
      </w:pPr>
      <w:r>
        <w:rPr>
          <w:rFonts w:hint="eastAsia"/>
        </w:rPr>
        <w:t>一切混合遵循“基色</w:t>
      </w:r>
      <w:r>
        <w:rPr>
          <w:rFonts w:hint="eastAsia"/>
        </w:rPr>
        <w:t>+</w:t>
      </w:r>
      <w:r>
        <w:rPr>
          <w:rFonts w:hint="eastAsia"/>
        </w:rPr>
        <w:t>混合色</w:t>
      </w:r>
      <w:r>
        <w:rPr>
          <w:rFonts w:hint="eastAsia"/>
        </w:rPr>
        <w:t>=</w:t>
      </w:r>
      <w:r>
        <w:rPr>
          <w:rFonts w:hint="eastAsia"/>
        </w:rPr>
        <w:t>结果色”</w:t>
      </w:r>
      <w:r w:rsidR="00F932CC" w:rsidRPr="00F932CC">
        <w:rPr>
          <w:rFonts w:hint="eastAsia"/>
        </w:rPr>
        <w:t xml:space="preserve"> </w:t>
      </w:r>
      <w:r w:rsidR="00F932CC">
        <w:rPr>
          <w:rFonts w:hint="eastAsia"/>
        </w:rPr>
        <w:t>这一公式</w:t>
      </w:r>
      <w:r w:rsidR="00F932CC">
        <w:rPr>
          <w:rFonts w:hint="eastAsia"/>
        </w:rPr>
        <w:t>。其中，基色为下层图层，混合色为上层图层，结果色是两者叠加结果。</w:t>
      </w:r>
    </w:p>
    <w:p w14:paraId="7F1BAB69" w14:textId="5136715D" w:rsidR="00AE7D01" w:rsidRPr="006D59E0" w:rsidRDefault="006D59E0" w:rsidP="008A01FB">
      <w:pPr>
        <w:ind w:firstLine="480"/>
        <w:rPr>
          <w:rFonts w:hint="eastAsia"/>
        </w:rPr>
      </w:pPr>
      <w:hyperlink r:id="rId9" w:history="1">
        <w:r w:rsidRPr="002518FB">
          <w:rPr>
            <w:rStyle w:val="ac"/>
          </w:rPr>
          <w:t>https://zhuanlan.zhihu.com/p/377136860</w:t>
        </w:r>
      </w:hyperlink>
      <w:r>
        <w:rPr>
          <w:rFonts w:hint="eastAsia"/>
        </w:rPr>
        <w:t xml:space="preserve"> </w:t>
      </w:r>
    </w:p>
    <w:p w14:paraId="58A88B81" w14:textId="1BD4E003" w:rsidR="00F932CC" w:rsidRDefault="00F932CC" w:rsidP="00F932CC">
      <w:pPr>
        <w:pStyle w:val="03"/>
      </w:pPr>
      <w:r>
        <w:rPr>
          <w:rFonts w:hint="eastAsia"/>
        </w:rPr>
        <w:t>模式分类</w:t>
      </w:r>
    </w:p>
    <w:p w14:paraId="06AC735E" w14:textId="0CADA398" w:rsidR="00F932CC" w:rsidRDefault="00F46812" w:rsidP="00F932CC">
      <w:pPr>
        <w:ind w:firstLine="480"/>
      </w:pPr>
      <w:proofErr w:type="gramStart"/>
      <w:r>
        <w:rPr>
          <w:rFonts w:hint="eastAsia"/>
        </w:rPr>
        <w:t>图层有</w:t>
      </w:r>
      <w:proofErr w:type="gramEnd"/>
      <w:r>
        <w:rPr>
          <w:rFonts w:hint="eastAsia"/>
        </w:rPr>
        <w:t>30</w:t>
      </w:r>
      <w:r>
        <w:rPr>
          <w:rFonts w:hint="eastAsia"/>
        </w:rPr>
        <w:t>种混合模式，其中</w:t>
      </w:r>
      <w:r>
        <w:rPr>
          <w:rFonts w:hint="eastAsia"/>
        </w:rPr>
        <w:t>27</w:t>
      </w:r>
      <w:r>
        <w:rPr>
          <w:rFonts w:hint="eastAsia"/>
        </w:rPr>
        <w:t>种</w:t>
      </w:r>
      <w:proofErr w:type="gramStart"/>
      <w:r>
        <w:rPr>
          <w:rFonts w:hint="eastAsia"/>
        </w:rPr>
        <w:t>位于图层选项</w:t>
      </w:r>
      <w:proofErr w:type="gramEnd"/>
      <w:r>
        <w:rPr>
          <w:rFonts w:hint="eastAsia"/>
        </w:rPr>
        <w:t>中。</w:t>
      </w:r>
    </w:p>
    <w:p w14:paraId="00CF68F0" w14:textId="60959218" w:rsidR="00F46812" w:rsidRDefault="00F46812" w:rsidP="00F932CC">
      <w:pPr>
        <w:ind w:firstLine="480"/>
      </w:pPr>
      <w:r>
        <w:rPr>
          <w:rFonts w:hint="eastAsia"/>
        </w:rPr>
        <w:t>混合模式大致可以分为</w:t>
      </w:r>
      <w:r>
        <w:rPr>
          <w:rFonts w:hint="eastAsia"/>
        </w:rPr>
        <w:t>6</w:t>
      </w:r>
      <w:r>
        <w:rPr>
          <w:rFonts w:hint="eastAsia"/>
        </w:rPr>
        <w:t>组：</w:t>
      </w:r>
      <w:r w:rsidR="004B00F1">
        <w:rPr>
          <w:rFonts w:hint="eastAsia"/>
        </w:rPr>
        <w:t>正常组、变暗组、变亮组、对比组、差集组、颜色组。</w:t>
      </w:r>
    </w:p>
    <w:p w14:paraId="147D2661" w14:textId="7182AA78" w:rsidR="004B00F1" w:rsidRDefault="001A0EC5" w:rsidP="001A0EC5">
      <w:pPr>
        <w:pStyle w:val="02"/>
      </w:pPr>
      <w:r>
        <w:rPr>
          <w:rFonts w:hint="eastAsia"/>
        </w:rPr>
        <w:t>具体介绍</w:t>
      </w:r>
    </w:p>
    <w:p w14:paraId="41DDF17A" w14:textId="77777777" w:rsidR="001A0EC5" w:rsidRDefault="001A0EC5" w:rsidP="001A0EC5">
      <w:pPr>
        <w:pStyle w:val="03"/>
      </w:pPr>
      <w:r w:rsidRPr="001A0EC5">
        <w:rPr>
          <w:rFonts w:hint="eastAsia"/>
        </w:rPr>
        <w:t>正常组</w:t>
      </w:r>
    </w:p>
    <w:p w14:paraId="1626743C" w14:textId="0BCA1A40" w:rsidR="00302BF4" w:rsidRDefault="001A0EC5" w:rsidP="00302BF4">
      <w:pPr>
        <w:ind w:firstLine="480"/>
        <w:rPr>
          <w:rFonts w:hint="eastAsia"/>
        </w:rPr>
      </w:pPr>
      <w:r>
        <w:rPr>
          <w:rFonts w:hint="eastAsia"/>
        </w:rPr>
        <w:t>正常组中有正常和溶解两个模式。</w:t>
      </w:r>
    </w:p>
    <w:p w14:paraId="611E7A69" w14:textId="4B8D4B3B" w:rsidR="001A0EC5" w:rsidRDefault="001A0EC5" w:rsidP="001A0EC5">
      <w:pPr>
        <w:ind w:firstLine="480"/>
      </w:pPr>
      <w:r>
        <w:rPr>
          <w:rFonts w:hint="eastAsia"/>
        </w:rPr>
        <w:t>正常：</w:t>
      </w:r>
      <w:r w:rsidR="009D3142">
        <w:rPr>
          <w:rFonts w:hint="eastAsia"/>
        </w:rPr>
        <w:t>就是普通</w:t>
      </w:r>
      <w:proofErr w:type="gramStart"/>
      <w:r w:rsidR="009D3142">
        <w:rPr>
          <w:rFonts w:hint="eastAsia"/>
        </w:rPr>
        <w:t>的图层堆叠</w:t>
      </w:r>
      <w:proofErr w:type="gramEnd"/>
      <w:r w:rsidR="009D3142">
        <w:rPr>
          <w:rFonts w:hint="eastAsia"/>
        </w:rPr>
        <w:t>，通过</w:t>
      </w:r>
      <w:r w:rsidR="00302BF4">
        <w:rPr>
          <w:rFonts w:hint="eastAsia"/>
        </w:rPr>
        <w:t>调整</w:t>
      </w:r>
      <w:r w:rsidR="009D3142">
        <w:rPr>
          <w:rFonts w:hint="eastAsia"/>
        </w:rPr>
        <w:t>不透明度</w:t>
      </w:r>
      <w:r w:rsidR="00302BF4">
        <w:rPr>
          <w:rFonts w:hint="eastAsia"/>
        </w:rPr>
        <w:t>来逐渐看到下层图层。</w:t>
      </w:r>
    </w:p>
    <w:p w14:paraId="3FC193CB" w14:textId="76CB2D19" w:rsidR="00302BF4" w:rsidRPr="00302BF4" w:rsidRDefault="00302BF4" w:rsidP="001A0EC5">
      <w:pPr>
        <w:ind w:firstLine="480"/>
        <w:rPr>
          <w:rFonts w:hint="eastAsia"/>
        </w:rPr>
      </w:pPr>
      <w:r>
        <w:rPr>
          <w:rFonts w:hint="eastAsia"/>
        </w:rPr>
        <w:t>溶解：</w:t>
      </w:r>
      <w:r w:rsidR="00A11868">
        <w:rPr>
          <w:rFonts w:hint="eastAsia"/>
        </w:rPr>
        <w:t>也是通过不透明度调整，不同在于，</w:t>
      </w:r>
      <w:r w:rsidR="003B264E">
        <w:rPr>
          <w:rFonts w:hint="eastAsia"/>
        </w:rPr>
        <w:t>随着</w:t>
      </w:r>
      <w:r w:rsidR="00A11868">
        <w:rPr>
          <w:rFonts w:hint="eastAsia"/>
        </w:rPr>
        <w:t>不透明</w:t>
      </w:r>
      <w:r w:rsidR="003B264E">
        <w:rPr>
          <w:rFonts w:hint="eastAsia"/>
        </w:rPr>
        <w:t>度的降低，</w:t>
      </w:r>
      <w:proofErr w:type="gramStart"/>
      <w:r w:rsidR="003B264E">
        <w:rPr>
          <w:rFonts w:hint="eastAsia"/>
        </w:rPr>
        <w:t>上层图层会</w:t>
      </w:r>
      <w:proofErr w:type="gramEnd"/>
      <w:r w:rsidR="003B264E">
        <w:rPr>
          <w:rFonts w:hint="eastAsia"/>
        </w:rPr>
        <w:t>逐渐崩解，随机消失相应比例的像素，类似逐渐溶解的效果。</w:t>
      </w:r>
    </w:p>
    <w:p w14:paraId="3F2FCC4A" w14:textId="77777777" w:rsidR="001A0EC5" w:rsidRDefault="001A0EC5" w:rsidP="001A0EC5">
      <w:pPr>
        <w:pStyle w:val="03"/>
      </w:pPr>
      <w:r w:rsidRPr="001A0EC5">
        <w:rPr>
          <w:rFonts w:hint="eastAsia"/>
        </w:rPr>
        <w:t>变暗组</w:t>
      </w:r>
    </w:p>
    <w:p w14:paraId="42B15803" w14:textId="551EB8A4" w:rsidR="003B264E" w:rsidRDefault="00AA4C92" w:rsidP="003B264E">
      <w:pPr>
        <w:ind w:firstLine="480"/>
      </w:pPr>
      <w:r>
        <w:rPr>
          <w:rFonts w:hint="eastAsia"/>
        </w:rPr>
        <w:t>变暗：通过比较基色和混合色，取其中较暗的像素。</w:t>
      </w:r>
      <w:r w:rsidR="00A551E8">
        <w:rPr>
          <w:rFonts w:hint="eastAsia"/>
        </w:rPr>
        <w:t>（</w:t>
      </w:r>
      <w:r w:rsidR="00A551E8" w:rsidRPr="00A551E8">
        <w:rPr>
          <w:rFonts w:hint="eastAsia"/>
          <w:color w:val="FF0000"/>
        </w:rPr>
        <w:t>可能是取决于</w:t>
      </w:r>
      <w:r w:rsidR="00A551E8" w:rsidRPr="00A551E8">
        <w:rPr>
          <w:rFonts w:hint="eastAsia"/>
          <w:color w:val="FF0000"/>
        </w:rPr>
        <w:t>RGB</w:t>
      </w:r>
      <w:r w:rsidR="00A551E8" w:rsidRPr="00A551E8">
        <w:rPr>
          <w:rFonts w:hint="eastAsia"/>
          <w:color w:val="FF0000"/>
        </w:rPr>
        <w:t>值？</w:t>
      </w:r>
      <w:r w:rsidR="00A551E8">
        <w:rPr>
          <w:rFonts w:hint="eastAsia"/>
        </w:rPr>
        <w:t>）当混合色为白色时，</w:t>
      </w:r>
      <w:proofErr w:type="gramStart"/>
      <w:r w:rsidR="00A551E8">
        <w:rPr>
          <w:rFonts w:hint="eastAsia"/>
        </w:rPr>
        <w:t>全展示</w:t>
      </w:r>
      <w:proofErr w:type="gramEnd"/>
      <w:r w:rsidR="00A551E8">
        <w:rPr>
          <w:rFonts w:hint="eastAsia"/>
        </w:rPr>
        <w:t>基色；当混合色为黑色时，全部展现混合色（黑色）。</w:t>
      </w:r>
    </w:p>
    <w:p w14:paraId="538EAC60" w14:textId="435CA199" w:rsidR="00A551E8" w:rsidRDefault="00C776E5" w:rsidP="003B264E">
      <w:pPr>
        <w:ind w:firstLine="480"/>
      </w:pPr>
      <w:r>
        <w:rPr>
          <w:rFonts w:hint="eastAsia"/>
        </w:rPr>
        <w:t>正片叠底：根据</w:t>
      </w:r>
      <w:r w:rsidR="00DA25D4">
        <w:rPr>
          <w:rFonts w:hint="eastAsia"/>
        </w:rPr>
        <w:t>混合色的深浅使结果色相对基色亮度降低。当混合色为</w:t>
      </w:r>
      <w:r w:rsidR="00B65BD8">
        <w:rPr>
          <w:rFonts w:hint="eastAsia"/>
        </w:rPr>
        <w:t>白色时，不产生任何效果，随着混合色不断变黑，像素亮度随之下降。</w:t>
      </w:r>
    </w:p>
    <w:p w14:paraId="6A541103" w14:textId="2D6601E8" w:rsidR="00B65BD8" w:rsidRDefault="00B65BD8" w:rsidP="003B264E">
      <w:pPr>
        <w:ind w:firstLine="480"/>
        <w:rPr>
          <w:rFonts w:hint="eastAsia"/>
        </w:rPr>
      </w:pPr>
      <w:r>
        <w:rPr>
          <w:rFonts w:hint="eastAsia"/>
        </w:rPr>
        <w:t>颜色加深：</w:t>
      </w:r>
      <w:r w:rsidR="00D46E50">
        <w:rPr>
          <w:rFonts w:hint="eastAsia"/>
        </w:rPr>
        <w:t>通过增加对比度使基色变暗。随着混合色由白到黑，</w:t>
      </w:r>
      <w:r w:rsidR="00E146F6">
        <w:rPr>
          <w:rFonts w:hint="eastAsia"/>
        </w:rPr>
        <w:t>从没有变化（不加深）到纯黑（太深了）。</w:t>
      </w:r>
    </w:p>
    <w:p w14:paraId="2DADA45B" w14:textId="0D7043FF" w:rsidR="00B65BD8" w:rsidRDefault="00B65BD8" w:rsidP="003B264E">
      <w:pPr>
        <w:ind w:firstLine="480"/>
      </w:pPr>
      <w:r>
        <w:rPr>
          <w:rFonts w:hint="eastAsia"/>
        </w:rPr>
        <w:t>线性加深：</w:t>
      </w:r>
      <w:r w:rsidR="00E146F6">
        <w:rPr>
          <w:rFonts w:hint="eastAsia"/>
        </w:rPr>
        <w:t>相对于颜色加深，</w:t>
      </w:r>
      <w:r w:rsidR="00296625">
        <w:rPr>
          <w:rFonts w:hint="eastAsia"/>
        </w:rPr>
        <w:t>饱和度更低，暗色像素更暗，建议实际尝试一下。</w:t>
      </w:r>
    </w:p>
    <w:p w14:paraId="21E7AA96" w14:textId="111502C3" w:rsidR="00A551E8" w:rsidRDefault="00296625" w:rsidP="003B264E">
      <w:pPr>
        <w:ind w:firstLine="480"/>
        <w:rPr>
          <w:rFonts w:hint="eastAsia"/>
        </w:rPr>
      </w:pPr>
      <w:r>
        <w:rPr>
          <w:rFonts w:hint="eastAsia"/>
        </w:rPr>
        <w:t>深色：类似于变暗，建议尝试。</w:t>
      </w:r>
    </w:p>
    <w:p w14:paraId="7BAE937F" w14:textId="77777777" w:rsidR="001A0EC5" w:rsidRDefault="001A0EC5" w:rsidP="001A0EC5">
      <w:pPr>
        <w:pStyle w:val="03"/>
      </w:pPr>
      <w:r w:rsidRPr="001A0EC5">
        <w:rPr>
          <w:rFonts w:hint="eastAsia"/>
        </w:rPr>
        <w:lastRenderedPageBreak/>
        <w:t>变亮组</w:t>
      </w:r>
    </w:p>
    <w:p w14:paraId="5E607295" w14:textId="5910B8AD" w:rsidR="002107DF" w:rsidRDefault="00746365" w:rsidP="002107DF">
      <w:pPr>
        <w:ind w:firstLine="480"/>
      </w:pPr>
      <w:r>
        <w:rPr>
          <w:rFonts w:hint="eastAsia"/>
        </w:rPr>
        <w:t>变亮：</w:t>
      </w:r>
      <w:r w:rsidR="002107DF">
        <w:rPr>
          <w:rFonts w:hint="eastAsia"/>
        </w:rPr>
        <w:t>通过比较基色和混合色，取其中较</w:t>
      </w:r>
      <w:r w:rsidR="002107DF">
        <w:rPr>
          <w:rFonts w:hint="eastAsia"/>
        </w:rPr>
        <w:t>亮</w:t>
      </w:r>
      <w:r w:rsidR="002107DF">
        <w:rPr>
          <w:rFonts w:hint="eastAsia"/>
        </w:rPr>
        <w:t>的像素。（</w:t>
      </w:r>
      <w:r w:rsidR="002107DF" w:rsidRPr="00A551E8">
        <w:rPr>
          <w:rFonts w:hint="eastAsia"/>
          <w:color w:val="FF0000"/>
        </w:rPr>
        <w:t>可能是取决于</w:t>
      </w:r>
      <w:r w:rsidR="002107DF" w:rsidRPr="00A551E8">
        <w:rPr>
          <w:rFonts w:hint="eastAsia"/>
          <w:color w:val="FF0000"/>
        </w:rPr>
        <w:t>RGB</w:t>
      </w:r>
      <w:r w:rsidR="002107DF" w:rsidRPr="00A551E8">
        <w:rPr>
          <w:rFonts w:hint="eastAsia"/>
          <w:color w:val="FF0000"/>
        </w:rPr>
        <w:t>值？</w:t>
      </w:r>
      <w:r w:rsidR="002107DF">
        <w:rPr>
          <w:rFonts w:hint="eastAsia"/>
        </w:rPr>
        <w:t>）当混合色为白色时，</w:t>
      </w:r>
      <w:proofErr w:type="gramStart"/>
      <w:r w:rsidR="002107DF">
        <w:rPr>
          <w:rFonts w:hint="eastAsia"/>
        </w:rPr>
        <w:t>全展示</w:t>
      </w:r>
      <w:proofErr w:type="gramEnd"/>
      <w:r w:rsidR="002107DF">
        <w:rPr>
          <w:rFonts w:hint="eastAsia"/>
        </w:rPr>
        <w:t>混合色（白色）</w:t>
      </w:r>
      <w:r w:rsidR="002107DF">
        <w:rPr>
          <w:rFonts w:hint="eastAsia"/>
        </w:rPr>
        <w:t>；当混合色为黑色时，</w:t>
      </w:r>
      <w:r w:rsidR="002107DF">
        <w:rPr>
          <w:rFonts w:hint="eastAsia"/>
        </w:rPr>
        <w:t>不发生变化</w:t>
      </w:r>
      <w:r w:rsidR="002107DF">
        <w:rPr>
          <w:rFonts w:hint="eastAsia"/>
        </w:rPr>
        <w:t>。</w:t>
      </w:r>
      <w:r w:rsidR="009D0EAF">
        <w:rPr>
          <w:rFonts w:hint="eastAsia"/>
        </w:rPr>
        <w:t>这个模式可以用于</w:t>
      </w:r>
      <w:proofErr w:type="gramStart"/>
      <w:r w:rsidR="009D0EAF">
        <w:rPr>
          <w:rFonts w:hint="eastAsia"/>
        </w:rPr>
        <w:t>合成星轨和</w:t>
      </w:r>
      <w:proofErr w:type="gramEnd"/>
      <w:r w:rsidR="009D0EAF">
        <w:rPr>
          <w:rFonts w:hint="eastAsia"/>
        </w:rPr>
        <w:t>拍摄车流</w:t>
      </w:r>
      <w:r w:rsidR="0037371B">
        <w:rPr>
          <w:rFonts w:hint="eastAsia"/>
        </w:rPr>
        <w:t>（类似于长曝光）</w:t>
      </w:r>
    </w:p>
    <w:p w14:paraId="1FC0FBA8" w14:textId="4973E245" w:rsidR="00F90680" w:rsidRPr="002107DF" w:rsidRDefault="0037371B" w:rsidP="00F90680">
      <w:pPr>
        <w:ind w:firstLine="480"/>
      </w:pPr>
      <w:r>
        <w:rPr>
          <w:rFonts w:hint="eastAsia"/>
        </w:rPr>
        <w:t>滤色：</w:t>
      </w:r>
    </w:p>
    <w:p w14:paraId="4B7C2417" w14:textId="77777777" w:rsidR="001A0EC5" w:rsidRDefault="001A0EC5" w:rsidP="001A0EC5">
      <w:pPr>
        <w:pStyle w:val="03"/>
      </w:pPr>
      <w:r w:rsidRPr="001A0EC5">
        <w:rPr>
          <w:rFonts w:hint="eastAsia"/>
        </w:rPr>
        <w:t>对比组</w:t>
      </w:r>
    </w:p>
    <w:p w14:paraId="76C54522" w14:textId="77777777" w:rsidR="001A0EC5" w:rsidRDefault="001A0EC5" w:rsidP="001A0EC5">
      <w:pPr>
        <w:pStyle w:val="03"/>
      </w:pPr>
      <w:r w:rsidRPr="001A0EC5">
        <w:rPr>
          <w:rFonts w:hint="eastAsia"/>
        </w:rPr>
        <w:t>差集组</w:t>
      </w:r>
    </w:p>
    <w:p w14:paraId="796F47F5" w14:textId="08FA273C" w:rsidR="001A0EC5" w:rsidRDefault="001A0EC5" w:rsidP="001A0EC5">
      <w:pPr>
        <w:pStyle w:val="03"/>
      </w:pPr>
      <w:r w:rsidRPr="001A0EC5">
        <w:rPr>
          <w:rFonts w:hint="eastAsia"/>
        </w:rPr>
        <w:t>颜色组</w:t>
      </w:r>
    </w:p>
    <w:p w14:paraId="08E2524B" w14:textId="47A273AF" w:rsidR="001A0EC5" w:rsidRDefault="003004BB" w:rsidP="003004BB">
      <w:pPr>
        <w:pStyle w:val="01"/>
      </w:pPr>
      <w:r>
        <w:rPr>
          <w:rFonts w:hint="eastAsia"/>
        </w:rPr>
        <w:t>混合模式（</w:t>
      </w:r>
      <w:r>
        <w:rPr>
          <w:rFonts w:hint="eastAsia"/>
        </w:rPr>
        <w:t>AE</w:t>
      </w:r>
      <w:r>
        <w:rPr>
          <w:rFonts w:hint="eastAsia"/>
        </w:rPr>
        <w:t>）</w:t>
      </w:r>
    </w:p>
    <w:p w14:paraId="4D02FE8D" w14:textId="0AA8CBB6" w:rsidR="00F0637A" w:rsidRDefault="00350DB5" w:rsidP="00F0637A">
      <w:pPr>
        <w:pStyle w:val="02"/>
      </w:pPr>
      <w:r>
        <w:rPr>
          <w:rFonts w:hint="eastAsia"/>
        </w:rPr>
        <w:t>总体介绍</w:t>
      </w:r>
    </w:p>
    <w:p w14:paraId="56F1A8D1" w14:textId="77777777" w:rsidR="00350DB5" w:rsidRPr="00432F1F" w:rsidRDefault="00350DB5" w:rsidP="00350DB5">
      <w:pPr>
        <w:ind w:firstLine="480"/>
        <w:rPr>
          <w:rFonts w:hint="eastAsia"/>
        </w:rPr>
      </w:pPr>
    </w:p>
    <w:sectPr w:rsidR="00350DB5" w:rsidRPr="00432F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E244D" w14:textId="77777777" w:rsidR="00E4193E" w:rsidRDefault="00E4193E" w:rsidP="000A0EFA">
      <w:pPr>
        <w:ind w:firstLine="480"/>
      </w:pPr>
      <w:r>
        <w:separator/>
      </w:r>
    </w:p>
  </w:endnote>
  <w:endnote w:type="continuationSeparator" w:id="0">
    <w:p w14:paraId="3BDEDBEE" w14:textId="77777777" w:rsidR="00E4193E" w:rsidRDefault="00E4193E" w:rsidP="000A0EF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5E99E" w14:textId="77777777" w:rsidR="000A0EFA" w:rsidRDefault="000A0EF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F4E0" w14:textId="77777777" w:rsidR="000A0EFA" w:rsidRDefault="000A0EF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3B5C4" w14:textId="77777777" w:rsidR="000A0EFA" w:rsidRDefault="000A0EF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7858C" w14:textId="77777777" w:rsidR="00E4193E" w:rsidRDefault="00E4193E" w:rsidP="000A0EFA">
      <w:pPr>
        <w:ind w:firstLine="480"/>
      </w:pPr>
      <w:r>
        <w:separator/>
      </w:r>
    </w:p>
  </w:footnote>
  <w:footnote w:type="continuationSeparator" w:id="0">
    <w:p w14:paraId="126531A3" w14:textId="77777777" w:rsidR="00E4193E" w:rsidRDefault="00E4193E" w:rsidP="000A0EF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87357" w14:textId="77777777" w:rsidR="000A0EFA" w:rsidRDefault="000A0EF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3E43A" w14:textId="77777777" w:rsidR="000A0EFA" w:rsidRDefault="000A0EF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BD9FD" w14:textId="77777777" w:rsidR="000A0EFA" w:rsidRDefault="000A0EF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371"/>
    <w:multiLevelType w:val="hybridMultilevel"/>
    <w:tmpl w:val="BF0E2880"/>
    <w:lvl w:ilvl="0" w:tplc="5E12754A">
      <w:start w:val="1"/>
      <w:numFmt w:val="chineseCountingThousand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3D440EFE"/>
    <w:multiLevelType w:val="hybridMultilevel"/>
    <w:tmpl w:val="C63EB928"/>
    <w:lvl w:ilvl="0" w:tplc="A2760D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45EB0538"/>
    <w:multiLevelType w:val="hybridMultilevel"/>
    <w:tmpl w:val="DB5E2298"/>
    <w:lvl w:ilvl="0" w:tplc="8CDAEEC6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957522C"/>
    <w:multiLevelType w:val="multilevel"/>
    <w:tmpl w:val="54188E78"/>
    <w:lvl w:ilvl="0">
      <w:start w:val="1"/>
      <w:numFmt w:val="decimal"/>
      <w:pStyle w:val="0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0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0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455172262">
    <w:abstractNumId w:val="0"/>
  </w:num>
  <w:num w:numId="2" w16cid:durableId="979312539">
    <w:abstractNumId w:val="2"/>
  </w:num>
  <w:num w:numId="3" w16cid:durableId="93943350">
    <w:abstractNumId w:val="3"/>
  </w:num>
  <w:num w:numId="4" w16cid:durableId="86463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07"/>
    <w:rsid w:val="0000350B"/>
    <w:rsid w:val="00004BAA"/>
    <w:rsid w:val="00021B01"/>
    <w:rsid w:val="00031EEB"/>
    <w:rsid w:val="0003387E"/>
    <w:rsid w:val="000379B1"/>
    <w:rsid w:val="0004423A"/>
    <w:rsid w:val="00057533"/>
    <w:rsid w:val="00076B0E"/>
    <w:rsid w:val="0008250E"/>
    <w:rsid w:val="000855F0"/>
    <w:rsid w:val="000957B5"/>
    <w:rsid w:val="000A0EFA"/>
    <w:rsid w:val="000A1241"/>
    <w:rsid w:val="000A25ED"/>
    <w:rsid w:val="000A5B20"/>
    <w:rsid w:val="000B231B"/>
    <w:rsid w:val="000B2F08"/>
    <w:rsid w:val="000B58BB"/>
    <w:rsid w:val="000C048A"/>
    <w:rsid w:val="000C1603"/>
    <w:rsid w:val="000C5F20"/>
    <w:rsid w:val="000D17B5"/>
    <w:rsid w:val="000D2EC0"/>
    <w:rsid w:val="000E0EC5"/>
    <w:rsid w:val="000E49EC"/>
    <w:rsid w:val="000E576C"/>
    <w:rsid w:val="000E58CA"/>
    <w:rsid w:val="000F04B7"/>
    <w:rsid w:val="000F3403"/>
    <w:rsid w:val="000F6340"/>
    <w:rsid w:val="0010256D"/>
    <w:rsid w:val="00102B2F"/>
    <w:rsid w:val="001064F6"/>
    <w:rsid w:val="00106557"/>
    <w:rsid w:val="00112161"/>
    <w:rsid w:val="001155BA"/>
    <w:rsid w:val="001215F9"/>
    <w:rsid w:val="00132E43"/>
    <w:rsid w:val="00136F1E"/>
    <w:rsid w:val="001523D6"/>
    <w:rsid w:val="001569C4"/>
    <w:rsid w:val="00166781"/>
    <w:rsid w:val="00182170"/>
    <w:rsid w:val="001970B0"/>
    <w:rsid w:val="001A0EC5"/>
    <w:rsid w:val="001A1467"/>
    <w:rsid w:val="001A15BE"/>
    <w:rsid w:val="001A33E6"/>
    <w:rsid w:val="001B2261"/>
    <w:rsid w:val="001B32C8"/>
    <w:rsid w:val="001B7328"/>
    <w:rsid w:val="001D52D5"/>
    <w:rsid w:val="001D5B32"/>
    <w:rsid w:val="001E697A"/>
    <w:rsid w:val="001F10E0"/>
    <w:rsid w:val="001F15E5"/>
    <w:rsid w:val="00204879"/>
    <w:rsid w:val="002107DF"/>
    <w:rsid w:val="00220058"/>
    <w:rsid w:val="002278F8"/>
    <w:rsid w:val="00230C02"/>
    <w:rsid w:val="00233E2C"/>
    <w:rsid w:val="00243FE0"/>
    <w:rsid w:val="002466EF"/>
    <w:rsid w:val="002515B3"/>
    <w:rsid w:val="00260367"/>
    <w:rsid w:val="00296625"/>
    <w:rsid w:val="002A7C6E"/>
    <w:rsid w:val="002B5099"/>
    <w:rsid w:val="002C0ABE"/>
    <w:rsid w:val="002C5A4A"/>
    <w:rsid w:val="002D0D94"/>
    <w:rsid w:val="002D0E2F"/>
    <w:rsid w:val="002D5E51"/>
    <w:rsid w:val="002D644E"/>
    <w:rsid w:val="002E47E6"/>
    <w:rsid w:val="002E6C91"/>
    <w:rsid w:val="002E7641"/>
    <w:rsid w:val="002E7E78"/>
    <w:rsid w:val="002F035A"/>
    <w:rsid w:val="002F5F0B"/>
    <w:rsid w:val="003004BB"/>
    <w:rsid w:val="00302BF4"/>
    <w:rsid w:val="0031337D"/>
    <w:rsid w:val="00314FA8"/>
    <w:rsid w:val="00321048"/>
    <w:rsid w:val="003261A6"/>
    <w:rsid w:val="003269CF"/>
    <w:rsid w:val="00341E14"/>
    <w:rsid w:val="00350DB5"/>
    <w:rsid w:val="0035108D"/>
    <w:rsid w:val="003525E3"/>
    <w:rsid w:val="00352903"/>
    <w:rsid w:val="0037371B"/>
    <w:rsid w:val="0037715B"/>
    <w:rsid w:val="003809B5"/>
    <w:rsid w:val="003834DB"/>
    <w:rsid w:val="00391135"/>
    <w:rsid w:val="003A71F7"/>
    <w:rsid w:val="003B0144"/>
    <w:rsid w:val="003B264E"/>
    <w:rsid w:val="003B2C1B"/>
    <w:rsid w:val="003B5421"/>
    <w:rsid w:val="003C0FF8"/>
    <w:rsid w:val="003C2F72"/>
    <w:rsid w:val="003D7E9C"/>
    <w:rsid w:val="003F4A61"/>
    <w:rsid w:val="003F658F"/>
    <w:rsid w:val="00402FC8"/>
    <w:rsid w:val="00412619"/>
    <w:rsid w:val="0041343F"/>
    <w:rsid w:val="00426342"/>
    <w:rsid w:val="00432F1F"/>
    <w:rsid w:val="004341A9"/>
    <w:rsid w:val="00444182"/>
    <w:rsid w:val="00445F21"/>
    <w:rsid w:val="00451AB3"/>
    <w:rsid w:val="0045260E"/>
    <w:rsid w:val="00460EBD"/>
    <w:rsid w:val="00465FF4"/>
    <w:rsid w:val="00480AD5"/>
    <w:rsid w:val="00487929"/>
    <w:rsid w:val="00490B1B"/>
    <w:rsid w:val="00492337"/>
    <w:rsid w:val="004929C7"/>
    <w:rsid w:val="00494406"/>
    <w:rsid w:val="00496AE8"/>
    <w:rsid w:val="004A10CF"/>
    <w:rsid w:val="004B00F1"/>
    <w:rsid w:val="004B2E1B"/>
    <w:rsid w:val="004B52F4"/>
    <w:rsid w:val="004C4428"/>
    <w:rsid w:val="004C6C4E"/>
    <w:rsid w:val="004D07C0"/>
    <w:rsid w:val="004D1F9A"/>
    <w:rsid w:val="004D50DB"/>
    <w:rsid w:val="004E0DF9"/>
    <w:rsid w:val="004E2144"/>
    <w:rsid w:val="004E7B8E"/>
    <w:rsid w:val="004F2252"/>
    <w:rsid w:val="004F355D"/>
    <w:rsid w:val="004F4FF8"/>
    <w:rsid w:val="004F5360"/>
    <w:rsid w:val="00501280"/>
    <w:rsid w:val="005134B2"/>
    <w:rsid w:val="00514A39"/>
    <w:rsid w:val="005178C1"/>
    <w:rsid w:val="00520563"/>
    <w:rsid w:val="00531ED8"/>
    <w:rsid w:val="00532F56"/>
    <w:rsid w:val="0053740A"/>
    <w:rsid w:val="0055302B"/>
    <w:rsid w:val="005542DE"/>
    <w:rsid w:val="00561C91"/>
    <w:rsid w:val="00580110"/>
    <w:rsid w:val="00586CD4"/>
    <w:rsid w:val="005876AB"/>
    <w:rsid w:val="00591F16"/>
    <w:rsid w:val="005A639A"/>
    <w:rsid w:val="005C02C6"/>
    <w:rsid w:val="005C2062"/>
    <w:rsid w:val="005C4687"/>
    <w:rsid w:val="005C4F72"/>
    <w:rsid w:val="005C5ABA"/>
    <w:rsid w:val="005D39C3"/>
    <w:rsid w:val="005E304B"/>
    <w:rsid w:val="005E3404"/>
    <w:rsid w:val="006002E7"/>
    <w:rsid w:val="0060135F"/>
    <w:rsid w:val="0060276F"/>
    <w:rsid w:val="00607B0B"/>
    <w:rsid w:val="0062283C"/>
    <w:rsid w:val="00634410"/>
    <w:rsid w:val="00635E5B"/>
    <w:rsid w:val="0063667C"/>
    <w:rsid w:val="0064388A"/>
    <w:rsid w:val="006459AB"/>
    <w:rsid w:val="006459D8"/>
    <w:rsid w:val="00652D3B"/>
    <w:rsid w:val="0065754D"/>
    <w:rsid w:val="006674CD"/>
    <w:rsid w:val="006675EF"/>
    <w:rsid w:val="00683FEE"/>
    <w:rsid w:val="00691658"/>
    <w:rsid w:val="00692160"/>
    <w:rsid w:val="006954A4"/>
    <w:rsid w:val="00697EF4"/>
    <w:rsid w:val="006A4463"/>
    <w:rsid w:val="006A4E75"/>
    <w:rsid w:val="006B1741"/>
    <w:rsid w:val="006B4750"/>
    <w:rsid w:val="006C45B7"/>
    <w:rsid w:val="006C506B"/>
    <w:rsid w:val="006C584B"/>
    <w:rsid w:val="006C7B9D"/>
    <w:rsid w:val="006D58B0"/>
    <w:rsid w:val="006D59E0"/>
    <w:rsid w:val="006D5C6A"/>
    <w:rsid w:val="006D6C9C"/>
    <w:rsid w:val="006D7A67"/>
    <w:rsid w:val="006F0002"/>
    <w:rsid w:val="006F388E"/>
    <w:rsid w:val="006F4561"/>
    <w:rsid w:val="00711988"/>
    <w:rsid w:val="007230F4"/>
    <w:rsid w:val="00726FB3"/>
    <w:rsid w:val="00732912"/>
    <w:rsid w:val="00746365"/>
    <w:rsid w:val="00750F2F"/>
    <w:rsid w:val="00751A4D"/>
    <w:rsid w:val="007522EC"/>
    <w:rsid w:val="0075238D"/>
    <w:rsid w:val="00755DA3"/>
    <w:rsid w:val="0075674D"/>
    <w:rsid w:val="00763916"/>
    <w:rsid w:val="00763C6D"/>
    <w:rsid w:val="007713EB"/>
    <w:rsid w:val="0077275D"/>
    <w:rsid w:val="00772B0F"/>
    <w:rsid w:val="00774E0C"/>
    <w:rsid w:val="007818FC"/>
    <w:rsid w:val="00784779"/>
    <w:rsid w:val="0079683D"/>
    <w:rsid w:val="007A4C8A"/>
    <w:rsid w:val="007A6A9D"/>
    <w:rsid w:val="007C01B4"/>
    <w:rsid w:val="007C0BDF"/>
    <w:rsid w:val="007C2264"/>
    <w:rsid w:val="007C24E9"/>
    <w:rsid w:val="007D0B11"/>
    <w:rsid w:val="007F1DD8"/>
    <w:rsid w:val="007F43E1"/>
    <w:rsid w:val="007F5577"/>
    <w:rsid w:val="008060F0"/>
    <w:rsid w:val="00811B29"/>
    <w:rsid w:val="00815C45"/>
    <w:rsid w:val="0082105F"/>
    <w:rsid w:val="008310D9"/>
    <w:rsid w:val="0083486F"/>
    <w:rsid w:val="0084354B"/>
    <w:rsid w:val="00847EB8"/>
    <w:rsid w:val="00851B12"/>
    <w:rsid w:val="00854922"/>
    <w:rsid w:val="00863430"/>
    <w:rsid w:val="008839CE"/>
    <w:rsid w:val="008927DB"/>
    <w:rsid w:val="00893988"/>
    <w:rsid w:val="0089754E"/>
    <w:rsid w:val="008A01FB"/>
    <w:rsid w:val="008A179C"/>
    <w:rsid w:val="008A4902"/>
    <w:rsid w:val="008D11CE"/>
    <w:rsid w:val="008D36B2"/>
    <w:rsid w:val="008D7271"/>
    <w:rsid w:val="008E0B8D"/>
    <w:rsid w:val="008F0376"/>
    <w:rsid w:val="00903D2D"/>
    <w:rsid w:val="00906264"/>
    <w:rsid w:val="00921931"/>
    <w:rsid w:val="0092323A"/>
    <w:rsid w:val="00932484"/>
    <w:rsid w:val="009333C3"/>
    <w:rsid w:val="00946A5A"/>
    <w:rsid w:val="00954CC5"/>
    <w:rsid w:val="00961A76"/>
    <w:rsid w:val="009717C6"/>
    <w:rsid w:val="00975F89"/>
    <w:rsid w:val="00984B04"/>
    <w:rsid w:val="00992636"/>
    <w:rsid w:val="009937A8"/>
    <w:rsid w:val="009A540F"/>
    <w:rsid w:val="009B31C4"/>
    <w:rsid w:val="009D0EAF"/>
    <w:rsid w:val="009D3142"/>
    <w:rsid w:val="009D77B1"/>
    <w:rsid w:val="009E2E55"/>
    <w:rsid w:val="009E774E"/>
    <w:rsid w:val="009F449D"/>
    <w:rsid w:val="00A11868"/>
    <w:rsid w:val="00A161E3"/>
    <w:rsid w:val="00A170D7"/>
    <w:rsid w:val="00A24A36"/>
    <w:rsid w:val="00A301A1"/>
    <w:rsid w:val="00A3423F"/>
    <w:rsid w:val="00A507BE"/>
    <w:rsid w:val="00A551E8"/>
    <w:rsid w:val="00A61A5A"/>
    <w:rsid w:val="00A623E7"/>
    <w:rsid w:val="00A7295E"/>
    <w:rsid w:val="00A80261"/>
    <w:rsid w:val="00AA0287"/>
    <w:rsid w:val="00AA4C92"/>
    <w:rsid w:val="00AA6E5C"/>
    <w:rsid w:val="00AA7E9F"/>
    <w:rsid w:val="00AB3624"/>
    <w:rsid w:val="00AB439D"/>
    <w:rsid w:val="00AC6A7E"/>
    <w:rsid w:val="00AD0106"/>
    <w:rsid w:val="00AD0D3E"/>
    <w:rsid w:val="00AD14B7"/>
    <w:rsid w:val="00AE5746"/>
    <w:rsid w:val="00AE7D01"/>
    <w:rsid w:val="00AF59CE"/>
    <w:rsid w:val="00AF7FC4"/>
    <w:rsid w:val="00B04C92"/>
    <w:rsid w:val="00B07A75"/>
    <w:rsid w:val="00B10CAA"/>
    <w:rsid w:val="00B2124F"/>
    <w:rsid w:val="00B2569F"/>
    <w:rsid w:val="00B25C2A"/>
    <w:rsid w:val="00B330C7"/>
    <w:rsid w:val="00B4433F"/>
    <w:rsid w:val="00B446BC"/>
    <w:rsid w:val="00B4792B"/>
    <w:rsid w:val="00B57322"/>
    <w:rsid w:val="00B646F1"/>
    <w:rsid w:val="00B65BD8"/>
    <w:rsid w:val="00B81B0B"/>
    <w:rsid w:val="00B861AC"/>
    <w:rsid w:val="00B871A0"/>
    <w:rsid w:val="00B925DB"/>
    <w:rsid w:val="00B95A3D"/>
    <w:rsid w:val="00BA0023"/>
    <w:rsid w:val="00BA0683"/>
    <w:rsid w:val="00BB5B77"/>
    <w:rsid w:val="00BC1777"/>
    <w:rsid w:val="00BC6F07"/>
    <w:rsid w:val="00BD33A7"/>
    <w:rsid w:val="00BD5FE3"/>
    <w:rsid w:val="00BE5BCF"/>
    <w:rsid w:val="00BF0B1F"/>
    <w:rsid w:val="00BF32DD"/>
    <w:rsid w:val="00BF660E"/>
    <w:rsid w:val="00BF6B72"/>
    <w:rsid w:val="00C00358"/>
    <w:rsid w:val="00C011D0"/>
    <w:rsid w:val="00C016C8"/>
    <w:rsid w:val="00C10081"/>
    <w:rsid w:val="00C25FA6"/>
    <w:rsid w:val="00C33692"/>
    <w:rsid w:val="00C35DB5"/>
    <w:rsid w:val="00C436C2"/>
    <w:rsid w:val="00C526C0"/>
    <w:rsid w:val="00C5760A"/>
    <w:rsid w:val="00C604F7"/>
    <w:rsid w:val="00C64605"/>
    <w:rsid w:val="00C66475"/>
    <w:rsid w:val="00C6686E"/>
    <w:rsid w:val="00C716D4"/>
    <w:rsid w:val="00C71E6B"/>
    <w:rsid w:val="00C75F47"/>
    <w:rsid w:val="00C7658F"/>
    <w:rsid w:val="00C776E5"/>
    <w:rsid w:val="00C77797"/>
    <w:rsid w:val="00C84CBA"/>
    <w:rsid w:val="00C86067"/>
    <w:rsid w:val="00CA3EB9"/>
    <w:rsid w:val="00CA5A22"/>
    <w:rsid w:val="00CA6A82"/>
    <w:rsid w:val="00CB364D"/>
    <w:rsid w:val="00CB4182"/>
    <w:rsid w:val="00CB66F1"/>
    <w:rsid w:val="00CB7177"/>
    <w:rsid w:val="00CB7964"/>
    <w:rsid w:val="00CC2B27"/>
    <w:rsid w:val="00CE529E"/>
    <w:rsid w:val="00CF30FD"/>
    <w:rsid w:val="00CF556A"/>
    <w:rsid w:val="00CF5AB9"/>
    <w:rsid w:val="00CF6B14"/>
    <w:rsid w:val="00D11D5F"/>
    <w:rsid w:val="00D32900"/>
    <w:rsid w:val="00D42A83"/>
    <w:rsid w:val="00D43F46"/>
    <w:rsid w:val="00D46E50"/>
    <w:rsid w:val="00D5457E"/>
    <w:rsid w:val="00D7437A"/>
    <w:rsid w:val="00D85A19"/>
    <w:rsid w:val="00D85D6C"/>
    <w:rsid w:val="00D92778"/>
    <w:rsid w:val="00D932A4"/>
    <w:rsid w:val="00D973D6"/>
    <w:rsid w:val="00DA07A4"/>
    <w:rsid w:val="00DA25D4"/>
    <w:rsid w:val="00DA4288"/>
    <w:rsid w:val="00DB022A"/>
    <w:rsid w:val="00DB2D11"/>
    <w:rsid w:val="00DB3C35"/>
    <w:rsid w:val="00DB600A"/>
    <w:rsid w:val="00DD0AC7"/>
    <w:rsid w:val="00DD3460"/>
    <w:rsid w:val="00DD48CD"/>
    <w:rsid w:val="00DD7E57"/>
    <w:rsid w:val="00DF191F"/>
    <w:rsid w:val="00E019BA"/>
    <w:rsid w:val="00E037EE"/>
    <w:rsid w:val="00E039EA"/>
    <w:rsid w:val="00E04FC5"/>
    <w:rsid w:val="00E146F6"/>
    <w:rsid w:val="00E20DC4"/>
    <w:rsid w:val="00E3373D"/>
    <w:rsid w:val="00E352BA"/>
    <w:rsid w:val="00E4192D"/>
    <w:rsid w:val="00E4193E"/>
    <w:rsid w:val="00E45A69"/>
    <w:rsid w:val="00E500D2"/>
    <w:rsid w:val="00E54E59"/>
    <w:rsid w:val="00E6202A"/>
    <w:rsid w:val="00E84517"/>
    <w:rsid w:val="00E84DE9"/>
    <w:rsid w:val="00E918C4"/>
    <w:rsid w:val="00E974F2"/>
    <w:rsid w:val="00EA0076"/>
    <w:rsid w:val="00EB0AFB"/>
    <w:rsid w:val="00EC0DB2"/>
    <w:rsid w:val="00EC2C89"/>
    <w:rsid w:val="00EC7DBD"/>
    <w:rsid w:val="00ED1BC0"/>
    <w:rsid w:val="00ED763A"/>
    <w:rsid w:val="00EE0205"/>
    <w:rsid w:val="00EE7A65"/>
    <w:rsid w:val="00EF7011"/>
    <w:rsid w:val="00F00B7B"/>
    <w:rsid w:val="00F036A9"/>
    <w:rsid w:val="00F0637A"/>
    <w:rsid w:val="00F07C28"/>
    <w:rsid w:val="00F119E7"/>
    <w:rsid w:val="00F1300A"/>
    <w:rsid w:val="00F16302"/>
    <w:rsid w:val="00F26C1E"/>
    <w:rsid w:val="00F337AE"/>
    <w:rsid w:val="00F45254"/>
    <w:rsid w:val="00F46812"/>
    <w:rsid w:val="00F56DFB"/>
    <w:rsid w:val="00F62CB7"/>
    <w:rsid w:val="00F73600"/>
    <w:rsid w:val="00F803D1"/>
    <w:rsid w:val="00F87FA8"/>
    <w:rsid w:val="00F90680"/>
    <w:rsid w:val="00F932CC"/>
    <w:rsid w:val="00FA39CF"/>
    <w:rsid w:val="00FA6AE6"/>
    <w:rsid w:val="00FA79B7"/>
    <w:rsid w:val="00FB23C0"/>
    <w:rsid w:val="00FB485C"/>
    <w:rsid w:val="00FB4B0D"/>
    <w:rsid w:val="00FB66F1"/>
    <w:rsid w:val="00FB6DBC"/>
    <w:rsid w:val="00FD3007"/>
    <w:rsid w:val="00FE066F"/>
    <w:rsid w:val="00FE2C90"/>
    <w:rsid w:val="00FF2A43"/>
    <w:rsid w:val="00FF3984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130E0"/>
  <w15:chartTrackingRefBased/>
  <w15:docId w15:val="{D211513F-F90C-4B45-A681-0CB00D9F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FA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3B0144"/>
    <w:pPr>
      <w:keepNext/>
      <w:keepLines/>
      <w:spacing w:before="340" w:after="330" w:line="578" w:lineRule="auto"/>
      <w:jc w:val="center"/>
      <w:outlineLvl w:val="0"/>
    </w:pPr>
    <w:rPr>
      <w:b/>
      <w:bCs/>
      <w:color w:val="000000" w:themeColor="text1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小标题"/>
    <w:basedOn w:val="1"/>
    <w:next w:val="a"/>
    <w:link w:val="a4"/>
    <w:qFormat/>
    <w:rsid w:val="00984B04"/>
    <w:pPr>
      <w:spacing w:before="40" w:after="0" w:line="360" w:lineRule="auto"/>
    </w:pPr>
  </w:style>
  <w:style w:type="character" w:customStyle="1" w:styleId="a4">
    <w:name w:val="文章小标题 字符"/>
    <w:basedOn w:val="10"/>
    <w:link w:val="a3"/>
    <w:rsid w:val="00984B04"/>
    <w:rPr>
      <w:rFonts w:eastAsia="楷体"/>
      <w:b/>
      <w:bCs/>
      <w:color w:val="000000" w:themeColor="text1"/>
      <w:kern w:val="44"/>
      <w:sz w:val="28"/>
      <w:szCs w:val="44"/>
    </w:rPr>
  </w:style>
  <w:style w:type="character" w:customStyle="1" w:styleId="10">
    <w:name w:val="标题 1 字符"/>
    <w:aliases w:val="大标题 字符"/>
    <w:basedOn w:val="a0"/>
    <w:link w:val="1"/>
    <w:uiPriority w:val="9"/>
    <w:rsid w:val="003B0144"/>
    <w:rPr>
      <w:rFonts w:eastAsia="楷体"/>
      <w:b/>
      <w:bCs/>
      <w:color w:val="000000" w:themeColor="text1"/>
      <w:kern w:val="44"/>
      <w:sz w:val="28"/>
      <w:szCs w:val="44"/>
    </w:rPr>
  </w:style>
  <w:style w:type="paragraph" w:customStyle="1" w:styleId="a5">
    <w:name w:val="一级标题"/>
    <w:basedOn w:val="a"/>
    <w:next w:val="a"/>
    <w:link w:val="a6"/>
    <w:qFormat/>
    <w:rsid w:val="006C506B"/>
    <w:pPr>
      <w:ind w:firstLineChars="0" w:firstLine="0"/>
      <w:outlineLvl w:val="1"/>
    </w:pPr>
  </w:style>
  <w:style w:type="character" w:customStyle="1" w:styleId="a6">
    <w:name w:val="一级标题 字符"/>
    <w:basedOn w:val="a0"/>
    <w:link w:val="a5"/>
    <w:rsid w:val="006C506B"/>
    <w:rPr>
      <w:rFonts w:eastAsia="楷体"/>
    </w:rPr>
  </w:style>
  <w:style w:type="paragraph" w:styleId="a7">
    <w:name w:val="header"/>
    <w:basedOn w:val="a"/>
    <w:link w:val="a8"/>
    <w:uiPriority w:val="99"/>
    <w:unhideWhenUsed/>
    <w:rsid w:val="000A0E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A0EF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A0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A0EFA"/>
    <w:rPr>
      <w:sz w:val="18"/>
      <w:szCs w:val="18"/>
    </w:rPr>
  </w:style>
  <w:style w:type="paragraph" w:customStyle="1" w:styleId="00">
    <w:name w:val="00大标题"/>
    <w:basedOn w:val="a"/>
    <w:link w:val="000"/>
    <w:qFormat/>
    <w:rsid w:val="00692160"/>
    <w:pPr>
      <w:spacing w:after="600"/>
      <w:ind w:firstLineChars="0" w:firstLine="0"/>
      <w:jc w:val="center"/>
    </w:pPr>
    <w:rPr>
      <w:rFonts w:eastAsia="黑体"/>
      <w:sz w:val="32"/>
      <w:szCs w:val="15"/>
    </w:rPr>
  </w:style>
  <w:style w:type="character" w:customStyle="1" w:styleId="000">
    <w:name w:val="00大标题 字符"/>
    <w:basedOn w:val="a0"/>
    <w:link w:val="00"/>
    <w:rsid w:val="00692160"/>
    <w:rPr>
      <w:rFonts w:ascii="Times New Roman" w:eastAsia="黑体" w:hAnsi="Times New Roman"/>
      <w:sz w:val="32"/>
      <w:szCs w:val="15"/>
    </w:rPr>
  </w:style>
  <w:style w:type="paragraph" w:customStyle="1" w:styleId="01">
    <w:name w:val="01章节"/>
    <w:basedOn w:val="a"/>
    <w:link w:val="010"/>
    <w:qFormat/>
    <w:rsid w:val="00BA0023"/>
    <w:pPr>
      <w:numPr>
        <w:numId w:val="3"/>
      </w:numPr>
      <w:spacing w:after="360"/>
      <w:ind w:firstLineChars="0"/>
      <w:jc w:val="center"/>
      <w:outlineLvl w:val="0"/>
    </w:pPr>
    <w:rPr>
      <w:rFonts w:eastAsia="黑体"/>
      <w:sz w:val="30"/>
    </w:rPr>
  </w:style>
  <w:style w:type="character" w:customStyle="1" w:styleId="010">
    <w:name w:val="01章节 字符"/>
    <w:basedOn w:val="a0"/>
    <w:link w:val="01"/>
    <w:rsid w:val="00BA0023"/>
    <w:rPr>
      <w:rFonts w:ascii="Times New Roman" w:eastAsia="黑体" w:hAnsi="Times New Roman"/>
      <w:sz w:val="30"/>
    </w:rPr>
  </w:style>
  <w:style w:type="paragraph" w:customStyle="1" w:styleId="021">
    <w:name w:val="021原文引用"/>
    <w:basedOn w:val="a"/>
    <w:link w:val="0210"/>
    <w:qFormat/>
    <w:rsid w:val="00F337AE"/>
    <w:pPr>
      <w:pBdr>
        <w:left w:val="single" w:sz="12" w:space="4" w:color="767171" w:themeColor="background2" w:themeShade="80"/>
      </w:pBdr>
      <w:ind w:firstLineChars="0" w:firstLine="0"/>
    </w:pPr>
    <w:rPr>
      <w:color w:val="767171" w:themeColor="background2" w:themeShade="80"/>
    </w:rPr>
  </w:style>
  <w:style w:type="character" w:customStyle="1" w:styleId="0210">
    <w:name w:val="021原文引用 字符"/>
    <w:basedOn w:val="a0"/>
    <w:link w:val="021"/>
    <w:rsid w:val="00F337AE"/>
    <w:rPr>
      <w:rFonts w:ascii="Times New Roman" w:eastAsia="宋体" w:hAnsi="Times New Roman"/>
      <w:color w:val="767171" w:themeColor="background2" w:themeShade="80"/>
      <w:sz w:val="24"/>
    </w:rPr>
  </w:style>
  <w:style w:type="paragraph" w:customStyle="1" w:styleId="022">
    <w:name w:val="022名词解释"/>
    <w:basedOn w:val="a"/>
    <w:link w:val="0220"/>
    <w:qFormat/>
    <w:rsid w:val="00B861A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firstLineChars="0" w:firstLine="0"/>
    </w:pPr>
    <w:rPr>
      <w:rFonts w:eastAsia="楷体"/>
      <w:sz w:val="21"/>
    </w:rPr>
  </w:style>
  <w:style w:type="character" w:customStyle="1" w:styleId="0220">
    <w:name w:val="022名词解释 字符"/>
    <w:basedOn w:val="a0"/>
    <w:link w:val="022"/>
    <w:rsid w:val="00B861AC"/>
    <w:rPr>
      <w:rFonts w:ascii="Times New Roman" w:eastAsia="楷体" w:hAnsi="Times New Roman"/>
    </w:rPr>
  </w:style>
  <w:style w:type="paragraph" w:customStyle="1" w:styleId="02">
    <w:name w:val="02二级"/>
    <w:basedOn w:val="01"/>
    <w:link w:val="020"/>
    <w:qFormat/>
    <w:rsid w:val="006674CD"/>
    <w:pPr>
      <w:numPr>
        <w:ilvl w:val="1"/>
      </w:numPr>
      <w:spacing w:after="240"/>
      <w:jc w:val="left"/>
      <w:outlineLvl w:val="1"/>
    </w:pPr>
    <w:rPr>
      <w:sz w:val="28"/>
    </w:rPr>
  </w:style>
  <w:style w:type="character" w:customStyle="1" w:styleId="020">
    <w:name w:val="02二级 字符"/>
    <w:basedOn w:val="010"/>
    <w:link w:val="02"/>
    <w:rsid w:val="006674CD"/>
    <w:rPr>
      <w:rFonts w:ascii="Times New Roman" w:eastAsia="黑体" w:hAnsi="Times New Roman"/>
      <w:sz w:val="28"/>
    </w:rPr>
  </w:style>
  <w:style w:type="paragraph" w:customStyle="1" w:styleId="03">
    <w:name w:val="03三级"/>
    <w:basedOn w:val="02"/>
    <w:link w:val="030"/>
    <w:qFormat/>
    <w:rsid w:val="006674CD"/>
    <w:pPr>
      <w:numPr>
        <w:ilvl w:val="2"/>
      </w:numPr>
      <w:outlineLvl w:val="2"/>
    </w:pPr>
  </w:style>
  <w:style w:type="character" w:customStyle="1" w:styleId="030">
    <w:name w:val="03三级 字符"/>
    <w:basedOn w:val="020"/>
    <w:link w:val="03"/>
    <w:rsid w:val="006674CD"/>
    <w:rPr>
      <w:rFonts w:ascii="Times New Roman" w:eastAsia="黑体" w:hAnsi="Times New Roman"/>
      <w:sz w:val="28"/>
    </w:rPr>
  </w:style>
  <w:style w:type="paragraph" w:styleId="ab">
    <w:name w:val="List Paragraph"/>
    <w:basedOn w:val="a"/>
    <w:uiPriority w:val="34"/>
    <w:qFormat/>
    <w:rsid w:val="005178C1"/>
    <w:pPr>
      <w:ind w:firstLine="420"/>
    </w:pPr>
  </w:style>
  <w:style w:type="character" w:styleId="ac">
    <w:name w:val="Hyperlink"/>
    <w:basedOn w:val="a0"/>
    <w:uiPriority w:val="99"/>
    <w:unhideWhenUsed/>
    <w:rsid w:val="007C01B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C01B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64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oE41137i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377136860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study%20resource\&#26477;&#24030;&#30005;&#23376;&#31185;&#25216;&#22823;&#23398;-&#31354;&#38388;&#20449;&#24687;&#30740;&#31350;&#38498;\&#23398;&#20064;&#31508;&#35760;\&#23398;&#20064;&#31508;&#35760;&#27169;&#26495;v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4978-1441-4DA4-BA62-B7D9CE03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学习笔记模板v1.dotx</Template>
  <TotalTime>5080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李楚青</dc:creator>
  <cp:keywords/>
  <dc:description/>
  <cp:lastModifiedBy>CQ L</cp:lastModifiedBy>
  <cp:revision>59</cp:revision>
  <dcterms:created xsi:type="dcterms:W3CDTF">2024-08-03T05:10:00Z</dcterms:created>
  <dcterms:modified xsi:type="dcterms:W3CDTF">2024-08-11T13:53:00Z</dcterms:modified>
</cp:coreProperties>
</file>