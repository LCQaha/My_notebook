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991DD" w14:textId="3C068B2F" w:rsidR="00755DA3" w:rsidRDefault="00FD3007" w:rsidP="00FC3E56">
      <w:pPr>
        <w:pStyle w:val="00"/>
      </w:pPr>
      <w:r>
        <w:rPr>
          <w:rFonts w:hint="eastAsia"/>
        </w:rPr>
        <w:t>Genji</w:t>
      </w:r>
      <w:r>
        <w:rPr>
          <w:rFonts w:hint="eastAsia"/>
        </w:rPr>
        <w:t>的</w:t>
      </w:r>
      <w:r>
        <w:rPr>
          <w:rFonts w:hint="eastAsia"/>
        </w:rPr>
        <w:t>AE</w:t>
      </w:r>
      <w:r>
        <w:rPr>
          <w:rFonts w:hint="eastAsia"/>
        </w:rPr>
        <w:t>教程</w:t>
      </w:r>
    </w:p>
    <w:p w14:paraId="0C830208" w14:textId="3BBE0A3D" w:rsidR="00FD3007" w:rsidRDefault="004929C7" w:rsidP="00FD3007">
      <w:pPr>
        <w:pStyle w:val="01"/>
      </w:pPr>
      <w:r>
        <w:rPr>
          <w:rFonts w:hint="eastAsia"/>
        </w:rPr>
        <w:t>界面介绍</w:t>
      </w:r>
    </w:p>
    <w:p w14:paraId="6D7A2EC4" w14:textId="07839D1F" w:rsidR="000F3403" w:rsidRDefault="002D0E2F" w:rsidP="002D0E2F">
      <w:pPr>
        <w:pStyle w:val="02"/>
      </w:pPr>
      <w:r>
        <w:rPr>
          <w:rFonts w:hint="eastAsia"/>
        </w:rPr>
        <w:t>创建</w:t>
      </w:r>
      <w:r w:rsidR="000F3403">
        <w:rPr>
          <w:rFonts w:hint="eastAsia"/>
        </w:rPr>
        <w:t>合成</w:t>
      </w:r>
    </w:p>
    <w:p w14:paraId="28A99848" w14:textId="41D76C22" w:rsidR="004929C7" w:rsidRDefault="000F3403" w:rsidP="004929C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AE</w:t>
      </w:r>
      <w:r>
        <w:rPr>
          <w:rFonts w:hint="eastAsia"/>
        </w:rPr>
        <w:t>中，制作视频要“新建合成”，</w:t>
      </w:r>
      <w:r w:rsidR="00E039EA">
        <w:rPr>
          <w:rFonts w:hint="eastAsia"/>
        </w:rPr>
        <w:t>将各种元素编辑进一个视频中的过程称为合成。</w:t>
      </w:r>
    </w:p>
    <w:p w14:paraId="5FA29766" w14:textId="7A43C272" w:rsidR="00CF6B14" w:rsidRDefault="00CF6B14" w:rsidP="004929C7">
      <w:pPr>
        <w:ind w:firstLine="480"/>
      </w:pPr>
      <w:r>
        <w:rPr>
          <w:rFonts w:hint="eastAsia"/>
        </w:rPr>
        <w:t>点击后，进入“合成设置”界面</w:t>
      </w:r>
      <w:r w:rsidR="00A61A5A">
        <w:rPr>
          <w:rFonts w:hint="eastAsia"/>
        </w:rPr>
        <w:t>，这里可以进行一些基本设置。</w:t>
      </w:r>
    </w:p>
    <w:p w14:paraId="78B9B80C" w14:textId="16A4B448" w:rsidR="004341A9" w:rsidRDefault="004341A9" w:rsidP="004929C7">
      <w:pPr>
        <w:ind w:firstLine="480"/>
      </w:pPr>
      <w:r>
        <w:rPr>
          <w:rFonts w:hint="eastAsia"/>
        </w:rPr>
        <w:t>下面列举此界面常见概念（仅做参考）：</w:t>
      </w:r>
    </w:p>
    <w:p w14:paraId="31387FBA" w14:textId="0E62DFA4" w:rsidR="00A61A5A" w:rsidRDefault="00A61A5A" w:rsidP="004929C7">
      <w:pPr>
        <w:ind w:firstLine="480"/>
      </w:pPr>
      <w:r>
        <w:rPr>
          <w:rFonts w:hint="eastAsia"/>
        </w:rPr>
        <w:t>PAL</w:t>
      </w:r>
      <w:r>
        <w:rPr>
          <w:rFonts w:hint="eastAsia"/>
        </w:rPr>
        <w:t>：</w:t>
      </w:r>
      <w:r w:rsidR="004341A9">
        <w:rPr>
          <w:rFonts w:hint="eastAsia"/>
        </w:rPr>
        <w:t>25</w:t>
      </w:r>
      <w:r w:rsidR="004341A9">
        <w:rPr>
          <w:rFonts w:hint="eastAsia"/>
        </w:rPr>
        <w:t>帧</w:t>
      </w:r>
      <w:r w:rsidR="004341A9">
        <w:rPr>
          <w:rFonts w:hint="eastAsia"/>
        </w:rPr>
        <w:t>/</w:t>
      </w:r>
      <w:r w:rsidR="004341A9">
        <w:rPr>
          <w:rFonts w:hint="eastAsia"/>
        </w:rPr>
        <w:t>秒。</w:t>
      </w:r>
    </w:p>
    <w:p w14:paraId="2B39CED4" w14:textId="6D0728C3" w:rsidR="004341A9" w:rsidRDefault="004341A9" w:rsidP="004929C7">
      <w:pPr>
        <w:ind w:firstLine="480"/>
      </w:pPr>
      <w:r>
        <w:rPr>
          <w:rFonts w:hint="eastAsia"/>
        </w:rPr>
        <w:t>NTSC</w:t>
      </w:r>
      <w:r>
        <w:rPr>
          <w:rFonts w:hint="eastAsia"/>
        </w:rPr>
        <w:t>：</w:t>
      </w:r>
      <w:r>
        <w:rPr>
          <w:rFonts w:hint="eastAsia"/>
        </w:rPr>
        <w:t>29.97</w:t>
      </w:r>
      <w:r>
        <w:rPr>
          <w:rFonts w:hint="eastAsia"/>
        </w:rPr>
        <w:t>帧</w:t>
      </w:r>
      <w:r>
        <w:rPr>
          <w:rFonts w:hint="eastAsia"/>
        </w:rPr>
        <w:t>/</w:t>
      </w:r>
      <w:r>
        <w:rPr>
          <w:rFonts w:hint="eastAsia"/>
        </w:rPr>
        <w:t>秒。</w:t>
      </w:r>
    </w:p>
    <w:p w14:paraId="47B0F67C" w14:textId="6D0AE645" w:rsidR="00FE066F" w:rsidRDefault="00FE066F" w:rsidP="004929C7">
      <w:pPr>
        <w:ind w:firstLine="480"/>
      </w:pPr>
      <w:r>
        <w:rPr>
          <w:rFonts w:hint="eastAsia"/>
        </w:rPr>
        <w:t>建议选择方形像素。</w:t>
      </w:r>
    </w:p>
    <w:p w14:paraId="2CB01BA0" w14:textId="53FE900D" w:rsidR="00FE066F" w:rsidRDefault="00FE066F" w:rsidP="004929C7">
      <w:pPr>
        <w:ind w:firstLine="480"/>
      </w:pPr>
      <w:r>
        <w:rPr>
          <w:rFonts w:hint="eastAsia"/>
        </w:rPr>
        <w:t>背景颜色：默认黑色，表示透明。</w:t>
      </w:r>
    </w:p>
    <w:p w14:paraId="157CCDA9" w14:textId="77777777" w:rsidR="002D0E2F" w:rsidRDefault="002D0E2F" w:rsidP="004929C7">
      <w:pPr>
        <w:ind w:firstLine="480"/>
      </w:pPr>
    </w:p>
    <w:p w14:paraId="11132CE1" w14:textId="5E352328" w:rsidR="002D0E2F" w:rsidRDefault="002D0E2F" w:rsidP="004929C7">
      <w:pPr>
        <w:ind w:firstLine="480"/>
      </w:pPr>
      <w:r>
        <w:rPr>
          <w:rFonts w:hint="eastAsia"/>
        </w:rPr>
        <w:t>创建合成后</w:t>
      </w:r>
      <w:r w:rsidR="006459D8">
        <w:rPr>
          <w:rFonts w:hint="eastAsia"/>
        </w:rPr>
        <w:t>可以在左侧“项目”中管理。</w:t>
      </w:r>
    </w:p>
    <w:p w14:paraId="09D9F7F5" w14:textId="41555496" w:rsidR="002E47E6" w:rsidRDefault="002E47E6" w:rsidP="004929C7">
      <w:pPr>
        <w:ind w:firstLine="480"/>
      </w:pPr>
      <w:r>
        <w:rPr>
          <w:rFonts w:hint="eastAsia"/>
        </w:rPr>
        <w:t>导入</w:t>
      </w:r>
      <w:r>
        <w:rPr>
          <w:rFonts w:hint="eastAsia"/>
        </w:rPr>
        <w:t>mov</w:t>
      </w:r>
      <w:r>
        <w:rPr>
          <w:rFonts w:hint="eastAsia"/>
        </w:rPr>
        <w:t>格式素材时，可能会出现错误，</w:t>
      </w:r>
      <w:r w:rsidR="005C4F72">
        <w:rPr>
          <w:rFonts w:hint="eastAsia"/>
        </w:rPr>
        <w:t>这可能是因为</w:t>
      </w:r>
      <w:r w:rsidR="005C4F72">
        <w:rPr>
          <w:rFonts w:hint="eastAsia"/>
        </w:rPr>
        <w:t>ae</w:t>
      </w:r>
      <w:r w:rsidR="005C4F72">
        <w:rPr>
          <w:rFonts w:hint="eastAsia"/>
        </w:rPr>
        <w:t>无法识别相机</w:t>
      </w:r>
      <w:r w:rsidR="004D07C0">
        <w:rPr>
          <w:rFonts w:hint="eastAsia"/>
        </w:rPr>
        <w:t>直出的</w:t>
      </w:r>
      <w:r w:rsidR="004D07C0">
        <w:rPr>
          <w:rFonts w:hint="eastAsia"/>
        </w:rPr>
        <w:t>mov</w:t>
      </w:r>
      <w:r w:rsidR="004D07C0">
        <w:rPr>
          <w:rFonts w:hint="eastAsia"/>
        </w:rPr>
        <w:t>，</w:t>
      </w:r>
      <w:r>
        <w:rPr>
          <w:rFonts w:hint="eastAsia"/>
        </w:rPr>
        <w:t>建议先用剪辑软件</w:t>
      </w:r>
      <w:r w:rsidR="005C4F72">
        <w:rPr>
          <w:rFonts w:hint="eastAsia"/>
        </w:rPr>
        <w:t>完成剪辑后，将剪辑好的片段导出成</w:t>
      </w:r>
      <w:r w:rsidR="004D07C0">
        <w:rPr>
          <w:rFonts w:hint="eastAsia"/>
        </w:rPr>
        <w:t>mov</w:t>
      </w:r>
      <w:r w:rsidR="004D07C0">
        <w:rPr>
          <w:rFonts w:hint="eastAsia"/>
        </w:rPr>
        <w:t>，然后送入</w:t>
      </w:r>
      <w:r w:rsidR="004D07C0">
        <w:rPr>
          <w:rFonts w:hint="eastAsia"/>
        </w:rPr>
        <w:t>ae</w:t>
      </w:r>
      <w:r w:rsidR="004D07C0">
        <w:rPr>
          <w:rFonts w:hint="eastAsia"/>
        </w:rPr>
        <w:t>。</w:t>
      </w:r>
    </w:p>
    <w:p w14:paraId="1AB563BC" w14:textId="0F0B382C" w:rsidR="004929C7" w:rsidRDefault="004929C7" w:rsidP="004929C7">
      <w:pPr>
        <w:pStyle w:val="02"/>
      </w:pPr>
      <w:r>
        <w:rPr>
          <w:rFonts w:hint="eastAsia"/>
        </w:rPr>
        <w:t>界面讲解</w:t>
      </w:r>
    </w:p>
    <w:p w14:paraId="0E0010C3" w14:textId="467B0A6F" w:rsidR="006459D8" w:rsidRDefault="006459D8" w:rsidP="006459D8">
      <w:pPr>
        <w:ind w:firstLine="480"/>
      </w:pPr>
      <w:r>
        <w:rPr>
          <w:rFonts w:hint="eastAsia"/>
        </w:rPr>
        <w:t>顶部：菜单栏与快捷工具栏。</w:t>
      </w:r>
    </w:p>
    <w:p w14:paraId="77310E4F" w14:textId="5A9D8F22" w:rsidR="006459D8" w:rsidRDefault="006459D8" w:rsidP="006459D8">
      <w:pPr>
        <w:ind w:firstLine="480"/>
      </w:pPr>
      <w:r>
        <w:rPr>
          <w:rFonts w:hint="eastAsia"/>
        </w:rPr>
        <w:t>快捷工具栏中的工具选中后，可在右侧</w:t>
      </w:r>
      <w:r w:rsidR="00F26C1E">
        <w:rPr>
          <w:rFonts w:hint="eastAsia"/>
        </w:rPr>
        <w:t>设置参数。</w:t>
      </w:r>
    </w:p>
    <w:p w14:paraId="45D5A311" w14:textId="59A11FA8" w:rsidR="00F26C1E" w:rsidRDefault="00F26C1E" w:rsidP="006459D8">
      <w:pPr>
        <w:ind w:firstLine="480"/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点击工具可以快速切换工具。</w:t>
      </w:r>
    </w:p>
    <w:p w14:paraId="6F1C26B7" w14:textId="77777777" w:rsidR="00F26C1E" w:rsidRDefault="00F26C1E" w:rsidP="006459D8">
      <w:pPr>
        <w:ind w:firstLine="480"/>
      </w:pPr>
    </w:p>
    <w:p w14:paraId="13210C59" w14:textId="1031140B" w:rsidR="00F26C1E" w:rsidRDefault="00F26C1E" w:rsidP="006459D8">
      <w:pPr>
        <w:ind w:firstLine="480"/>
      </w:pPr>
      <w:r>
        <w:rPr>
          <w:rFonts w:hint="eastAsia"/>
        </w:rPr>
        <w:t>中间</w:t>
      </w:r>
      <w:r w:rsidR="0065754D">
        <w:rPr>
          <w:rFonts w:hint="eastAsia"/>
        </w:rPr>
        <w:t>的窗口用于预览合成</w:t>
      </w:r>
      <w:r w:rsidR="009D77B1">
        <w:rPr>
          <w:rFonts w:hint="eastAsia"/>
        </w:rPr>
        <w:t>，预览窗口右上角可以调整布局，例如</w:t>
      </w:r>
      <w:r w:rsidR="00FB66F1">
        <w:rPr>
          <w:rFonts w:hint="eastAsia"/>
        </w:rPr>
        <w:t>“小屏幕”布局可以更方便的使用效果和预设。</w:t>
      </w:r>
    </w:p>
    <w:p w14:paraId="7272B31D" w14:textId="6930A06E" w:rsidR="00FB66F1" w:rsidRDefault="00204879" w:rsidP="006459D8">
      <w:pPr>
        <w:ind w:firstLine="480"/>
      </w:pPr>
      <w:r>
        <w:rPr>
          <w:rFonts w:hint="eastAsia"/>
        </w:rPr>
        <w:t>也可以自己定义布局保存在这里。</w:t>
      </w:r>
    </w:p>
    <w:p w14:paraId="17E46834" w14:textId="77777777" w:rsidR="00FB66F1" w:rsidRDefault="00FB66F1" w:rsidP="006459D8">
      <w:pPr>
        <w:ind w:firstLine="480"/>
      </w:pPr>
    </w:p>
    <w:p w14:paraId="31A172E4" w14:textId="455D1C65" w:rsidR="00204879" w:rsidRDefault="00204879" w:rsidP="006459D8">
      <w:pPr>
        <w:ind w:firstLine="480"/>
      </w:pPr>
      <w:r>
        <w:rPr>
          <w:rFonts w:hint="eastAsia"/>
        </w:rPr>
        <w:t>下方是时间线窗口，这里的主要作用是创建关键帧。</w:t>
      </w:r>
    </w:p>
    <w:p w14:paraId="4AE61B08" w14:textId="77777777" w:rsidR="00BF0B1F" w:rsidRDefault="00BF0B1F" w:rsidP="006459D8">
      <w:pPr>
        <w:ind w:firstLine="480"/>
      </w:pPr>
    </w:p>
    <w:p w14:paraId="5C3E3928" w14:textId="28E7F484" w:rsidR="00BF0B1F" w:rsidRDefault="00BF0B1F" w:rsidP="006459D8">
      <w:pPr>
        <w:ind w:firstLine="480"/>
      </w:pPr>
      <w:r>
        <w:rPr>
          <w:rFonts w:hint="eastAsia"/>
        </w:rPr>
        <w:t>左侧项目</w:t>
      </w:r>
      <w:r w:rsidR="00B4792B">
        <w:rPr>
          <w:rFonts w:hint="eastAsia"/>
        </w:rPr>
        <w:t>栏中有多种导入格式。</w:t>
      </w:r>
    </w:p>
    <w:p w14:paraId="52BCB82D" w14:textId="2CF2743C" w:rsidR="004929C7" w:rsidRDefault="004929C7" w:rsidP="004929C7">
      <w:pPr>
        <w:pStyle w:val="02"/>
      </w:pPr>
      <w:r>
        <w:rPr>
          <w:rFonts w:hint="eastAsia"/>
        </w:rPr>
        <w:t>首选项</w:t>
      </w:r>
    </w:p>
    <w:p w14:paraId="6DB6B20D" w14:textId="61F4E273" w:rsidR="009F449D" w:rsidRDefault="009F449D" w:rsidP="009F449D">
      <w:pPr>
        <w:ind w:firstLine="480"/>
      </w:pPr>
      <w:r>
        <w:rPr>
          <w:rFonts w:hint="eastAsia"/>
        </w:rPr>
        <w:t>“编辑</w:t>
      </w:r>
      <w:r>
        <w:rPr>
          <w:rFonts w:hint="eastAsia"/>
        </w:rPr>
        <w:t>-</w:t>
      </w:r>
      <w:r>
        <w:rPr>
          <w:rFonts w:hint="eastAsia"/>
        </w:rPr>
        <w:t>首选项”进入首选项窗口。</w:t>
      </w:r>
    </w:p>
    <w:p w14:paraId="42858193" w14:textId="2C8515BA" w:rsidR="009F449D" w:rsidRDefault="009F449D" w:rsidP="009F449D">
      <w:pPr>
        <w:ind w:firstLine="480"/>
      </w:pPr>
      <w:r>
        <w:rPr>
          <w:rFonts w:hint="eastAsia"/>
        </w:rPr>
        <w:t>建议：</w:t>
      </w:r>
    </w:p>
    <w:p w14:paraId="5FD01431" w14:textId="59245567" w:rsidR="009F449D" w:rsidRDefault="009F449D" w:rsidP="009F449D">
      <w:pPr>
        <w:ind w:firstLine="480"/>
      </w:pPr>
      <w:r>
        <w:rPr>
          <w:rFonts w:hint="eastAsia"/>
        </w:rPr>
        <w:t>“显示</w:t>
      </w:r>
      <w:r>
        <w:rPr>
          <w:rFonts w:hint="eastAsia"/>
        </w:rPr>
        <w:t>-</w:t>
      </w:r>
      <w:r>
        <w:rPr>
          <w:rFonts w:hint="eastAsia"/>
        </w:rPr>
        <w:t>运动路径”选择所有关键帧。</w:t>
      </w:r>
    </w:p>
    <w:p w14:paraId="66C5063E" w14:textId="2EA9AD05" w:rsidR="009F449D" w:rsidRDefault="00FA6AE6" w:rsidP="009F449D">
      <w:pPr>
        <w:ind w:firstLine="480"/>
      </w:pPr>
      <w:r>
        <w:rPr>
          <w:rFonts w:hint="eastAsia"/>
        </w:rPr>
        <w:t>“导入</w:t>
      </w:r>
      <w:r>
        <w:rPr>
          <w:rFonts w:hint="eastAsia"/>
        </w:rPr>
        <w:t>-</w:t>
      </w:r>
      <w:r>
        <w:rPr>
          <w:rFonts w:hint="eastAsia"/>
        </w:rPr>
        <w:t>序列素材”更改导入素材帧率</w:t>
      </w:r>
    </w:p>
    <w:p w14:paraId="6D5CD89C" w14:textId="138A4498" w:rsidR="00FA6AE6" w:rsidRDefault="007C2264" w:rsidP="009F449D">
      <w:pPr>
        <w:ind w:firstLine="480"/>
      </w:pPr>
      <w:r>
        <w:rPr>
          <w:rFonts w:hint="eastAsia"/>
        </w:rPr>
        <w:t>“媒体和磁盘缓存”更改缓存到合适的位置。</w:t>
      </w:r>
    </w:p>
    <w:p w14:paraId="62773982" w14:textId="3E97EB15" w:rsidR="007C2264" w:rsidRDefault="007C2264" w:rsidP="009F449D">
      <w:pPr>
        <w:ind w:firstLine="480"/>
      </w:pPr>
      <w:r>
        <w:rPr>
          <w:rFonts w:hint="eastAsia"/>
        </w:rPr>
        <w:lastRenderedPageBreak/>
        <w:t>“自动保存”设置保存间隔用于备份。</w:t>
      </w:r>
    </w:p>
    <w:p w14:paraId="745ADE92" w14:textId="34DFEC79" w:rsidR="007C2264" w:rsidRDefault="00D973D6" w:rsidP="009F449D">
      <w:pPr>
        <w:ind w:firstLine="480"/>
      </w:pPr>
      <w:r>
        <w:rPr>
          <w:rFonts w:hint="eastAsia"/>
        </w:rPr>
        <w:t>“内存”默认就可以</w:t>
      </w:r>
    </w:p>
    <w:p w14:paraId="03AC68A9" w14:textId="0837D791" w:rsidR="004929C7" w:rsidRDefault="004929C7" w:rsidP="004929C7">
      <w:pPr>
        <w:pStyle w:val="02"/>
      </w:pPr>
      <w:r>
        <w:rPr>
          <w:rFonts w:hint="eastAsia"/>
        </w:rPr>
        <w:t>渲染导出设置</w:t>
      </w:r>
    </w:p>
    <w:p w14:paraId="348DACAE" w14:textId="76C4958A" w:rsidR="00B4792B" w:rsidRDefault="00B4792B" w:rsidP="00B4792B">
      <w:pPr>
        <w:ind w:firstLine="480"/>
      </w:pPr>
      <w:r>
        <w:rPr>
          <w:rFonts w:hint="eastAsia"/>
        </w:rPr>
        <w:t>“文件</w:t>
      </w:r>
      <w:r>
        <w:rPr>
          <w:rFonts w:hint="eastAsia"/>
        </w:rPr>
        <w:t>-</w:t>
      </w:r>
      <w:r>
        <w:rPr>
          <w:rFonts w:hint="eastAsia"/>
        </w:rPr>
        <w:t>导出”中</w:t>
      </w:r>
      <w:r w:rsidR="001A15BE">
        <w:rPr>
          <w:rFonts w:hint="eastAsia"/>
        </w:rPr>
        <w:t>有多种导出设置</w:t>
      </w:r>
      <w:r w:rsidR="001523D6">
        <w:rPr>
          <w:rFonts w:hint="eastAsia"/>
        </w:rPr>
        <w:t>。</w:t>
      </w:r>
    </w:p>
    <w:p w14:paraId="03EB6356" w14:textId="3520AD1F" w:rsidR="001523D6" w:rsidRDefault="001523D6" w:rsidP="00B4792B">
      <w:pPr>
        <w:ind w:firstLine="480"/>
      </w:pPr>
      <w:r>
        <w:rPr>
          <w:rFonts w:hint="eastAsia"/>
        </w:rPr>
        <w:t>若想导出</w:t>
      </w:r>
      <w:r>
        <w:rPr>
          <w:rFonts w:hint="eastAsia"/>
        </w:rPr>
        <w:t>MP4</w:t>
      </w:r>
      <w:r>
        <w:rPr>
          <w:rFonts w:hint="eastAsia"/>
        </w:rPr>
        <w:t>，则需借助外部插件</w:t>
      </w:r>
      <w:r>
        <w:rPr>
          <w:rFonts w:hint="eastAsia"/>
        </w:rPr>
        <w:t>AME</w:t>
      </w:r>
      <w:r>
        <w:rPr>
          <w:rFonts w:hint="eastAsia"/>
        </w:rPr>
        <w:t>（</w:t>
      </w:r>
      <w:r>
        <w:rPr>
          <w:rFonts w:hint="eastAsia"/>
        </w:rPr>
        <w:t>Adobe Media Encoder</w:t>
      </w:r>
      <w:r>
        <w:rPr>
          <w:rFonts w:hint="eastAsia"/>
        </w:rPr>
        <w:t>），平时建议导出</w:t>
      </w:r>
      <w:r>
        <w:rPr>
          <w:rFonts w:hint="eastAsia"/>
        </w:rPr>
        <w:t>mov</w:t>
      </w:r>
      <w:r>
        <w:rPr>
          <w:rFonts w:hint="eastAsia"/>
        </w:rPr>
        <w:t>（</w:t>
      </w:r>
      <w:r>
        <w:rPr>
          <w:rFonts w:hint="eastAsia"/>
        </w:rPr>
        <w:t>QuickTime</w:t>
      </w:r>
      <w:r>
        <w:rPr>
          <w:rFonts w:hint="eastAsia"/>
        </w:rPr>
        <w:t>）。默认格式是无损的</w:t>
      </w:r>
      <w:proofErr w:type="spellStart"/>
      <w:r>
        <w:rPr>
          <w:rFonts w:hint="eastAsia"/>
        </w:rPr>
        <w:t>avi</w:t>
      </w:r>
      <w:proofErr w:type="spellEnd"/>
      <w:r>
        <w:rPr>
          <w:rFonts w:hint="eastAsia"/>
        </w:rPr>
        <w:t>，这个格式太大了，不建议使用。</w:t>
      </w:r>
    </w:p>
    <w:p w14:paraId="672A78A8" w14:textId="7BE03C84" w:rsidR="00520563" w:rsidRDefault="00520563" w:rsidP="00B4792B">
      <w:pPr>
        <w:ind w:firstLine="480"/>
      </w:pPr>
      <w:r>
        <w:rPr>
          <w:rFonts w:hint="eastAsia"/>
        </w:rPr>
        <w:t>听说</w:t>
      </w:r>
      <w:r>
        <w:rPr>
          <w:rFonts w:hint="eastAsia"/>
        </w:rPr>
        <w:t>AE2024</w:t>
      </w:r>
      <w:r>
        <w:rPr>
          <w:rFonts w:hint="eastAsia"/>
        </w:rPr>
        <w:t>支持</w:t>
      </w:r>
      <w:r>
        <w:rPr>
          <w:rFonts w:hint="eastAsia"/>
        </w:rPr>
        <w:t>mp4</w:t>
      </w:r>
      <w:r>
        <w:rPr>
          <w:rFonts w:hint="eastAsia"/>
        </w:rPr>
        <w:t>了，有待查证。</w:t>
      </w:r>
    </w:p>
    <w:p w14:paraId="5FBDC409" w14:textId="11CE4CAA" w:rsidR="004929C7" w:rsidRDefault="002E7641" w:rsidP="00FD3007">
      <w:pPr>
        <w:pStyle w:val="01"/>
      </w:pPr>
      <w:r>
        <w:rPr>
          <w:rFonts w:hint="eastAsia"/>
        </w:rPr>
        <w:t>AE</w:t>
      </w:r>
      <w:r>
        <w:rPr>
          <w:rFonts w:hint="eastAsia"/>
        </w:rPr>
        <w:t>常用工具</w:t>
      </w:r>
    </w:p>
    <w:p w14:paraId="1B2BC94F" w14:textId="6C8363FF" w:rsidR="006D6C9C" w:rsidRDefault="006D6C9C" w:rsidP="006D6C9C">
      <w:pPr>
        <w:pStyle w:val="02"/>
      </w:pPr>
      <w:r>
        <w:rPr>
          <w:rFonts w:hint="eastAsia"/>
        </w:rPr>
        <w:t>基本工具</w:t>
      </w:r>
    </w:p>
    <w:p w14:paraId="4E85BB64" w14:textId="5CDB9AF0" w:rsidR="005178C1" w:rsidRDefault="005178C1" w:rsidP="005178C1">
      <w:pPr>
        <w:ind w:firstLine="480"/>
      </w:pPr>
      <w:r>
        <w:rPr>
          <w:rFonts w:hint="eastAsia"/>
        </w:rPr>
        <w:t>选取工具（</w:t>
      </w:r>
      <w:r>
        <w:rPr>
          <w:rFonts w:hint="eastAsia"/>
        </w:rPr>
        <w:t>V</w:t>
      </w:r>
      <w:r>
        <w:rPr>
          <w:rFonts w:hint="eastAsia"/>
        </w:rPr>
        <w:t>）</w:t>
      </w:r>
      <w:r w:rsidR="0077275D">
        <w:rPr>
          <w:rFonts w:hint="eastAsia"/>
        </w:rPr>
        <w:t>：</w:t>
      </w:r>
      <w:r>
        <w:rPr>
          <w:rFonts w:hint="eastAsia"/>
        </w:rPr>
        <w:t>可以移动当前内容。</w:t>
      </w:r>
    </w:p>
    <w:p w14:paraId="690C7867" w14:textId="026CCD73" w:rsidR="0077275D" w:rsidRDefault="0077275D" w:rsidP="005178C1">
      <w:pPr>
        <w:ind w:firstLine="480"/>
      </w:pPr>
      <w:r>
        <w:rPr>
          <w:rFonts w:hint="eastAsia"/>
        </w:rPr>
        <w:t>抓手工具</w:t>
      </w:r>
      <w:r w:rsidR="0075674D">
        <w:rPr>
          <w:rFonts w:hint="eastAsia"/>
        </w:rPr>
        <w:t>：移动画布。</w:t>
      </w:r>
      <w:r w:rsidR="004E2144">
        <w:rPr>
          <w:rFonts w:hint="eastAsia"/>
        </w:rPr>
        <w:t>按住空格键也可以</w:t>
      </w:r>
      <w:r w:rsidR="00FB6DBC">
        <w:rPr>
          <w:rFonts w:hint="eastAsia"/>
        </w:rPr>
        <w:t>移动</w:t>
      </w:r>
    </w:p>
    <w:p w14:paraId="454EE726" w14:textId="4B0AAC06" w:rsidR="0075674D" w:rsidRDefault="0075674D" w:rsidP="005178C1">
      <w:pPr>
        <w:ind w:firstLine="480"/>
      </w:pPr>
      <w:r>
        <w:rPr>
          <w:rFonts w:hint="eastAsia"/>
        </w:rPr>
        <w:t>放缩工具（</w:t>
      </w:r>
      <w:r>
        <w:rPr>
          <w:rFonts w:hint="eastAsia"/>
        </w:rPr>
        <w:t>Z</w:t>
      </w:r>
      <w:r>
        <w:rPr>
          <w:rFonts w:hint="eastAsia"/>
        </w:rPr>
        <w:t>）：</w:t>
      </w:r>
      <w:r w:rsidR="006D6C9C">
        <w:rPr>
          <w:rFonts w:hint="eastAsia"/>
        </w:rPr>
        <w:t>缩放画布。</w:t>
      </w:r>
      <w:r w:rsidR="004E2144">
        <w:rPr>
          <w:rFonts w:hint="eastAsia"/>
        </w:rPr>
        <w:t>滚动滑轮</w:t>
      </w:r>
      <w:r w:rsidR="00FB6DBC">
        <w:rPr>
          <w:rFonts w:hint="eastAsia"/>
        </w:rPr>
        <w:t>或按住</w:t>
      </w:r>
      <w:r w:rsidR="00FB6DBC">
        <w:rPr>
          <w:rFonts w:hint="eastAsia"/>
        </w:rPr>
        <w:t>Alt</w:t>
      </w:r>
      <w:r w:rsidR="00FB6DBC">
        <w:rPr>
          <w:rFonts w:hint="eastAsia"/>
        </w:rPr>
        <w:t>滚动滑轮</w:t>
      </w:r>
      <w:r w:rsidR="004E2144">
        <w:rPr>
          <w:rFonts w:hint="eastAsia"/>
        </w:rPr>
        <w:t>也可以缩放</w:t>
      </w:r>
    </w:p>
    <w:p w14:paraId="7067CE81" w14:textId="77777777" w:rsidR="006D6C9C" w:rsidRPr="0077275D" w:rsidRDefault="006D6C9C" w:rsidP="005178C1">
      <w:pPr>
        <w:ind w:firstLine="480"/>
      </w:pPr>
    </w:p>
    <w:p w14:paraId="68EB22E2" w14:textId="240625B8" w:rsidR="006D6C9C" w:rsidRDefault="006D6C9C" w:rsidP="006D6C9C">
      <w:pPr>
        <w:pStyle w:val="02"/>
      </w:pPr>
      <w:r>
        <w:rPr>
          <w:rFonts w:hint="eastAsia"/>
        </w:rPr>
        <w:t>形状工具</w:t>
      </w:r>
    </w:p>
    <w:p w14:paraId="1FA62B91" w14:textId="77777777" w:rsidR="006D6C9C" w:rsidRDefault="006D6C9C" w:rsidP="006D6C9C">
      <w:pPr>
        <w:ind w:firstLine="480"/>
      </w:pPr>
      <w:r>
        <w:rPr>
          <w:rFonts w:hint="eastAsia"/>
        </w:rPr>
        <w:t>下拉菜单可以选择矩形、圆角矩形、椭圆、多边形、星形工具。（按住</w:t>
      </w:r>
      <w:r>
        <w:rPr>
          <w:rFonts w:hint="eastAsia"/>
        </w:rPr>
        <w:t>Alt</w:t>
      </w:r>
      <w:proofErr w:type="gramStart"/>
      <w:r>
        <w:rPr>
          <w:rFonts w:hint="eastAsia"/>
        </w:rPr>
        <w:t>或长按左键</w:t>
      </w:r>
      <w:proofErr w:type="gramEnd"/>
      <w:r>
        <w:rPr>
          <w:rFonts w:hint="eastAsia"/>
        </w:rPr>
        <w:t>切换）</w:t>
      </w:r>
    </w:p>
    <w:p w14:paraId="5E343181" w14:textId="38AF0E1B" w:rsidR="003809B5" w:rsidRDefault="003809B5" w:rsidP="006D6C9C">
      <w:pPr>
        <w:ind w:firstLine="480"/>
      </w:pPr>
      <w:r>
        <w:rPr>
          <w:rFonts w:hint="eastAsia"/>
        </w:rPr>
        <w:t>一个图形的一些属性：</w:t>
      </w:r>
    </w:p>
    <w:p w14:paraId="214015CD" w14:textId="14C1DB51" w:rsidR="003809B5" w:rsidRDefault="003809B5" w:rsidP="006D6C9C">
      <w:pPr>
        <w:ind w:firstLine="480"/>
      </w:pPr>
      <w:r>
        <w:rPr>
          <w:rFonts w:hint="eastAsia"/>
        </w:rPr>
        <w:t>锚点</w:t>
      </w:r>
      <w:r w:rsidR="00C6686E">
        <w:rPr>
          <w:rFonts w:hint="eastAsia"/>
        </w:rPr>
        <w:t>：带动当前图形变换的基准点。当</w:t>
      </w:r>
      <w:proofErr w:type="gramStart"/>
      <w:r w:rsidR="00C6686E">
        <w:rPr>
          <w:rFonts w:hint="eastAsia"/>
        </w:rPr>
        <w:t>调整锚点位置</w:t>
      </w:r>
      <w:proofErr w:type="gramEnd"/>
      <w:r w:rsidR="00C6686E">
        <w:rPr>
          <w:rFonts w:hint="eastAsia"/>
        </w:rPr>
        <w:t>时，</w:t>
      </w:r>
      <w:proofErr w:type="gramStart"/>
      <w:r w:rsidR="00C6686E">
        <w:rPr>
          <w:rFonts w:hint="eastAsia"/>
        </w:rPr>
        <w:t>锚点不会</w:t>
      </w:r>
      <w:proofErr w:type="gramEnd"/>
      <w:r w:rsidR="00C6686E">
        <w:rPr>
          <w:rFonts w:hint="eastAsia"/>
        </w:rPr>
        <w:t>移动，取而代之的是</w:t>
      </w:r>
      <w:r w:rsidR="00C35DB5">
        <w:rPr>
          <w:rFonts w:hint="eastAsia"/>
        </w:rPr>
        <w:t>对应图形的相对移动。</w:t>
      </w:r>
    </w:p>
    <w:p w14:paraId="731F3D9D" w14:textId="46F4879A" w:rsidR="00C35DB5" w:rsidRDefault="00C35DB5" w:rsidP="006D6C9C">
      <w:pPr>
        <w:ind w:firstLine="480"/>
      </w:pPr>
      <w:r>
        <w:rPr>
          <w:rFonts w:hint="eastAsia"/>
        </w:rPr>
        <w:t>调整位置、缩放、旋转将</w:t>
      </w:r>
      <w:proofErr w:type="gramStart"/>
      <w:r>
        <w:rPr>
          <w:rFonts w:hint="eastAsia"/>
        </w:rPr>
        <w:t>按照锚点为</w:t>
      </w:r>
      <w:proofErr w:type="gramEnd"/>
      <w:r>
        <w:rPr>
          <w:rFonts w:hint="eastAsia"/>
        </w:rPr>
        <w:t>基准变换。</w:t>
      </w:r>
    </w:p>
    <w:p w14:paraId="7AB537B2" w14:textId="79FF330E" w:rsidR="00D11D5F" w:rsidRDefault="00D11D5F" w:rsidP="006D6C9C">
      <w:pPr>
        <w:ind w:firstLine="480"/>
      </w:pPr>
      <w:r>
        <w:t>可以通过快捷键来只调出一项属性进行调整（反正我记不住</w:t>
      </w:r>
      <w:r>
        <w:rPr>
          <w:rFonts w:hint="eastAsia"/>
        </w:rPr>
        <w:t>）：锚点（</w:t>
      </w:r>
      <w:r>
        <w:rPr>
          <w:rFonts w:hint="eastAsia"/>
        </w:rPr>
        <w:t>A</w:t>
      </w:r>
      <w:r>
        <w:rPr>
          <w:rFonts w:hint="eastAsia"/>
        </w:rPr>
        <w:t>）、位移（</w:t>
      </w:r>
      <w:r>
        <w:rPr>
          <w:rFonts w:hint="eastAsia"/>
        </w:rPr>
        <w:t>P</w:t>
      </w:r>
      <w:r>
        <w:rPr>
          <w:rFonts w:hint="eastAsia"/>
        </w:rPr>
        <w:t>）、缩放（</w:t>
      </w:r>
      <w:r>
        <w:rPr>
          <w:rFonts w:hint="eastAsia"/>
        </w:rPr>
        <w:t>S</w:t>
      </w:r>
      <w:r>
        <w:rPr>
          <w:rFonts w:hint="eastAsia"/>
        </w:rPr>
        <w:t>）、旋转（</w:t>
      </w:r>
      <w:r>
        <w:rPr>
          <w:rFonts w:hint="eastAsia"/>
        </w:rPr>
        <w:t>R</w:t>
      </w:r>
      <w:r>
        <w:rPr>
          <w:rFonts w:hint="eastAsia"/>
        </w:rPr>
        <w:t>）不透明度（</w:t>
      </w:r>
      <w:r>
        <w:rPr>
          <w:rFonts w:hint="eastAsia"/>
        </w:rPr>
        <w:t>T</w:t>
      </w:r>
      <w:r>
        <w:rPr>
          <w:rFonts w:hint="eastAsia"/>
        </w:rPr>
        <w:t>）。</w:t>
      </w:r>
    </w:p>
    <w:p w14:paraId="3C7009A6" w14:textId="560B28C8" w:rsidR="00BA0683" w:rsidRDefault="00BA0683" w:rsidP="006D6C9C">
      <w:pPr>
        <w:ind w:firstLine="480"/>
      </w:pPr>
      <w:r>
        <w:rPr>
          <w:rFonts w:hint="eastAsia"/>
        </w:rPr>
        <w:t>也可通过快捷键</w:t>
      </w:r>
      <w:r>
        <w:rPr>
          <w:rFonts w:hint="eastAsia"/>
        </w:rPr>
        <w:t>U</w:t>
      </w:r>
      <w:r>
        <w:rPr>
          <w:rFonts w:hint="eastAsia"/>
        </w:rPr>
        <w:t>查看关键帧。</w:t>
      </w:r>
    </w:p>
    <w:p w14:paraId="3324AA98" w14:textId="1A1FFB09" w:rsidR="005178C1" w:rsidRDefault="00FB6DBC" w:rsidP="005178C1">
      <w:pPr>
        <w:pStyle w:val="02"/>
      </w:pPr>
      <w:proofErr w:type="gramStart"/>
      <w:r>
        <w:rPr>
          <w:rFonts w:hint="eastAsia"/>
        </w:rPr>
        <w:t>图层概念</w:t>
      </w:r>
      <w:proofErr w:type="gramEnd"/>
    </w:p>
    <w:p w14:paraId="692C236B" w14:textId="041CFB4B" w:rsidR="00FB6DBC" w:rsidRDefault="00652D3B" w:rsidP="00FB6DBC">
      <w:pPr>
        <w:ind w:firstLine="480"/>
      </w:pPr>
      <w:proofErr w:type="gramStart"/>
      <w:r>
        <w:rPr>
          <w:rFonts w:hint="eastAsia"/>
        </w:rPr>
        <w:t>各个图层存在</w:t>
      </w:r>
      <w:proofErr w:type="gramEnd"/>
      <w:r>
        <w:rPr>
          <w:rFonts w:hint="eastAsia"/>
        </w:rPr>
        <w:t>上下层级的概念。</w:t>
      </w:r>
    </w:p>
    <w:p w14:paraId="08E3020B" w14:textId="742B721A" w:rsidR="002F035A" w:rsidRDefault="002F035A" w:rsidP="00FB6DBC">
      <w:pPr>
        <w:ind w:firstLine="480"/>
      </w:pPr>
      <w:r>
        <w:rPr>
          <w:rFonts w:hint="eastAsia"/>
        </w:rPr>
        <w:t>合成可以</w:t>
      </w:r>
      <w:proofErr w:type="gramStart"/>
      <w:r>
        <w:rPr>
          <w:rFonts w:hint="eastAsia"/>
        </w:rPr>
        <w:t>作为图层加入</w:t>
      </w:r>
      <w:proofErr w:type="gramEnd"/>
      <w:r>
        <w:rPr>
          <w:rFonts w:hint="eastAsia"/>
        </w:rPr>
        <w:t>到另一个合成中</w:t>
      </w:r>
      <w:r w:rsidR="00DA4288">
        <w:rPr>
          <w:rFonts w:hint="eastAsia"/>
        </w:rPr>
        <w:t>（项目</w:t>
      </w:r>
      <w:r w:rsidR="00DA4288">
        <w:rPr>
          <w:rFonts w:hint="eastAsia"/>
        </w:rPr>
        <w:t>&gt;</w:t>
      </w:r>
      <w:r w:rsidR="00DA4288">
        <w:rPr>
          <w:rFonts w:hint="eastAsia"/>
        </w:rPr>
        <w:t>合成</w:t>
      </w:r>
      <w:r w:rsidR="00DA4288">
        <w:rPr>
          <w:rFonts w:hint="eastAsia"/>
        </w:rPr>
        <w:t>&gt;</w:t>
      </w:r>
      <w:r w:rsidR="00DA4288">
        <w:rPr>
          <w:rFonts w:hint="eastAsia"/>
        </w:rPr>
        <w:t>图层）</w:t>
      </w:r>
    </w:p>
    <w:p w14:paraId="21006C2F" w14:textId="77777777" w:rsidR="0092323A" w:rsidRDefault="0092323A" w:rsidP="00FB6DBC">
      <w:pPr>
        <w:ind w:firstLine="480"/>
      </w:pPr>
    </w:p>
    <w:p w14:paraId="0ECABAA7" w14:textId="290D15A8" w:rsidR="0092323A" w:rsidRDefault="00BA0683" w:rsidP="0092323A">
      <w:pPr>
        <w:ind w:firstLine="480"/>
      </w:pPr>
      <w:r>
        <w:rPr>
          <w:rFonts w:hint="eastAsia"/>
        </w:rPr>
        <w:t>“右键</w:t>
      </w:r>
      <w:r>
        <w:rPr>
          <w:rFonts w:hint="eastAsia"/>
        </w:rPr>
        <w:t>-</w:t>
      </w:r>
      <w:r>
        <w:rPr>
          <w:rFonts w:hint="eastAsia"/>
        </w:rPr>
        <w:t>新建”有一些</w:t>
      </w:r>
      <w:r w:rsidR="0092323A">
        <w:rPr>
          <w:rFonts w:hint="eastAsia"/>
        </w:rPr>
        <w:t>实用图层。</w:t>
      </w:r>
      <w:proofErr w:type="gramStart"/>
      <w:r w:rsidR="002278F8" w:rsidRPr="002278F8">
        <w:rPr>
          <w:rFonts w:hint="eastAsia"/>
          <w:color w:val="FF0000"/>
        </w:rPr>
        <w:t>随学习</w:t>
      </w:r>
      <w:proofErr w:type="gramEnd"/>
      <w:r w:rsidR="002278F8" w:rsidRPr="002278F8">
        <w:rPr>
          <w:rFonts w:hint="eastAsia"/>
          <w:color w:val="FF0000"/>
        </w:rPr>
        <w:t>补充</w:t>
      </w:r>
    </w:p>
    <w:p w14:paraId="2FAC8FB2" w14:textId="0A117949" w:rsidR="002278F8" w:rsidRDefault="002278F8" w:rsidP="0092323A">
      <w:pPr>
        <w:ind w:firstLine="480"/>
      </w:pPr>
      <w:r>
        <w:rPr>
          <w:rFonts w:hint="eastAsia"/>
        </w:rPr>
        <w:t>文本图层</w:t>
      </w:r>
    </w:p>
    <w:p w14:paraId="091F6ACA" w14:textId="6AACD8C0" w:rsidR="002278F8" w:rsidRDefault="002278F8" w:rsidP="0092323A">
      <w:pPr>
        <w:ind w:firstLine="480"/>
      </w:pPr>
      <w:r>
        <w:rPr>
          <w:rFonts w:hint="eastAsia"/>
        </w:rPr>
        <w:t>纯色图层</w:t>
      </w:r>
      <w:r w:rsidR="00432F1F">
        <w:rPr>
          <w:rFonts w:hint="eastAsia"/>
        </w:rPr>
        <w:t>：</w:t>
      </w:r>
    </w:p>
    <w:p w14:paraId="7521AAFD" w14:textId="27A9B1A9" w:rsidR="002278F8" w:rsidRDefault="002278F8" w:rsidP="0092323A">
      <w:pPr>
        <w:ind w:firstLine="480"/>
      </w:pPr>
      <w:r>
        <w:rPr>
          <w:rFonts w:hint="eastAsia"/>
        </w:rPr>
        <w:t>灯光图层</w:t>
      </w:r>
    </w:p>
    <w:p w14:paraId="191E946D" w14:textId="4530D910" w:rsidR="002278F8" w:rsidRDefault="002278F8" w:rsidP="0092323A">
      <w:pPr>
        <w:ind w:firstLine="480"/>
      </w:pPr>
      <w:r>
        <w:rPr>
          <w:rFonts w:hint="eastAsia"/>
        </w:rPr>
        <w:t>摄像机图层</w:t>
      </w:r>
    </w:p>
    <w:p w14:paraId="7CBBC64B" w14:textId="5817DB31" w:rsidR="002278F8" w:rsidRDefault="002278F8" w:rsidP="0092323A">
      <w:pPr>
        <w:ind w:firstLine="480"/>
      </w:pPr>
      <w:r>
        <w:rPr>
          <w:rFonts w:hint="eastAsia"/>
        </w:rPr>
        <w:t>空对象图层</w:t>
      </w:r>
    </w:p>
    <w:p w14:paraId="21A051E9" w14:textId="1E73183C" w:rsidR="002278F8" w:rsidRDefault="002278F8" w:rsidP="0092323A">
      <w:pPr>
        <w:ind w:firstLine="480"/>
      </w:pPr>
      <w:r>
        <w:rPr>
          <w:rFonts w:hint="eastAsia"/>
        </w:rPr>
        <w:t>形状图层</w:t>
      </w:r>
    </w:p>
    <w:p w14:paraId="76A18E14" w14:textId="2ED47EB1" w:rsidR="002278F8" w:rsidRDefault="002278F8" w:rsidP="0092323A">
      <w:pPr>
        <w:ind w:firstLine="480"/>
      </w:pPr>
      <w:r>
        <w:rPr>
          <w:rFonts w:hint="eastAsia"/>
        </w:rPr>
        <w:t>调整图层</w:t>
      </w:r>
    </w:p>
    <w:p w14:paraId="2DFCF49A" w14:textId="77777777" w:rsidR="0092323A" w:rsidRDefault="0092323A" w:rsidP="00FB6DBC">
      <w:pPr>
        <w:ind w:firstLine="480"/>
      </w:pPr>
    </w:p>
    <w:p w14:paraId="6517D30D" w14:textId="06E9DA1B" w:rsidR="00652D3B" w:rsidRDefault="00652D3B" w:rsidP="00FB6DBC">
      <w:pPr>
        <w:ind w:firstLine="480"/>
      </w:pPr>
      <w:r>
        <w:rPr>
          <w:rFonts w:hint="eastAsia"/>
        </w:rPr>
        <w:t>常见问题：</w:t>
      </w:r>
    </w:p>
    <w:p w14:paraId="27D5BB05" w14:textId="7FD57258" w:rsidR="00652D3B" w:rsidRDefault="00652D3B" w:rsidP="00652D3B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无法选中对象。</w:t>
      </w:r>
      <w:r>
        <w:br/>
      </w:r>
      <w:r>
        <w:rPr>
          <w:rFonts w:hint="eastAsia"/>
        </w:rPr>
        <w:t>当你选中图形更大的对象后，哪怕</w:t>
      </w:r>
      <w:r w:rsidR="006F388E">
        <w:rPr>
          <w:rFonts w:hint="eastAsia"/>
        </w:rPr>
        <w:t>你想新选择的对象位于</w:t>
      </w:r>
      <w:proofErr w:type="gramStart"/>
      <w:r w:rsidR="006F388E">
        <w:rPr>
          <w:rFonts w:hint="eastAsia"/>
        </w:rPr>
        <w:t>已选图层之上</w:t>
      </w:r>
      <w:proofErr w:type="gramEnd"/>
      <w:r w:rsidR="006F388E">
        <w:rPr>
          <w:rFonts w:hint="eastAsia"/>
        </w:rPr>
        <w:t>，你仍需取消选择后再选择。</w:t>
      </w:r>
    </w:p>
    <w:p w14:paraId="268D0058" w14:textId="279BBFE4" w:rsidR="001155BA" w:rsidRDefault="001155BA" w:rsidP="00ED638D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新形状创建在了已有图层上，造成扩选。</w:t>
      </w:r>
      <w:r>
        <w:br/>
      </w:r>
      <w:r w:rsidR="0083486F">
        <w:rPr>
          <w:rFonts w:hint="eastAsia"/>
        </w:rPr>
        <w:t>创建形状时，创建</w:t>
      </w:r>
      <w:proofErr w:type="gramStart"/>
      <w:r w:rsidR="0083486F">
        <w:rPr>
          <w:rFonts w:hint="eastAsia"/>
        </w:rPr>
        <w:t>了蒙版</w:t>
      </w:r>
      <w:proofErr w:type="gramEnd"/>
      <w:r w:rsidR="00863430">
        <w:br/>
      </w:r>
      <w:r w:rsidR="00863430">
        <w:rPr>
          <w:rFonts w:hint="eastAsia"/>
        </w:rPr>
        <w:t>当你选中了一个</w:t>
      </w:r>
      <w:proofErr w:type="gramStart"/>
      <w:r w:rsidR="00863430">
        <w:rPr>
          <w:rFonts w:hint="eastAsia"/>
        </w:rPr>
        <w:t>形状图层时</w:t>
      </w:r>
      <w:proofErr w:type="gramEnd"/>
      <w:r w:rsidR="00863430">
        <w:rPr>
          <w:rFonts w:hint="eastAsia"/>
        </w:rPr>
        <w:t>，想再创建一个形状，上方会有个按钮，让你选择</w:t>
      </w:r>
      <w:r w:rsidR="00487929">
        <w:rPr>
          <w:rFonts w:hint="eastAsia"/>
        </w:rPr>
        <w:t>“工具创建形状”或“工具创建模板”</w:t>
      </w:r>
      <w:r w:rsidR="00C5760A">
        <w:rPr>
          <w:rFonts w:hint="eastAsia"/>
        </w:rPr>
        <w:t>。其中，</w:t>
      </w:r>
      <w:proofErr w:type="gramStart"/>
      <w:r w:rsidR="002F035A">
        <w:rPr>
          <w:rFonts w:hint="eastAsia"/>
        </w:rPr>
        <w:t>选中蒙版后</w:t>
      </w:r>
      <w:proofErr w:type="gramEnd"/>
      <w:r w:rsidR="00C5760A">
        <w:rPr>
          <w:rFonts w:hint="eastAsia"/>
        </w:rPr>
        <w:t>按住</w:t>
      </w:r>
      <w:r w:rsidR="00C5760A">
        <w:rPr>
          <w:rFonts w:hint="eastAsia"/>
        </w:rPr>
        <w:t>Alt</w:t>
      </w:r>
      <w:r w:rsidR="00C5760A">
        <w:rPr>
          <w:rFonts w:hint="eastAsia"/>
        </w:rPr>
        <w:t>可移动蒙版，按住</w:t>
      </w:r>
      <w:r w:rsidR="00C5760A">
        <w:rPr>
          <w:rFonts w:hint="eastAsia"/>
        </w:rPr>
        <w:t>Ctrl</w:t>
      </w:r>
      <w:r w:rsidR="00C5760A">
        <w:rPr>
          <w:rFonts w:hint="eastAsia"/>
        </w:rPr>
        <w:t>可移动</w:t>
      </w:r>
      <w:r w:rsidR="002F035A">
        <w:rPr>
          <w:rFonts w:hint="eastAsia"/>
        </w:rPr>
        <w:t>图形</w:t>
      </w:r>
      <w:r w:rsidR="00C5760A">
        <w:rPr>
          <w:rFonts w:hint="eastAsia"/>
        </w:rPr>
        <w:t>本身。</w:t>
      </w:r>
      <w:r w:rsidR="008839CE">
        <w:br/>
      </w:r>
      <w:r w:rsidR="008839CE">
        <w:rPr>
          <w:rFonts w:hint="eastAsia"/>
        </w:rPr>
        <w:t>这段回答同时回答问题</w:t>
      </w:r>
      <w:r w:rsidR="008839CE">
        <w:rPr>
          <w:rFonts w:hint="eastAsia"/>
        </w:rPr>
        <w:t>2</w:t>
      </w:r>
      <w:r w:rsidR="008839CE">
        <w:rPr>
          <w:rFonts w:hint="eastAsia"/>
        </w:rPr>
        <w:t>、</w:t>
      </w:r>
      <w:r w:rsidR="008839CE">
        <w:rPr>
          <w:rFonts w:hint="eastAsia"/>
        </w:rPr>
        <w:t>3</w:t>
      </w:r>
    </w:p>
    <w:p w14:paraId="6ACC60D5" w14:textId="77777777" w:rsidR="00863430" w:rsidRDefault="00863430" w:rsidP="00652D3B">
      <w:pPr>
        <w:pStyle w:val="ab"/>
        <w:numPr>
          <w:ilvl w:val="0"/>
          <w:numId w:val="4"/>
        </w:numPr>
        <w:ind w:firstLineChars="0"/>
      </w:pPr>
    </w:p>
    <w:p w14:paraId="66039CC6" w14:textId="77777777" w:rsidR="005178C1" w:rsidRDefault="005178C1" w:rsidP="005178C1">
      <w:pPr>
        <w:pStyle w:val="ab"/>
        <w:ind w:firstLine="480"/>
      </w:pPr>
    </w:p>
    <w:p w14:paraId="25C3DD0A" w14:textId="663EA239" w:rsidR="005178C1" w:rsidRDefault="00946A5A" w:rsidP="005178C1">
      <w:pPr>
        <w:pStyle w:val="01"/>
      </w:pP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动画</w:t>
      </w:r>
    </w:p>
    <w:p w14:paraId="03523DD8" w14:textId="25590975" w:rsidR="00946A5A" w:rsidRDefault="008A179C" w:rsidP="00946A5A">
      <w:pPr>
        <w:pStyle w:val="02"/>
      </w:pPr>
      <w:r>
        <w:rPr>
          <w:rFonts w:hint="eastAsia"/>
        </w:rPr>
        <w:t>时间线</w:t>
      </w:r>
    </w:p>
    <w:p w14:paraId="3EB6604F" w14:textId="1F8FCCB4" w:rsidR="00432F1F" w:rsidRDefault="00AD0D3E" w:rsidP="00432F1F">
      <w:pPr>
        <w:ind w:firstLine="480"/>
      </w:pPr>
      <w:r>
        <w:rPr>
          <w:rFonts w:hint="eastAsia"/>
        </w:rPr>
        <w:t>左侧会显示几组数字，分别代表“时分秒帧”、“已经走过的总帧数</w:t>
      </w:r>
      <w:r w:rsidR="00432F1F">
        <w:rPr>
          <w:rFonts w:hint="eastAsia"/>
        </w:rPr>
        <w:t>（帧速率）</w:t>
      </w:r>
      <w:r>
        <w:rPr>
          <w:rFonts w:hint="eastAsia"/>
        </w:rPr>
        <w:t>”</w:t>
      </w:r>
      <w:r w:rsidR="00432F1F">
        <w:rPr>
          <w:rFonts w:hint="eastAsia"/>
        </w:rPr>
        <w:t>。</w:t>
      </w:r>
    </w:p>
    <w:p w14:paraId="4C69FE97" w14:textId="09B9A6F1" w:rsidR="00815C45" w:rsidRDefault="00815C45" w:rsidP="00432F1F">
      <w:pPr>
        <w:ind w:firstLine="480"/>
      </w:pP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滚动滚轮可以缩放时间线。</w:t>
      </w:r>
    </w:p>
    <w:p w14:paraId="7868094A" w14:textId="77777777" w:rsidR="0003387E" w:rsidRDefault="0003387E" w:rsidP="00432F1F">
      <w:pPr>
        <w:ind w:firstLine="480"/>
      </w:pPr>
    </w:p>
    <w:p w14:paraId="496B86D5" w14:textId="2B4C23C0" w:rsidR="00815C45" w:rsidRDefault="00815C45" w:rsidP="00432F1F">
      <w:pPr>
        <w:ind w:firstLine="480"/>
      </w:pPr>
      <w:r>
        <w:rPr>
          <w:rFonts w:hint="eastAsia"/>
        </w:rPr>
        <w:t>可以按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begin</w:t>
      </w:r>
      <w:r>
        <w:rPr>
          <w:rFonts w:hint="eastAsia"/>
        </w:rPr>
        <w:t>）和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end</w:t>
      </w:r>
      <w:r>
        <w:rPr>
          <w:rFonts w:hint="eastAsia"/>
        </w:rPr>
        <w:t>）限制素材循环监看的范围。</w:t>
      </w:r>
    </w:p>
    <w:p w14:paraId="007B4A94" w14:textId="545CFCB9" w:rsidR="000F6340" w:rsidRDefault="000F6340" w:rsidP="00432F1F">
      <w:pPr>
        <w:ind w:firstLine="480"/>
      </w:pPr>
      <w:r>
        <w:rPr>
          <w:rFonts w:hint="eastAsia"/>
        </w:rPr>
        <w:t>按“</w:t>
      </w:r>
      <w:r>
        <w:rPr>
          <w:rFonts w:hint="eastAsia"/>
        </w:rPr>
        <w:t>page up</w:t>
      </w:r>
      <w:r>
        <w:rPr>
          <w:rFonts w:hint="eastAsia"/>
        </w:rPr>
        <w:t>”和“</w:t>
      </w:r>
      <w:r>
        <w:rPr>
          <w:rFonts w:hint="eastAsia"/>
        </w:rPr>
        <w:t>page down</w:t>
      </w:r>
      <w:r>
        <w:rPr>
          <w:rFonts w:hint="eastAsia"/>
        </w:rPr>
        <w:t>”</w:t>
      </w:r>
      <w:proofErr w:type="gramStart"/>
      <w:r>
        <w:rPr>
          <w:rFonts w:hint="eastAsia"/>
        </w:rPr>
        <w:t>可以逐帧播放</w:t>
      </w:r>
      <w:proofErr w:type="gramEnd"/>
      <w:r>
        <w:rPr>
          <w:rFonts w:hint="eastAsia"/>
        </w:rPr>
        <w:t>合成。</w:t>
      </w:r>
    </w:p>
    <w:p w14:paraId="4A609E7B" w14:textId="77ACBD48" w:rsidR="00EE0205" w:rsidRDefault="00EE0205" w:rsidP="00EE0205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”可以切断素材，切开的素材会分成两个图层。</w:t>
      </w:r>
    </w:p>
    <w:p w14:paraId="040C7E95" w14:textId="39FB74B3" w:rsidR="009333C3" w:rsidRDefault="009333C3" w:rsidP="00EE0205">
      <w:pPr>
        <w:ind w:firstLine="480"/>
      </w:pPr>
      <w:r>
        <w:rPr>
          <w:rFonts w:hint="eastAsia"/>
        </w:rPr>
        <w:t>“</w:t>
      </w:r>
      <w:r>
        <w:rPr>
          <w:rFonts w:hint="eastAsia"/>
        </w:rPr>
        <w:t>Alt+[ or ]</w:t>
      </w:r>
      <w:r>
        <w:rPr>
          <w:rFonts w:hint="eastAsia"/>
        </w:rPr>
        <w:t>”可以切掉当前</w:t>
      </w:r>
      <w:proofErr w:type="gramStart"/>
      <w:r>
        <w:rPr>
          <w:rFonts w:hint="eastAsia"/>
        </w:rPr>
        <w:t>图层当前</w:t>
      </w:r>
      <w:proofErr w:type="gramEnd"/>
      <w:r>
        <w:rPr>
          <w:rFonts w:hint="eastAsia"/>
        </w:rPr>
        <w:t>位置前</w:t>
      </w:r>
      <w:r>
        <w:rPr>
          <w:rFonts w:hint="eastAsia"/>
        </w:rPr>
        <w:t>/</w:t>
      </w:r>
      <w:r>
        <w:rPr>
          <w:rFonts w:hint="eastAsia"/>
        </w:rPr>
        <w:t>后所有素材（</w:t>
      </w:r>
      <w:proofErr w:type="gramStart"/>
      <w:r>
        <w:rPr>
          <w:rFonts w:hint="eastAsia"/>
        </w:rPr>
        <w:t>不分图层</w:t>
      </w:r>
      <w:proofErr w:type="gramEnd"/>
      <w:r>
        <w:rPr>
          <w:rFonts w:hint="eastAsia"/>
        </w:rPr>
        <w:t>）</w:t>
      </w:r>
    </w:p>
    <w:p w14:paraId="166EBFA8" w14:textId="57E349F0" w:rsidR="0003387E" w:rsidRDefault="0003387E" w:rsidP="0003387E">
      <w:pPr>
        <w:pStyle w:val="02"/>
      </w:pP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</w:p>
    <w:p w14:paraId="04732AD1" w14:textId="4629A31D" w:rsidR="0003387E" w:rsidRDefault="000855F0" w:rsidP="0003387E">
      <w:pPr>
        <w:ind w:firstLine="480"/>
      </w:pPr>
      <w:proofErr w:type="gramStart"/>
      <w:r>
        <w:rPr>
          <w:rFonts w:hint="eastAsia"/>
        </w:rPr>
        <w:t>每个图层都有</w:t>
      </w:r>
      <w:proofErr w:type="gramEnd"/>
      <w:r>
        <w:rPr>
          <w:rFonts w:hint="eastAsia"/>
        </w:rPr>
        <w:t>大量属性可调节，在每个属性</w:t>
      </w:r>
      <w:r w:rsidR="00AF59CE">
        <w:rPr>
          <w:rFonts w:hint="eastAsia"/>
        </w:rPr>
        <w:t>旁边都有一个钟表的图标，这就是关键帧。</w:t>
      </w:r>
    </w:p>
    <w:p w14:paraId="70DC61E1" w14:textId="44F9BE1D" w:rsidR="00AF59CE" w:rsidRDefault="004C4428" w:rsidP="0003387E">
      <w:pPr>
        <w:ind w:firstLine="480"/>
      </w:pPr>
      <w:r>
        <w:rPr>
          <w:rFonts w:hint="eastAsia"/>
        </w:rPr>
        <w:t>可以通过打空帧的方式来暂停动画。</w:t>
      </w:r>
    </w:p>
    <w:p w14:paraId="49A106DB" w14:textId="76076945" w:rsidR="004C4428" w:rsidRDefault="004C4428" w:rsidP="0003387E">
      <w:pPr>
        <w:ind w:firstLine="480"/>
      </w:pPr>
      <w:r>
        <w:rPr>
          <w:rFonts w:hint="eastAsia"/>
        </w:rPr>
        <w:t>选中所有关键帧，按住“</w:t>
      </w:r>
      <w:r>
        <w:rPr>
          <w:rFonts w:hint="eastAsia"/>
        </w:rPr>
        <w:t>Alt</w:t>
      </w:r>
      <w:r>
        <w:rPr>
          <w:rFonts w:hint="eastAsia"/>
        </w:rPr>
        <w:t>”</w:t>
      </w:r>
      <w:r w:rsidR="00A24A36">
        <w:rPr>
          <w:rFonts w:hint="eastAsia"/>
        </w:rPr>
        <w:t>拖动最后一个关键帧，</w:t>
      </w:r>
      <w:r>
        <w:rPr>
          <w:rFonts w:hint="eastAsia"/>
        </w:rPr>
        <w:t>可以对所有</w:t>
      </w:r>
      <w:r w:rsidR="00A24A36">
        <w:rPr>
          <w:rFonts w:hint="eastAsia"/>
        </w:rPr>
        <w:t>选中的</w:t>
      </w: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进行等比例缩放。</w:t>
      </w:r>
      <w:r w:rsidR="00A24A36">
        <w:rPr>
          <w:rFonts w:hint="eastAsia"/>
        </w:rPr>
        <w:t>拖动中间的</w:t>
      </w:r>
      <w:proofErr w:type="gramStart"/>
      <w:r w:rsidR="00A24A36">
        <w:rPr>
          <w:rFonts w:hint="eastAsia"/>
        </w:rPr>
        <w:t>关键帧则可以</w:t>
      </w:r>
      <w:proofErr w:type="gramEnd"/>
      <w:r w:rsidR="00A24A36">
        <w:rPr>
          <w:rFonts w:hint="eastAsia"/>
        </w:rPr>
        <w:t>移动所有关键帧。</w:t>
      </w:r>
    </w:p>
    <w:p w14:paraId="60FE00FD" w14:textId="09E98BF4" w:rsidR="00A24A36" w:rsidRDefault="006A4463" w:rsidP="0003387E">
      <w:pPr>
        <w:ind w:firstLine="480"/>
      </w:pPr>
      <w:r>
        <w:rPr>
          <w:rFonts w:hint="eastAsia"/>
        </w:rPr>
        <w:t>“动画</w:t>
      </w:r>
      <w:r>
        <w:rPr>
          <w:rFonts w:hint="eastAsia"/>
        </w:rPr>
        <w:t>-</w:t>
      </w:r>
      <w:r>
        <w:rPr>
          <w:rFonts w:hint="eastAsia"/>
        </w:rPr>
        <w:t>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辅助</w:t>
      </w:r>
      <w:r>
        <w:rPr>
          <w:rFonts w:hint="eastAsia"/>
        </w:rPr>
        <w:t>-</w:t>
      </w:r>
      <w:r>
        <w:rPr>
          <w:rFonts w:hint="eastAsia"/>
        </w:rPr>
        <w:t>时间反向关键帧”可以反向运动轨迹。</w:t>
      </w:r>
    </w:p>
    <w:p w14:paraId="447ADC42" w14:textId="62F7506B" w:rsidR="00E3373D" w:rsidRDefault="00E3373D" w:rsidP="0003387E">
      <w:pPr>
        <w:ind w:firstLine="480"/>
      </w:pPr>
      <w:r>
        <w:rPr>
          <w:rFonts w:hint="eastAsia"/>
        </w:rPr>
        <w:t>使用“工具栏</w:t>
      </w:r>
      <w:r>
        <w:rPr>
          <w:rFonts w:hint="eastAsia"/>
        </w:rPr>
        <w:t>-</w:t>
      </w:r>
      <w:r>
        <w:rPr>
          <w:rFonts w:hint="eastAsia"/>
        </w:rPr>
        <w:t>向后平移锚点工具”可以</w:t>
      </w:r>
      <w:proofErr w:type="gramStart"/>
      <w:r>
        <w:rPr>
          <w:rFonts w:hint="eastAsia"/>
        </w:rPr>
        <w:t>更改锚点位置</w:t>
      </w:r>
      <w:proofErr w:type="gramEnd"/>
      <w:r w:rsidR="001569C4">
        <w:rPr>
          <w:rFonts w:hint="eastAsia"/>
        </w:rPr>
        <w:t>。</w:t>
      </w:r>
    </w:p>
    <w:p w14:paraId="3C1357E3" w14:textId="0D6A3F7A" w:rsidR="001569C4" w:rsidRDefault="001569C4" w:rsidP="0003387E">
      <w:pPr>
        <w:ind w:firstLine="480"/>
      </w:pPr>
      <w:r>
        <w:rPr>
          <w:rFonts w:hint="eastAsia"/>
        </w:rPr>
        <w:t>按</w:t>
      </w:r>
      <w:r>
        <w:rPr>
          <w:rFonts w:hint="eastAsia"/>
        </w:rPr>
        <w:t>JK</w:t>
      </w:r>
      <w:r>
        <w:rPr>
          <w:rFonts w:hint="eastAsia"/>
        </w:rPr>
        <w:t>可以在</w:t>
      </w:r>
      <w:proofErr w:type="gramStart"/>
      <w:r>
        <w:rPr>
          <w:rFonts w:hint="eastAsia"/>
        </w:rPr>
        <w:t>关键帧间移动</w:t>
      </w:r>
      <w:proofErr w:type="gramEnd"/>
      <w:r>
        <w:rPr>
          <w:rFonts w:hint="eastAsia"/>
        </w:rPr>
        <w:t>播放头。</w:t>
      </w:r>
    </w:p>
    <w:p w14:paraId="28FE465C" w14:textId="32CAFD1E" w:rsidR="004A10CF" w:rsidRDefault="004A10CF" w:rsidP="004A10CF">
      <w:pPr>
        <w:pStyle w:val="01"/>
      </w:pPr>
      <w:r>
        <w:rPr>
          <w:rFonts w:hint="eastAsia"/>
        </w:rPr>
        <w:t>第一个练习：小车超车</w:t>
      </w:r>
    </w:p>
    <w:p w14:paraId="05C694CB" w14:textId="0F93FC94" w:rsidR="004A10CF" w:rsidRDefault="004A10CF" w:rsidP="004A10CF">
      <w:pPr>
        <w:pStyle w:val="02"/>
      </w:pPr>
      <w:r>
        <w:rPr>
          <w:rFonts w:hint="eastAsia"/>
        </w:rPr>
        <w:t>导入</w:t>
      </w:r>
      <w:r>
        <w:rPr>
          <w:rFonts w:hint="eastAsia"/>
        </w:rPr>
        <w:t>PSD</w:t>
      </w:r>
      <w:r>
        <w:rPr>
          <w:rFonts w:hint="eastAsia"/>
        </w:rPr>
        <w:t>文件</w:t>
      </w:r>
    </w:p>
    <w:p w14:paraId="255EC9F2" w14:textId="04814382" w:rsidR="004A10CF" w:rsidRDefault="004A10CF" w:rsidP="004A10CF">
      <w:pPr>
        <w:ind w:firstLine="480"/>
      </w:pPr>
      <w:r>
        <w:rPr>
          <w:rFonts w:hint="eastAsia"/>
        </w:rPr>
        <w:t>导入</w:t>
      </w:r>
      <w:r>
        <w:rPr>
          <w:rFonts w:hint="eastAsia"/>
        </w:rPr>
        <w:t>PSD</w:t>
      </w:r>
      <w:r>
        <w:rPr>
          <w:rFonts w:hint="eastAsia"/>
        </w:rPr>
        <w:t>文件时，</w:t>
      </w:r>
      <w:r w:rsidR="00076B0E">
        <w:rPr>
          <w:rFonts w:hint="eastAsia"/>
        </w:rPr>
        <w:t>需要选择导入的种类。</w:t>
      </w:r>
    </w:p>
    <w:p w14:paraId="308D287B" w14:textId="3256B5D9" w:rsidR="00076B0E" w:rsidRDefault="00076B0E" w:rsidP="004A10CF">
      <w:pPr>
        <w:ind w:firstLine="480"/>
      </w:pPr>
      <w:r>
        <w:rPr>
          <w:rFonts w:hint="eastAsia"/>
        </w:rPr>
        <w:t>素材</w:t>
      </w:r>
    </w:p>
    <w:p w14:paraId="4BFFF302" w14:textId="0F9749EC" w:rsidR="00076B0E" w:rsidRDefault="00076B0E" w:rsidP="004A10CF">
      <w:pPr>
        <w:ind w:firstLine="480"/>
      </w:pPr>
      <w:r>
        <w:rPr>
          <w:rFonts w:hint="eastAsia"/>
        </w:rPr>
        <w:lastRenderedPageBreak/>
        <w:t>合成</w:t>
      </w:r>
      <w:r w:rsidR="00D92778">
        <w:rPr>
          <w:rFonts w:hint="eastAsia"/>
        </w:rPr>
        <w:t>：</w:t>
      </w:r>
      <w:r w:rsidR="00B07A75">
        <w:rPr>
          <w:rFonts w:hint="eastAsia"/>
        </w:rPr>
        <w:t>这里的每一个</w:t>
      </w:r>
      <w:proofErr w:type="gramStart"/>
      <w:r w:rsidR="00B07A75">
        <w:rPr>
          <w:rFonts w:hint="eastAsia"/>
        </w:rPr>
        <w:t>图层大小</w:t>
      </w:r>
      <w:proofErr w:type="gramEnd"/>
      <w:r w:rsidR="00B07A75">
        <w:rPr>
          <w:rFonts w:hint="eastAsia"/>
        </w:rPr>
        <w:t>均与</w:t>
      </w:r>
      <w:r w:rsidR="00B07A75">
        <w:rPr>
          <w:rFonts w:hint="eastAsia"/>
        </w:rPr>
        <w:t>PS</w:t>
      </w:r>
      <w:r w:rsidR="00B07A75">
        <w:rPr>
          <w:rFonts w:hint="eastAsia"/>
        </w:rPr>
        <w:t>画布大小相同，哪怕</w:t>
      </w:r>
      <w:proofErr w:type="gramStart"/>
      <w:r w:rsidR="00B07A75">
        <w:rPr>
          <w:rFonts w:hint="eastAsia"/>
        </w:rPr>
        <w:t>这个图层上</w:t>
      </w:r>
      <w:proofErr w:type="gramEnd"/>
      <w:r w:rsidR="00B07A75">
        <w:rPr>
          <w:rFonts w:hint="eastAsia"/>
        </w:rPr>
        <w:t>的东西很小。</w:t>
      </w:r>
    </w:p>
    <w:p w14:paraId="4BBC5E5E" w14:textId="395B4425" w:rsidR="00076B0E" w:rsidRDefault="00076B0E" w:rsidP="004A10CF">
      <w:pPr>
        <w:ind w:firstLine="480"/>
      </w:pPr>
      <w:r>
        <w:rPr>
          <w:rFonts w:hint="eastAsia"/>
        </w:rPr>
        <w:t>合成</w:t>
      </w:r>
      <w:r>
        <w:rPr>
          <w:rFonts w:hint="eastAsia"/>
        </w:rPr>
        <w:t>-</w:t>
      </w:r>
      <w:proofErr w:type="gramStart"/>
      <w:r>
        <w:rPr>
          <w:rFonts w:hint="eastAsia"/>
        </w:rPr>
        <w:t>保持</w:t>
      </w:r>
      <w:r w:rsidR="00D92778">
        <w:rPr>
          <w:rFonts w:hint="eastAsia"/>
        </w:rPr>
        <w:t>图层大小</w:t>
      </w:r>
      <w:proofErr w:type="gramEnd"/>
      <w:r w:rsidR="00D92778">
        <w:rPr>
          <w:rFonts w:hint="eastAsia"/>
        </w:rPr>
        <w:t>：与合成不同，</w:t>
      </w:r>
      <w:r w:rsidR="00B07A75">
        <w:rPr>
          <w:rFonts w:hint="eastAsia"/>
        </w:rPr>
        <w:t>如果画布很大而</w:t>
      </w:r>
      <w:proofErr w:type="gramStart"/>
      <w:r w:rsidR="00B07A75">
        <w:rPr>
          <w:rFonts w:hint="eastAsia"/>
        </w:rPr>
        <w:t>一个图层很小</w:t>
      </w:r>
      <w:proofErr w:type="gramEnd"/>
      <w:r w:rsidR="00B07A75">
        <w:rPr>
          <w:rFonts w:hint="eastAsia"/>
        </w:rPr>
        <w:t>，那对象的就小。</w:t>
      </w:r>
    </w:p>
    <w:p w14:paraId="1A7F1E9C" w14:textId="173F29FA" w:rsidR="00166781" w:rsidRDefault="00166781" w:rsidP="00166781">
      <w:pPr>
        <w:pStyle w:val="02"/>
      </w:pPr>
      <w:r>
        <w:rPr>
          <w:rFonts w:hint="eastAsia"/>
        </w:rPr>
        <w:t>本节技巧</w:t>
      </w:r>
    </w:p>
    <w:p w14:paraId="674CE993" w14:textId="05CFAE6B" w:rsidR="00166781" w:rsidRDefault="00166781" w:rsidP="00166781">
      <w:pPr>
        <w:ind w:firstLine="480"/>
      </w:pP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可以等比例缩放图像</w:t>
      </w:r>
      <w:r w:rsidR="00F87FA8">
        <w:rPr>
          <w:rFonts w:hint="eastAsia"/>
        </w:rPr>
        <w:t>。</w:t>
      </w:r>
    </w:p>
    <w:p w14:paraId="705696B7" w14:textId="41F598FB" w:rsidR="00F87FA8" w:rsidRDefault="00F87FA8" w:rsidP="00166781">
      <w:pPr>
        <w:ind w:firstLine="480"/>
      </w:pPr>
      <w:r>
        <w:rPr>
          <w:rFonts w:hint="eastAsia"/>
        </w:rPr>
        <w:t>如果在拖动素材时，希望素材水平移动，也可以按住</w:t>
      </w:r>
      <w:r>
        <w:rPr>
          <w:rFonts w:hint="eastAsia"/>
        </w:rPr>
        <w:t>shift</w:t>
      </w:r>
      <w:r w:rsidR="0084354B">
        <w:rPr>
          <w:rFonts w:hint="eastAsia"/>
        </w:rPr>
        <w:t>。</w:t>
      </w:r>
    </w:p>
    <w:p w14:paraId="2B05D60D" w14:textId="28390306" w:rsidR="0063667C" w:rsidRDefault="0063667C" w:rsidP="00166781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shift+n</w:t>
      </w:r>
      <w:proofErr w:type="spellEnd"/>
      <w:r>
        <w:rPr>
          <w:rFonts w:hint="eastAsia"/>
        </w:rPr>
        <w:t>(n=123</w:t>
      </w:r>
      <w:r>
        <w:rPr>
          <w:rFonts w:hint="eastAsia"/>
        </w:rPr>
        <w:t>…</w:t>
      </w:r>
      <w:r>
        <w:rPr>
          <w:rFonts w:hint="eastAsia"/>
        </w:rPr>
        <w:t>)</w:t>
      </w:r>
      <w:r>
        <w:rPr>
          <w:rFonts w:hint="eastAsia"/>
        </w:rPr>
        <w:t>”可以在时间线上加标记，然后按“</w:t>
      </w:r>
      <w:r w:rsidR="00847EB8">
        <w:rPr>
          <w:rFonts w:hint="eastAsia"/>
        </w:rPr>
        <w:t>1</w:t>
      </w:r>
      <w:r w:rsidR="00847EB8">
        <w:rPr>
          <w:rFonts w:hint="eastAsia"/>
        </w:rPr>
        <w:t>，</w:t>
      </w:r>
      <w:r w:rsidR="00847EB8">
        <w:rPr>
          <w:rFonts w:hint="eastAsia"/>
        </w:rPr>
        <w:t>2</w:t>
      </w:r>
      <w:r w:rsidR="00847EB8">
        <w:rPr>
          <w:rFonts w:hint="eastAsia"/>
        </w:rPr>
        <w:t>，</w:t>
      </w:r>
      <w:r w:rsidR="00847EB8">
        <w:rPr>
          <w:rFonts w:hint="eastAsia"/>
        </w:rPr>
        <w:t>3</w:t>
      </w:r>
      <w:r w:rsidR="00847EB8">
        <w:rPr>
          <w:rFonts w:hint="eastAsia"/>
        </w:rPr>
        <w:t>…</w:t>
      </w:r>
      <w:r>
        <w:rPr>
          <w:rFonts w:hint="eastAsia"/>
        </w:rPr>
        <w:t>”</w:t>
      </w:r>
      <w:r w:rsidR="00847EB8">
        <w:rPr>
          <w:rFonts w:hint="eastAsia"/>
        </w:rPr>
        <w:t>就可以快速跳转到标记点。</w:t>
      </w:r>
    </w:p>
    <w:p w14:paraId="631A0293" w14:textId="5A668C01" w:rsidR="001F15E5" w:rsidRDefault="001F15E5" w:rsidP="00166781">
      <w:pPr>
        <w:ind w:firstLine="480"/>
      </w:pPr>
      <w:r>
        <w:rPr>
          <w:rFonts w:hint="eastAsia"/>
        </w:rPr>
        <w:t>可以直接</w:t>
      </w:r>
      <w:proofErr w:type="gramStart"/>
      <w:r>
        <w:rPr>
          <w:rFonts w:hint="eastAsia"/>
        </w:rPr>
        <w:t>拖动图层对应</w:t>
      </w:r>
      <w:proofErr w:type="gramEnd"/>
      <w:r>
        <w:rPr>
          <w:rFonts w:hint="eastAsia"/>
        </w:rPr>
        <w:t>的图像完成关键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变换，在变化过程中，会显示轨迹，轨迹上的每一个点都是一个关键帧，这些</w:t>
      </w:r>
      <w:proofErr w:type="gramStart"/>
      <w:r>
        <w:rPr>
          <w:rFonts w:hint="eastAsia"/>
        </w:rPr>
        <w:t>关键帧都带有</w:t>
      </w:r>
      <w:proofErr w:type="gramEnd"/>
      <w:r>
        <w:rPr>
          <w:rFonts w:hint="eastAsia"/>
        </w:rPr>
        <w:t>一个拉杆，这些拉杆</w:t>
      </w:r>
      <w:r w:rsidR="00494406">
        <w:rPr>
          <w:rFonts w:hint="eastAsia"/>
        </w:rPr>
        <w:t>可以控制运动的弧线，按住</w:t>
      </w:r>
      <w:r w:rsidR="00494406">
        <w:rPr>
          <w:rFonts w:hint="eastAsia"/>
        </w:rPr>
        <w:t>Alt</w:t>
      </w:r>
      <w:r w:rsidR="00494406">
        <w:rPr>
          <w:rFonts w:hint="eastAsia"/>
        </w:rPr>
        <w:t>可以只调整一边的拉杆。</w:t>
      </w:r>
    </w:p>
    <w:p w14:paraId="07D803B4" w14:textId="68BC97C0" w:rsidR="00607B0B" w:rsidRDefault="00607B0B" w:rsidP="00607B0B">
      <w:pPr>
        <w:pStyle w:val="01"/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：喝奶茶</w:t>
      </w:r>
    </w:p>
    <w:p w14:paraId="6B178497" w14:textId="004675D1" w:rsidR="00F803D1" w:rsidRDefault="00F803D1" w:rsidP="00607B0B">
      <w:pPr>
        <w:pStyle w:val="02"/>
      </w:pPr>
      <w:r>
        <w:rPr>
          <w:rFonts w:hint="eastAsia"/>
        </w:rPr>
        <w:t>蒙版</w:t>
      </w:r>
    </w:p>
    <w:p w14:paraId="5E0D237D" w14:textId="4C2B9148" w:rsidR="007713EB" w:rsidRDefault="007713EB" w:rsidP="007713EB">
      <w:pPr>
        <w:ind w:firstLine="480"/>
      </w:pPr>
      <w:r>
        <w:rPr>
          <w:rFonts w:hint="eastAsia"/>
        </w:rPr>
        <w:t>选中一个图层</w:t>
      </w:r>
      <w:r w:rsidR="00954CC5">
        <w:rPr>
          <w:rFonts w:hint="eastAsia"/>
        </w:rPr>
        <w:t>，并在上面绘制图形。</w:t>
      </w:r>
    </w:p>
    <w:p w14:paraId="55AA4BA9" w14:textId="03EF1336" w:rsidR="00F1300A" w:rsidRDefault="00F1300A" w:rsidP="007713EB">
      <w:pPr>
        <w:ind w:firstLine="480"/>
      </w:pPr>
      <w:r>
        <w:rPr>
          <w:rFonts w:hint="eastAsia"/>
        </w:rPr>
        <w:t>在蒙版的参数</w:t>
      </w:r>
      <w:proofErr w:type="gramStart"/>
      <w:r>
        <w:rPr>
          <w:rFonts w:hint="eastAsia"/>
        </w:rPr>
        <w:t>中勾选“反转”</w:t>
      </w:r>
      <w:proofErr w:type="gramEnd"/>
      <w:r>
        <w:rPr>
          <w:rFonts w:hint="eastAsia"/>
        </w:rPr>
        <w:t>即可</w:t>
      </w:r>
      <w:proofErr w:type="gramStart"/>
      <w:r>
        <w:rPr>
          <w:rFonts w:hint="eastAsia"/>
        </w:rPr>
        <w:t>反选蒙版</w:t>
      </w:r>
      <w:proofErr w:type="gramEnd"/>
      <w:r>
        <w:rPr>
          <w:rFonts w:hint="eastAsia"/>
        </w:rPr>
        <w:t>区域。</w:t>
      </w:r>
    </w:p>
    <w:p w14:paraId="1ABEC983" w14:textId="77777777" w:rsidR="00954CC5" w:rsidRDefault="00954CC5" w:rsidP="007713EB">
      <w:pPr>
        <w:ind w:firstLine="480"/>
      </w:pPr>
    </w:p>
    <w:p w14:paraId="15325D9E" w14:textId="54257264" w:rsidR="00954CC5" w:rsidRDefault="00954CC5" w:rsidP="007713EB">
      <w:pPr>
        <w:ind w:firstLine="480"/>
      </w:pPr>
      <w:r>
        <w:rPr>
          <w:rFonts w:hint="eastAsia"/>
        </w:rPr>
        <w:t>绘制一颗心：使用钢笔工具，</w:t>
      </w:r>
      <w:r w:rsidR="007D0B11">
        <w:rPr>
          <w:rFonts w:hint="eastAsia"/>
        </w:rPr>
        <w:t>在</w:t>
      </w:r>
      <w:proofErr w:type="gramStart"/>
      <w:r w:rsidR="007D0B11">
        <w:rPr>
          <w:rFonts w:hint="eastAsia"/>
        </w:rPr>
        <w:t>一点长按拉出</w:t>
      </w:r>
      <w:proofErr w:type="gramEnd"/>
      <w:r w:rsidR="007D0B11">
        <w:rPr>
          <w:rFonts w:hint="eastAsia"/>
        </w:rPr>
        <w:t>控制杆，按住</w:t>
      </w:r>
      <w:r w:rsidR="007D0B11">
        <w:rPr>
          <w:rFonts w:hint="eastAsia"/>
        </w:rPr>
        <w:t>alt</w:t>
      </w:r>
      <w:r w:rsidR="007D0B11">
        <w:rPr>
          <w:rFonts w:hint="eastAsia"/>
        </w:rPr>
        <w:t>调整两个拉杆至形成一个两边长度相近或相等的对号，然后在下方</w:t>
      </w:r>
      <w:r w:rsidR="00B2124F">
        <w:rPr>
          <w:rFonts w:hint="eastAsia"/>
        </w:rPr>
        <w:t>长按，重复上述操作，然后点击起点。</w:t>
      </w:r>
    </w:p>
    <w:p w14:paraId="4D79804A" w14:textId="77777777" w:rsidR="00A623E7" w:rsidRDefault="00A623E7" w:rsidP="007713EB">
      <w:pPr>
        <w:ind w:firstLine="480"/>
      </w:pPr>
    </w:p>
    <w:p w14:paraId="32630576" w14:textId="52C831E3" w:rsidR="00A623E7" w:rsidRDefault="00A623E7" w:rsidP="00607B0B">
      <w:pPr>
        <w:pStyle w:val="02"/>
      </w:pPr>
      <w:r>
        <w:rPr>
          <w:rFonts w:hint="eastAsia"/>
        </w:rPr>
        <w:t>湍流置换</w:t>
      </w:r>
    </w:p>
    <w:p w14:paraId="49D367FE" w14:textId="0C7725E4" w:rsidR="00A623E7" w:rsidRDefault="00A623E7" w:rsidP="00A623E7">
      <w:pPr>
        <w:ind w:firstLine="480"/>
      </w:pPr>
      <w:r>
        <w:rPr>
          <w:rFonts w:hint="eastAsia"/>
        </w:rPr>
        <w:t>这是我们学习</w:t>
      </w:r>
      <w:r>
        <w:rPr>
          <w:rFonts w:hint="eastAsia"/>
        </w:rPr>
        <w:t>AE</w:t>
      </w:r>
      <w:r>
        <w:rPr>
          <w:rFonts w:hint="eastAsia"/>
        </w:rPr>
        <w:t>的过程中碰到的第一个效果。</w:t>
      </w:r>
    </w:p>
    <w:p w14:paraId="4FE6F89F" w14:textId="119F3E80" w:rsidR="00DF191F" w:rsidRDefault="00DF191F" w:rsidP="00A623E7">
      <w:pPr>
        <w:ind w:firstLine="480"/>
      </w:pPr>
      <w:r>
        <w:rPr>
          <w:rFonts w:hint="eastAsia"/>
        </w:rPr>
        <w:t>首先新建一个矩形。</w:t>
      </w:r>
    </w:p>
    <w:p w14:paraId="191274C8" w14:textId="3D19A2D2" w:rsidR="0055302B" w:rsidRDefault="0055302B" w:rsidP="00A623E7">
      <w:pPr>
        <w:ind w:firstLine="480"/>
      </w:pPr>
      <w:r>
        <w:rPr>
          <w:rFonts w:hint="eastAsia"/>
        </w:rPr>
        <w:t>在“效果与预设”栏（若没有则通过“窗口</w:t>
      </w:r>
      <w:r>
        <w:rPr>
          <w:rFonts w:hint="eastAsia"/>
        </w:rPr>
        <w:t>-</w:t>
      </w:r>
      <w:r>
        <w:rPr>
          <w:rFonts w:hint="eastAsia"/>
        </w:rPr>
        <w:t>效果与预设”调出选项）</w:t>
      </w:r>
      <w:r w:rsidR="00E037EE">
        <w:rPr>
          <w:rFonts w:hint="eastAsia"/>
        </w:rPr>
        <w:t>中搜索“湍流置换”</w:t>
      </w:r>
      <w:r w:rsidR="009937A8">
        <w:rPr>
          <w:rFonts w:hint="eastAsia"/>
        </w:rPr>
        <w:t>（“右键</w:t>
      </w:r>
      <w:r w:rsidR="009937A8">
        <w:rPr>
          <w:rFonts w:hint="eastAsia"/>
        </w:rPr>
        <w:t>-</w:t>
      </w:r>
      <w:r w:rsidR="009937A8">
        <w:rPr>
          <w:rFonts w:hint="eastAsia"/>
        </w:rPr>
        <w:t>效果</w:t>
      </w:r>
      <w:r w:rsidR="009937A8">
        <w:rPr>
          <w:rFonts w:hint="eastAsia"/>
        </w:rPr>
        <w:t>-</w:t>
      </w:r>
      <w:r w:rsidR="009937A8">
        <w:rPr>
          <w:rFonts w:hint="eastAsia"/>
        </w:rPr>
        <w:t>扭曲</w:t>
      </w:r>
      <w:r w:rsidR="009937A8">
        <w:rPr>
          <w:rFonts w:hint="eastAsia"/>
        </w:rPr>
        <w:t>-</w:t>
      </w:r>
      <w:r w:rsidR="009937A8">
        <w:rPr>
          <w:rFonts w:hint="eastAsia"/>
        </w:rPr>
        <w:t>湍流置换”）</w:t>
      </w:r>
      <w:r w:rsidR="00E037EE">
        <w:rPr>
          <w:rFonts w:hint="eastAsia"/>
        </w:rPr>
        <w:t>即可找到效果。这个效果可以令一个形状呈现波浪效果。</w:t>
      </w:r>
      <w:r w:rsidR="005C4687">
        <w:rPr>
          <w:rFonts w:hint="eastAsia"/>
        </w:rPr>
        <w:t>主要使用“演化”参数</w:t>
      </w:r>
      <w:r w:rsidR="00DF191F">
        <w:rPr>
          <w:rFonts w:hint="eastAsia"/>
        </w:rPr>
        <w:t>展现湍流效果。</w:t>
      </w:r>
    </w:p>
    <w:p w14:paraId="06DC2C57" w14:textId="38FBE3E8" w:rsidR="00A623E7" w:rsidRDefault="00A623E7" w:rsidP="00607B0B">
      <w:pPr>
        <w:pStyle w:val="02"/>
      </w:pPr>
      <w:r>
        <w:rPr>
          <w:rFonts w:hint="eastAsia"/>
        </w:rPr>
        <w:t>操作过程</w:t>
      </w:r>
    </w:p>
    <w:p w14:paraId="210431EC" w14:textId="2A26942D" w:rsidR="00A623E7" w:rsidRDefault="00496AE8" w:rsidP="00A623E7">
      <w:pPr>
        <w:ind w:firstLine="480"/>
      </w:pPr>
      <w:r>
        <w:rPr>
          <w:rFonts w:hint="eastAsia"/>
        </w:rPr>
        <w:t>制作液体：</w:t>
      </w:r>
      <w:r w:rsidR="00C00358">
        <w:rPr>
          <w:rFonts w:hint="eastAsia"/>
        </w:rPr>
        <w:t>新建一个合成，绘制两个矩形</w:t>
      </w:r>
      <w:r>
        <w:rPr>
          <w:rFonts w:hint="eastAsia"/>
        </w:rPr>
        <w:t>，前方的矩形颜色较浅，后方的较深。增加湍流置换效果，通过对“演化”参数打上关键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来</w:t>
      </w:r>
      <w:r w:rsidR="00391135">
        <w:rPr>
          <w:rFonts w:hint="eastAsia"/>
        </w:rPr>
        <w:t>使液体流动起来。</w:t>
      </w:r>
    </w:p>
    <w:p w14:paraId="54AD4485" w14:textId="45105FEE" w:rsidR="00391135" w:rsidRDefault="00391135" w:rsidP="00A623E7">
      <w:pPr>
        <w:ind w:firstLine="480"/>
      </w:pPr>
      <w:r>
        <w:rPr>
          <w:rFonts w:hint="eastAsia"/>
        </w:rPr>
        <w:t>创建蒙版：在主合成中最顶上加入刚刚的预合成，再在顶上</w:t>
      </w:r>
      <w:r w:rsidR="00E84517">
        <w:rPr>
          <w:rFonts w:hint="eastAsia"/>
        </w:rPr>
        <w:t>绘制一个</w:t>
      </w:r>
      <w:proofErr w:type="gramStart"/>
      <w:r w:rsidR="00E84517">
        <w:rPr>
          <w:rFonts w:hint="eastAsia"/>
        </w:rPr>
        <w:t>形状图层作为</w:t>
      </w:r>
      <w:proofErr w:type="gramEnd"/>
      <w:r w:rsidR="00E84517">
        <w:rPr>
          <w:rFonts w:hint="eastAsia"/>
        </w:rPr>
        <w:t>蒙版，在“预合成”中的“轨道遮罩”选择</w:t>
      </w:r>
      <w:r w:rsidR="00B446BC">
        <w:rPr>
          <w:rFonts w:hint="eastAsia"/>
        </w:rPr>
        <w:t>“</w:t>
      </w:r>
      <w:r w:rsidR="00E84517">
        <w:rPr>
          <w:rFonts w:hint="eastAsia"/>
        </w:rPr>
        <w:t>alpha</w:t>
      </w:r>
      <w:r w:rsidR="00B446BC">
        <w:rPr>
          <w:rFonts w:hint="eastAsia"/>
        </w:rPr>
        <w:t>遮罩‘形状图层’</w:t>
      </w:r>
      <w:r w:rsidR="00E84517">
        <w:rPr>
          <w:rFonts w:hint="eastAsia"/>
        </w:rPr>
        <w:t>”</w:t>
      </w:r>
      <w:r w:rsidR="00B446BC">
        <w:rPr>
          <w:rFonts w:hint="eastAsia"/>
        </w:rPr>
        <w:t>（这里的形状</w:t>
      </w:r>
      <w:proofErr w:type="gramStart"/>
      <w:r w:rsidR="00B446BC">
        <w:rPr>
          <w:rFonts w:hint="eastAsia"/>
        </w:rPr>
        <w:t>图层就是</w:t>
      </w:r>
      <w:proofErr w:type="gramEnd"/>
      <w:r w:rsidR="00B446BC">
        <w:rPr>
          <w:rFonts w:hint="eastAsia"/>
        </w:rPr>
        <w:t>刚刚建立的图层）。</w:t>
      </w:r>
    </w:p>
    <w:p w14:paraId="623F3045" w14:textId="2DE0712D" w:rsidR="00B446BC" w:rsidRDefault="00B446BC" w:rsidP="00A623E7">
      <w:pPr>
        <w:ind w:firstLine="480"/>
      </w:pPr>
      <w:r>
        <w:rPr>
          <w:rFonts w:hint="eastAsia"/>
        </w:rPr>
        <w:t>制作动画：</w:t>
      </w:r>
      <w:r w:rsidR="00532F56">
        <w:rPr>
          <w:rFonts w:hint="eastAsia"/>
        </w:rPr>
        <w:t>对预合成打上位置关键</w:t>
      </w:r>
      <w:proofErr w:type="gramStart"/>
      <w:r w:rsidR="00532F56">
        <w:rPr>
          <w:rFonts w:hint="eastAsia"/>
        </w:rPr>
        <w:t>帧</w:t>
      </w:r>
      <w:proofErr w:type="gramEnd"/>
      <w:r w:rsidR="00532F56">
        <w:rPr>
          <w:rFonts w:hint="eastAsia"/>
        </w:rPr>
        <w:t>向下移动直到“饮料”消失。</w:t>
      </w:r>
    </w:p>
    <w:p w14:paraId="4C0CEF1E" w14:textId="493B669B" w:rsidR="00607B0B" w:rsidRDefault="00607B0B" w:rsidP="00607B0B">
      <w:pPr>
        <w:pStyle w:val="02"/>
      </w:pPr>
      <w:r>
        <w:rPr>
          <w:rFonts w:hint="eastAsia"/>
        </w:rPr>
        <w:lastRenderedPageBreak/>
        <w:t>本节技巧</w:t>
      </w:r>
    </w:p>
    <w:p w14:paraId="0986AA70" w14:textId="0410B729" w:rsidR="00607B0B" w:rsidRDefault="00607B0B" w:rsidP="00607B0B">
      <w:pPr>
        <w:ind w:firstLine="480"/>
      </w:pPr>
      <w:r>
        <w:rPr>
          <w:rFonts w:hint="eastAsia"/>
        </w:rPr>
        <w:t>“</w:t>
      </w:r>
      <w:r>
        <w:rPr>
          <w:rFonts w:hint="eastAsia"/>
        </w:rPr>
        <w:t>Ctrl+[/]</w:t>
      </w:r>
      <w:r>
        <w:rPr>
          <w:rFonts w:hint="eastAsia"/>
        </w:rPr>
        <w:t>”</w:t>
      </w:r>
      <w:proofErr w:type="gramStart"/>
      <w:r>
        <w:rPr>
          <w:rFonts w:hint="eastAsia"/>
        </w:rPr>
        <w:t>改变图层层级</w:t>
      </w:r>
      <w:proofErr w:type="gramEnd"/>
      <w:r>
        <w:rPr>
          <w:rFonts w:hint="eastAsia"/>
        </w:rPr>
        <w:t>，将</w:t>
      </w:r>
      <w:proofErr w:type="gramStart"/>
      <w:r>
        <w:rPr>
          <w:rFonts w:hint="eastAsia"/>
        </w:rPr>
        <w:t>当前图层上</w:t>
      </w:r>
      <w:proofErr w:type="gramEnd"/>
      <w:r>
        <w:rPr>
          <w:rFonts w:hint="eastAsia"/>
        </w:rPr>
        <w:t>移</w:t>
      </w:r>
      <w:r>
        <w:rPr>
          <w:rFonts w:hint="eastAsia"/>
        </w:rPr>
        <w:t>/</w:t>
      </w:r>
      <w:r>
        <w:rPr>
          <w:rFonts w:hint="eastAsia"/>
        </w:rPr>
        <w:t>下移。</w:t>
      </w:r>
    </w:p>
    <w:p w14:paraId="4DBCDB01" w14:textId="3486F21D" w:rsidR="00607B0B" w:rsidRDefault="00444182" w:rsidP="00607B0B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+[/]</w:t>
      </w:r>
      <w:r>
        <w:rPr>
          <w:rFonts w:hint="eastAsia"/>
        </w:rPr>
        <w:t>”将</w:t>
      </w:r>
      <w:proofErr w:type="gramStart"/>
      <w:r>
        <w:rPr>
          <w:rFonts w:hint="eastAsia"/>
        </w:rPr>
        <w:t>当前图层置于</w:t>
      </w:r>
      <w:proofErr w:type="gramEnd"/>
      <w:r>
        <w:rPr>
          <w:rFonts w:hint="eastAsia"/>
        </w:rPr>
        <w:t>最顶层</w:t>
      </w:r>
      <w:r>
        <w:rPr>
          <w:rFonts w:hint="eastAsia"/>
        </w:rPr>
        <w:t>/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底层。</w:t>
      </w:r>
    </w:p>
    <w:p w14:paraId="7AB09A7A" w14:textId="7C004238" w:rsidR="00DB3C35" w:rsidRDefault="00DB3C35" w:rsidP="00607B0B">
      <w:pPr>
        <w:ind w:firstLine="4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Ctrl+Shift+C</w:t>
      </w:r>
      <w:proofErr w:type="spellEnd"/>
      <w:r>
        <w:rPr>
          <w:rFonts w:hint="eastAsia"/>
        </w:rPr>
        <w:t>”：预合成，可以将</w:t>
      </w:r>
      <w:proofErr w:type="gramStart"/>
      <w:r>
        <w:rPr>
          <w:rFonts w:hint="eastAsia"/>
        </w:rPr>
        <w:t>多个图层合并</w:t>
      </w:r>
      <w:proofErr w:type="gramEnd"/>
      <w:r w:rsidR="002B5099">
        <w:rPr>
          <w:rFonts w:hint="eastAsia"/>
        </w:rPr>
        <w:t>为一个合成</w:t>
      </w:r>
      <w:r>
        <w:rPr>
          <w:rFonts w:hint="eastAsia"/>
        </w:rPr>
        <w:t>。</w:t>
      </w:r>
    </w:p>
    <w:p w14:paraId="3129C193" w14:textId="45B16555" w:rsidR="00EB0AFB" w:rsidRDefault="00EB0AFB" w:rsidP="00607B0B">
      <w:pPr>
        <w:ind w:firstLine="480"/>
      </w:pPr>
      <w:r>
        <w:rPr>
          <w:rFonts w:hint="eastAsia"/>
        </w:rPr>
        <w:t>创建蒙版：</w:t>
      </w:r>
      <w:r w:rsidR="00711988">
        <w:rPr>
          <w:rFonts w:hint="eastAsia"/>
        </w:rPr>
        <w:t>创建形状、</w:t>
      </w:r>
      <w:proofErr w:type="spellStart"/>
      <w:r w:rsidR="000C048A">
        <w:rPr>
          <w:rFonts w:hint="eastAsia"/>
        </w:rPr>
        <w:t>TrkMat</w:t>
      </w:r>
      <w:proofErr w:type="spellEnd"/>
      <w:r w:rsidR="000C048A">
        <w:rPr>
          <w:rFonts w:hint="eastAsia"/>
        </w:rPr>
        <w:t>下</w:t>
      </w:r>
      <w:proofErr w:type="gramStart"/>
      <w:r w:rsidR="000C048A">
        <w:rPr>
          <w:rFonts w:hint="eastAsia"/>
        </w:rPr>
        <w:t>选择蒙版类型</w:t>
      </w:r>
      <w:proofErr w:type="gramEnd"/>
      <w:r w:rsidR="000C048A">
        <w:rPr>
          <w:rFonts w:hint="eastAsia"/>
        </w:rPr>
        <w:t>。</w:t>
      </w:r>
    </w:p>
    <w:p w14:paraId="4B8B4444" w14:textId="49341F17" w:rsidR="000C048A" w:rsidRDefault="00634410" w:rsidP="000C048A">
      <w:pPr>
        <w:pStyle w:val="01"/>
      </w:pPr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hello summer</w:t>
      </w:r>
    </w:p>
    <w:p w14:paraId="054364F6" w14:textId="046C451F" w:rsidR="00BD5FE3" w:rsidRDefault="00BD5FE3" w:rsidP="0041343F">
      <w:pPr>
        <w:pStyle w:val="02"/>
      </w:pPr>
      <w:proofErr w:type="gramStart"/>
      <w:r>
        <w:rPr>
          <w:rFonts w:hint="eastAsia"/>
        </w:rPr>
        <w:t>父级和</w:t>
      </w:r>
      <w:proofErr w:type="gramEnd"/>
      <w:r>
        <w:rPr>
          <w:rFonts w:hint="eastAsia"/>
        </w:rPr>
        <w:t>链接</w:t>
      </w:r>
    </w:p>
    <w:p w14:paraId="68B54F98" w14:textId="0AEE741D" w:rsidR="00BD5FE3" w:rsidRDefault="00BD5FE3" w:rsidP="00BD5FE3">
      <w:pPr>
        <w:ind w:firstLine="480"/>
      </w:pPr>
      <w:r>
        <w:rPr>
          <w:rFonts w:hint="eastAsia"/>
        </w:rPr>
        <w:t>可以通过图层“父级和链接”选择</w:t>
      </w:r>
      <w:proofErr w:type="gramStart"/>
      <w:r>
        <w:rPr>
          <w:rFonts w:hint="eastAsia"/>
        </w:rPr>
        <w:t>父级图层，父级图层</w:t>
      </w:r>
      <w:proofErr w:type="gramEnd"/>
      <w:r>
        <w:rPr>
          <w:rFonts w:hint="eastAsia"/>
        </w:rPr>
        <w:t>发生变化时，子</w:t>
      </w:r>
      <w:proofErr w:type="gramStart"/>
      <w:r>
        <w:rPr>
          <w:rFonts w:hint="eastAsia"/>
        </w:rPr>
        <w:t>级图层</w:t>
      </w:r>
      <w:proofErr w:type="gramEnd"/>
      <w:r>
        <w:rPr>
          <w:rFonts w:hint="eastAsia"/>
        </w:rPr>
        <w:t>会跟随变化。</w:t>
      </w:r>
    </w:p>
    <w:p w14:paraId="0F36F094" w14:textId="6D255592" w:rsidR="00893988" w:rsidRDefault="00893988" w:rsidP="00893988">
      <w:pPr>
        <w:pStyle w:val="02"/>
      </w:pPr>
      <w:r>
        <w:rPr>
          <w:rFonts w:hint="eastAsia"/>
        </w:rPr>
        <w:t>人</w:t>
      </w:r>
      <w:proofErr w:type="gramStart"/>
      <w:r>
        <w:rPr>
          <w:rFonts w:hint="eastAsia"/>
        </w:rPr>
        <w:t>偶位置控</w:t>
      </w:r>
      <w:proofErr w:type="gramEnd"/>
      <w:r>
        <w:rPr>
          <w:rFonts w:hint="eastAsia"/>
        </w:rPr>
        <w:t>点工具（</w:t>
      </w:r>
      <w:proofErr w:type="spellStart"/>
      <w:r>
        <w:rPr>
          <w:rFonts w:hint="eastAsia"/>
        </w:rPr>
        <w:t>Ctrl+P</w:t>
      </w:r>
      <w:proofErr w:type="spellEnd"/>
      <w:r>
        <w:rPr>
          <w:rFonts w:hint="eastAsia"/>
        </w:rPr>
        <w:t>）</w:t>
      </w:r>
    </w:p>
    <w:p w14:paraId="68119064" w14:textId="56607CEB" w:rsidR="00AB3624" w:rsidRDefault="00AB3624" w:rsidP="00AB3624">
      <w:pPr>
        <w:ind w:firstLine="480"/>
      </w:pPr>
      <w:r>
        <w:rPr>
          <w:rFonts w:hint="eastAsia"/>
        </w:rPr>
        <w:t>点击工具栏中的图钉图标可以为</w:t>
      </w:r>
      <w:proofErr w:type="gramStart"/>
      <w:r>
        <w:rPr>
          <w:rFonts w:hint="eastAsia"/>
        </w:rPr>
        <w:t>当前图层添加</w:t>
      </w:r>
      <w:proofErr w:type="gramEnd"/>
      <w:r>
        <w:rPr>
          <w:rFonts w:hint="eastAsia"/>
        </w:rPr>
        <w:t>人偶引擎，人偶引擎会</w:t>
      </w:r>
      <w:proofErr w:type="gramStart"/>
      <w:r>
        <w:rPr>
          <w:rFonts w:hint="eastAsia"/>
        </w:rPr>
        <w:t>在图层上</w:t>
      </w:r>
      <w:proofErr w:type="gramEnd"/>
      <w:r>
        <w:rPr>
          <w:rFonts w:hint="eastAsia"/>
        </w:rPr>
        <w:t>放三个操控点，</w:t>
      </w:r>
      <w:r w:rsidR="00580110">
        <w:rPr>
          <w:rFonts w:hint="eastAsia"/>
        </w:rPr>
        <w:t>这三个点自</w:t>
      </w:r>
      <w:proofErr w:type="gramStart"/>
      <w:r w:rsidR="00580110">
        <w:rPr>
          <w:rFonts w:hint="eastAsia"/>
        </w:rPr>
        <w:t>带关键</w:t>
      </w:r>
      <w:proofErr w:type="gramEnd"/>
      <w:r w:rsidR="00580110">
        <w:rPr>
          <w:rFonts w:hint="eastAsia"/>
        </w:rPr>
        <w:t>帧，直接拖动就可以完成动画制作。</w:t>
      </w:r>
    </w:p>
    <w:p w14:paraId="6F795575" w14:textId="578E754D" w:rsidR="00634410" w:rsidRDefault="00E918C4" w:rsidP="0041343F">
      <w:pPr>
        <w:pStyle w:val="02"/>
      </w:pPr>
      <w:r>
        <w:rPr>
          <w:rFonts w:hint="eastAsia"/>
        </w:rPr>
        <w:t>本节技巧</w:t>
      </w:r>
    </w:p>
    <w:p w14:paraId="36EA35DA" w14:textId="019E8D29" w:rsidR="00E918C4" w:rsidRDefault="00E918C4" w:rsidP="00E918C4">
      <w:pPr>
        <w:ind w:firstLine="480"/>
      </w:pPr>
      <w:r>
        <w:rPr>
          <w:rFonts w:hint="eastAsia"/>
        </w:rPr>
        <w:t>在合成文件上“右键</w:t>
      </w:r>
      <w:r>
        <w:rPr>
          <w:rFonts w:hint="eastAsia"/>
        </w:rPr>
        <w:t>-</w:t>
      </w:r>
      <w:r>
        <w:rPr>
          <w:rFonts w:hint="eastAsia"/>
        </w:rPr>
        <w:t>合成设置（</w:t>
      </w:r>
      <w:proofErr w:type="spellStart"/>
      <w:r>
        <w:rPr>
          <w:rFonts w:hint="eastAsia"/>
        </w:rPr>
        <w:t>Ctrl+K</w:t>
      </w:r>
      <w:proofErr w:type="spellEnd"/>
      <w:r>
        <w:rPr>
          <w:rFonts w:hint="eastAsia"/>
        </w:rPr>
        <w:t>）”可以重新调整合成设置，如分辨率。</w:t>
      </w:r>
      <w:r w:rsidR="007C0BDF">
        <w:rPr>
          <w:rFonts w:hint="eastAsia"/>
        </w:rPr>
        <w:t>可以用这个方式为素材找到合适的宽高比不留黑边。</w:t>
      </w:r>
    </w:p>
    <w:p w14:paraId="6555F077" w14:textId="1F9D9F2E" w:rsidR="00932484" w:rsidRDefault="00586CD4" w:rsidP="00E918C4">
      <w:pPr>
        <w:ind w:firstLine="480"/>
      </w:pPr>
      <w:r>
        <w:rPr>
          <w:rFonts w:hint="eastAsia"/>
        </w:rPr>
        <w:t>按“</w:t>
      </w:r>
      <w:r>
        <w:rPr>
          <w:rFonts w:hint="eastAsia"/>
        </w:rPr>
        <w:t>F9</w:t>
      </w:r>
      <w:r>
        <w:rPr>
          <w:rFonts w:hint="eastAsia"/>
        </w:rPr>
        <w:t>”</w:t>
      </w:r>
      <w:r w:rsidR="00FE2C90">
        <w:rPr>
          <w:rFonts w:hint="eastAsia"/>
        </w:rPr>
        <w:t>可以自动为所选关键</w:t>
      </w:r>
      <w:proofErr w:type="gramStart"/>
      <w:r w:rsidR="00FE2C90">
        <w:rPr>
          <w:rFonts w:hint="eastAsia"/>
        </w:rPr>
        <w:t>帧加上缓入缓出</w:t>
      </w:r>
      <w:proofErr w:type="gramEnd"/>
      <w:r w:rsidR="00FE2C90">
        <w:rPr>
          <w:rFonts w:hint="eastAsia"/>
        </w:rPr>
        <w:t>效果。</w:t>
      </w:r>
      <w:r w:rsidR="00C64605">
        <w:rPr>
          <w:rFonts w:hint="eastAsia"/>
        </w:rPr>
        <w:t>点击后，关键帧的菱形会变成漏斗形状，表示你已经令该点缓动。</w:t>
      </w:r>
    </w:p>
    <w:p w14:paraId="2DC557B7" w14:textId="37957A7D" w:rsidR="004E0DF9" w:rsidRDefault="004E0DF9" w:rsidP="004E0DF9">
      <w:pPr>
        <w:pStyle w:val="01"/>
      </w:pPr>
      <w:r>
        <w:rPr>
          <w:rFonts w:hint="eastAsia"/>
        </w:rPr>
        <w:t>动画，缓动动画</w:t>
      </w:r>
    </w:p>
    <w:p w14:paraId="278A3D0D" w14:textId="1CE5B282" w:rsidR="004E0DF9" w:rsidRDefault="005D39C3" w:rsidP="004E0DF9">
      <w:pPr>
        <w:pStyle w:val="02"/>
      </w:pPr>
      <w:r>
        <w:rPr>
          <w:rFonts w:hint="eastAsia"/>
        </w:rPr>
        <w:t>图表编辑器</w:t>
      </w:r>
    </w:p>
    <w:p w14:paraId="4F162712" w14:textId="197BE20B" w:rsidR="005D39C3" w:rsidRDefault="005D39C3" w:rsidP="005D39C3">
      <w:pPr>
        <w:ind w:firstLine="480"/>
      </w:pPr>
      <w:r>
        <w:rPr>
          <w:rFonts w:hint="eastAsia"/>
        </w:rPr>
        <w:t>图表编辑器可以编辑图像运动过程中的函数，</w:t>
      </w:r>
      <w:r w:rsidR="007818FC">
        <w:rPr>
          <w:rFonts w:hint="eastAsia"/>
        </w:rPr>
        <w:t>在这里看“编辑值函数”和“编辑速度函数”可以</w:t>
      </w:r>
      <w:r w:rsidR="004C6C4E">
        <w:rPr>
          <w:rFonts w:hint="eastAsia"/>
        </w:rPr>
        <w:t>调整图像的运动趋势</w:t>
      </w:r>
      <w:r w:rsidR="005C2062">
        <w:rPr>
          <w:rFonts w:hint="eastAsia"/>
        </w:rPr>
        <w:t>。</w:t>
      </w:r>
    </w:p>
    <w:p w14:paraId="27DA6CEC" w14:textId="71EC95ED" w:rsidR="005C2062" w:rsidRDefault="005C2062" w:rsidP="005D39C3">
      <w:pPr>
        <w:ind w:firstLine="480"/>
      </w:pPr>
      <w:r>
        <w:rPr>
          <w:rFonts w:hint="eastAsia"/>
        </w:rPr>
        <w:t>以速度图表为例，可以调整各点的函数</w:t>
      </w:r>
      <w:r w:rsidR="00BC1777">
        <w:rPr>
          <w:rFonts w:hint="eastAsia"/>
        </w:rPr>
        <w:t>运动趋势（即二阶导的值），</w:t>
      </w:r>
      <w:r>
        <w:rPr>
          <w:rFonts w:hint="eastAsia"/>
        </w:rPr>
        <w:t>由于运动的总路程不变，</w:t>
      </w:r>
      <w:r w:rsidR="00BC1777">
        <w:rPr>
          <w:rFonts w:hint="eastAsia"/>
        </w:rPr>
        <w:t>速度函数指定范围总面积不变，</w:t>
      </w:r>
      <w:r w:rsidR="00501280">
        <w:rPr>
          <w:rFonts w:hint="eastAsia"/>
        </w:rPr>
        <w:t>具体的变化你可以自己调着试一下。</w:t>
      </w:r>
    </w:p>
    <w:p w14:paraId="1F755631" w14:textId="7014FE2A" w:rsidR="00C011D0" w:rsidRDefault="00C011D0" w:rsidP="00C011D0">
      <w:pPr>
        <w:pStyle w:val="02"/>
      </w:pPr>
      <w:r>
        <w:rPr>
          <w:rFonts w:hint="eastAsia"/>
        </w:rPr>
        <w:t>运动模糊</w:t>
      </w:r>
    </w:p>
    <w:p w14:paraId="4F3E994F" w14:textId="60B453B3" w:rsidR="00C011D0" w:rsidRDefault="00C011D0" w:rsidP="00C011D0">
      <w:pPr>
        <w:ind w:firstLine="480"/>
      </w:pPr>
      <w:r>
        <w:rPr>
          <w:rFonts w:hint="eastAsia"/>
        </w:rPr>
        <w:t>在</w:t>
      </w:r>
      <w:proofErr w:type="gramStart"/>
      <w:r>
        <w:rPr>
          <w:rFonts w:hint="eastAsia"/>
        </w:rPr>
        <w:t>每个图层和</w:t>
      </w:r>
      <w:proofErr w:type="gramEnd"/>
      <w:r>
        <w:rPr>
          <w:rFonts w:hint="eastAsia"/>
        </w:rPr>
        <w:t>“图表编辑器”旁都有三个重叠的圆圈，这个按钮代表运动模糊，</w:t>
      </w:r>
      <w:r w:rsidR="006F4561">
        <w:rPr>
          <w:rFonts w:hint="eastAsia"/>
        </w:rPr>
        <w:t>当点击</w:t>
      </w:r>
      <w:proofErr w:type="gramStart"/>
      <w:r w:rsidR="006F4561">
        <w:rPr>
          <w:rFonts w:hint="eastAsia"/>
        </w:rPr>
        <w:t>每个图层的</w:t>
      </w:r>
      <w:proofErr w:type="gramEnd"/>
      <w:r w:rsidR="006F4561">
        <w:rPr>
          <w:rFonts w:hint="eastAsia"/>
        </w:rPr>
        <w:t>按钮时，可以启动</w:t>
      </w:r>
      <w:proofErr w:type="gramStart"/>
      <w:r w:rsidR="006F4561">
        <w:rPr>
          <w:rFonts w:hint="eastAsia"/>
        </w:rPr>
        <w:t>当前图层的</w:t>
      </w:r>
      <w:proofErr w:type="gramEnd"/>
      <w:r w:rsidR="006F4561">
        <w:rPr>
          <w:rFonts w:hint="eastAsia"/>
        </w:rPr>
        <w:t>运动模糊，但要使运动模糊在整个合成中生效，还需要开启“总闸”，即</w:t>
      </w:r>
      <w:r w:rsidR="00531ED8">
        <w:rPr>
          <w:rFonts w:hint="eastAsia"/>
        </w:rPr>
        <w:t>最上方</w:t>
      </w:r>
      <w:r w:rsidR="00975F89">
        <w:rPr>
          <w:rFonts w:hint="eastAsia"/>
        </w:rPr>
        <w:t>时间线面板中的</w:t>
      </w:r>
      <w:proofErr w:type="gramStart"/>
      <w:r w:rsidR="00531ED8">
        <w:rPr>
          <w:rFonts w:hint="eastAsia"/>
        </w:rPr>
        <w:t>的</w:t>
      </w:r>
      <w:proofErr w:type="gramEnd"/>
      <w:r w:rsidR="00531ED8">
        <w:rPr>
          <w:rFonts w:hint="eastAsia"/>
        </w:rPr>
        <w:t>运动模糊按钮。</w:t>
      </w:r>
    </w:p>
    <w:p w14:paraId="23A4A4DD" w14:textId="5EA99F10" w:rsidR="00DD0AC7" w:rsidRDefault="00DD0AC7" w:rsidP="00C011D0">
      <w:pPr>
        <w:ind w:firstLine="480"/>
      </w:pPr>
      <w:r>
        <w:rPr>
          <w:rFonts w:hint="eastAsia"/>
        </w:rPr>
        <w:lastRenderedPageBreak/>
        <w:t>运动速度越快，运动模糊效果越明显。</w:t>
      </w:r>
    </w:p>
    <w:p w14:paraId="5A93BF72" w14:textId="18798DD6" w:rsidR="00975F89" w:rsidRDefault="00975F89" w:rsidP="00975F89">
      <w:pPr>
        <w:pStyle w:val="01"/>
      </w:pPr>
      <w:r>
        <w:rPr>
          <w:rFonts w:hint="eastAsia"/>
        </w:rPr>
        <w:t>练习</w:t>
      </w:r>
      <w:r>
        <w:rPr>
          <w:rFonts w:hint="eastAsia"/>
        </w:rPr>
        <w:t>4</w:t>
      </w:r>
      <w:r>
        <w:rPr>
          <w:rFonts w:hint="eastAsia"/>
        </w:rPr>
        <w:t>：日夜交替</w:t>
      </w:r>
      <w:r>
        <w:rPr>
          <w:rFonts w:hint="eastAsia"/>
        </w:rPr>
        <w:t>UI</w:t>
      </w:r>
      <w:r>
        <w:rPr>
          <w:rFonts w:hint="eastAsia"/>
        </w:rPr>
        <w:t>风动画</w:t>
      </w:r>
    </w:p>
    <w:p w14:paraId="4A001E7D" w14:textId="0399DB14" w:rsidR="00A7295E" w:rsidRDefault="00A7295E" w:rsidP="00975F89">
      <w:pPr>
        <w:pStyle w:val="01"/>
      </w:pPr>
      <w:r>
        <w:rPr>
          <w:rFonts w:hint="eastAsia"/>
        </w:rPr>
        <w:t>练习</w:t>
      </w:r>
      <w:r>
        <w:rPr>
          <w:rFonts w:hint="eastAsia"/>
        </w:rPr>
        <w:t>5</w:t>
      </w:r>
      <w:r>
        <w:rPr>
          <w:rFonts w:hint="eastAsia"/>
        </w:rPr>
        <w:t>：海底世界</w:t>
      </w:r>
    </w:p>
    <w:p w14:paraId="7A2A76C3" w14:textId="4A1B0895" w:rsidR="00A7295E" w:rsidRDefault="00A7295E" w:rsidP="00A7295E">
      <w:pPr>
        <w:pStyle w:val="02"/>
      </w:pPr>
      <w:r>
        <w:rPr>
          <w:rFonts w:hint="eastAsia"/>
        </w:rPr>
        <w:t>操作过程</w:t>
      </w:r>
    </w:p>
    <w:p w14:paraId="1457811A" w14:textId="25C6AFE7" w:rsidR="00A7295E" w:rsidRDefault="00A7295E" w:rsidP="00A7295E">
      <w:pPr>
        <w:ind w:firstLine="480"/>
      </w:pPr>
      <w:r>
        <w:rPr>
          <w:rFonts w:hint="eastAsia"/>
        </w:rPr>
        <w:t>在“效果与预设”中搜索“色调”并拖拽到</w:t>
      </w:r>
      <w:r w:rsidR="00CA6A82">
        <w:rPr>
          <w:rFonts w:hint="eastAsia"/>
        </w:rPr>
        <w:t>城堡素材上，然后将黑白映射的颜色进行调整</w:t>
      </w:r>
      <w:r w:rsidR="00811B29">
        <w:rPr>
          <w:rFonts w:hint="eastAsia"/>
        </w:rPr>
        <w:t>，</w:t>
      </w:r>
      <w:r w:rsidR="00341E14">
        <w:rPr>
          <w:rFonts w:hint="eastAsia"/>
        </w:rPr>
        <w:t>搜索“曲线”</w:t>
      </w:r>
      <w:r w:rsidR="00811B29">
        <w:rPr>
          <w:rFonts w:hint="eastAsia"/>
        </w:rPr>
        <w:t>可以通过曲线进行调整</w:t>
      </w:r>
      <w:r w:rsidR="00CA6A82">
        <w:rPr>
          <w:rFonts w:hint="eastAsia"/>
        </w:rPr>
        <w:t>。</w:t>
      </w:r>
    </w:p>
    <w:p w14:paraId="7846DB58" w14:textId="62D5EBDF" w:rsidR="00A7295E" w:rsidRDefault="005542DE" w:rsidP="00A7295E">
      <w:pPr>
        <w:ind w:firstLine="480"/>
      </w:pPr>
      <w:r>
        <w:rPr>
          <w:rFonts w:hint="eastAsia"/>
        </w:rPr>
        <w:t>通过外部插件“</w:t>
      </w:r>
      <w:r>
        <w:rPr>
          <w:rFonts w:hint="eastAsia"/>
        </w:rPr>
        <w:t>shine</w:t>
      </w:r>
      <w:r>
        <w:rPr>
          <w:rFonts w:hint="eastAsia"/>
        </w:rPr>
        <w:t>”增加光源。</w:t>
      </w:r>
    </w:p>
    <w:p w14:paraId="6DE61870" w14:textId="64B0C849" w:rsidR="00341E14" w:rsidRDefault="00341E14" w:rsidP="00A7295E">
      <w:pPr>
        <w:ind w:firstLine="480"/>
      </w:pPr>
      <w:r>
        <w:rPr>
          <w:rFonts w:hint="eastAsia"/>
        </w:rPr>
        <w:t>将刚才加在城堡上的效果全部复制，装进一个调整图层，然后将鱼群视频置于</w:t>
      </w:r>
      <w:proofErr w:type="gramStart"/>
      <w:r>
        <w:rPr>
          <w:rFonts w:hint="eastAsia"/>
        </w:rPr>
        <w:t>调整图层之下</w:t>
      </w:r>
      <w:proofErr w:type="gramEnd"/>
      <w:r>
        <w:rPr>
          <w:rFonts w:hint="eastAsia"/>
        </w:rPr>
        <w:t>。</w:t>
      </w:r>
    </w:p>
    <w:p w14:paraId="0C9A849D" w14:textId="754C0113" w:rsidR="00CC2B27" w:rsidRDefault="00CC2B27" w:rsidP="00CC2B27">
      <w:pPr>
        <w:pStyle w:val="02"/>
      </w:pPr>
      <w:r>
        <w:rPr>
          <w:rFonts w:hint="eastAsia"/>
        </w:rPr>
        <w:t>混合模式</w:t>
      </w:r>
    </w:p>
    <w:p w14:paraId="1CF3B40E" w14:textId="7FD22E02" w:rsidR="00CC2B27" w:rsidRDefault="00CC2B27" w:rsidP="00CC2B27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Adobe</w:t>
      </w:r>
      <w:r>
        <w:rPr>
          <w:rFonts w:hint="eastAsia"/>
        </w:rPr>
        <w:t>系列软件中，存在多种混合模式。</w:t>
      </w:r>
    </w:p>
    <w:p w14:paraId="43462AD4" w14:textId="6C3BDDD3" w:rsidR="00CC2B27" w:rsidRDefault="00CC2B27" w:rsidP="00CC2B27">
      <w:pPr>
        <w:ind w:firstLine="480"/>
      </w:pPr>
      <w:r>
        <w:rPr>
          <w:rFonts w:hint="eastAsia"/>
        </w:rPr>
        <w:t>屏幕：去除黑色（正在摸索为什么）</w:t>
      </w:r>
    </w:p>
    <w:p w14:paraId="14B59331" w14:textId="4B213152" w:rsidR="00BB5B77" w:rsidRDefault="00BB5B77" w:rsidP="00BB5B77">
      <w:pPr>
        <w:pStyle w:val="02"/>
      </w:pPr>
      <w:r>
        <w:rPr>
          <w:rFonts w:hint="eastAsia"/>
        </w:rPr>
        <w:t>本节技巧</w:t>
      </w:r>
    </w:p>
    <w:p w14:paraId="3EF3F3CA" w14:textId="339B3DC7" w:rsidR="00BB5B77" w:rsidRDefault="00BB5B77" w:rsidP="00BB5B77">
      <w:pPr>
        <w:ind w:firstLine="480"/>
      </w:pPr>
      <w:r>
        <w:rPr>
          <w:rFonts w:hint="eastAsia"/>
        </w:rPr>
        <w:t>一些插件：</w:t>
      </w:r>
    </w:p>
    <w:p w14:paraId="739BC44C" w14:textId="1EC83D12" w:rsidR="00BB5B77" w:rsidRDefault="00BB5B77" w:rsidP="00BB5B77">
      <w:pPr>
        <w:ind w:firstLine="480"/>
      </w:pPr>
      <w:r>
        <w:rPr>
          <w:rFonts w:hint="eastAsia"/>
        </w:rPr>
        <w:t>添加粒子效果（</w:t>
      </w:r>
      <w:r>
        <w:rPr>
          <w:rFonts w:hint="eastAsia"/>
        </w:rPr>
        <w:t>CC particle systems II</w:t>
      </w:r>
      <w:r>
        <w:rPr>
          <w:rFonts w:hint="eastAsia"/>
        </w:rPr>
        <w:t>）</w:t>
      </w:r>
    </w:p>
    <w:p w14:paraId="1ADCCBD4" w14:textId="3E82C89C" w:rsidR="00992636" w:rsidRDefault="00992636" w:rsidP="00992636">
      <w:pPr>
        <w:pStyle w:val="01"/>
      </w:pPr>
      <w:r>
        <w:rPr>
          <w:rFonts w:hint="eastAsia"/>
        </w:rPr>
        <w:t>表达式练习</w:t>
      </w:r>
      <w:r>
        <w:rPr>
          <w:rFonts w:hint="eastAsia"/>
        </w:rPr>
        <w:t>1</w:t>
      </w:r>
      <w:r>
        <w:rPr>
          <w:rFonts w:hint="eastAsia"/>
        </w:rPr>
        <w:t>：抖动</w:t>
      </w:r>
    </w:p>
    <w:p w14:paraId="316D9693" w14:textId="70F52FBB" w:rsidR="00992636" w:rsidRDefault="00992636" w:rsidP="00992636">
      <w:pPr>
        <w:pStyle w:val="02"/>
      </w:pPr>
      <w:r>
        <w:rPr>
          <w:rFonts w:hint="eastAsia"/>
        </w:rPr>
        <w:t>抖动表达式</w:t>
      </w:r>
      <w:r>
        <w:rPr>
          <w:rFonts w:hint="eastAsia"/>
        </w:rPr>
        <w:t>Wiggle</w:t>
      </w:r>
    </w:p>
    <w:p w14:paraId="55430330" w14:textId="10A3622A" w:rsidR="00992636" w:rsidRDefault="00ED1BC0" w:rsidP="00ED1BC0">
      <w:pPr>
        <w:ind w:firstLine="480"/>
      </w:pPr>
      <w:r>
        <w:rPr>
          <w:rFonts w:hint="eastAsia"/>
        </w:rPr>
        <w:t>在位置关键帧（小秒表图标）上按住</w:t>
      </w:r>
      <w:r>
        <w:rPr>
          <w:rFonts w:hint="eastAsia"/>
        </w:rPr>
        <w:t>Alt</w:t>
      </w:r>
      <w:r>
        <w:rPr>
          <w:rFonts w:hint="eastAsia"/>
        </w:rPr>
        <w:t>点击</w:t>
      </w:r>
    </w:p>
    <w:p w14:paraId="50A8BD15" w14:textId="03EA57C1" w:rsidR="00B25C2A" w:rsidRDefault="00B25C2A" w:rsidP="00ED1BC0">
      <w:pPr>
        <w:ind w:firstLine="480"/>
      </w:pPr>
      <w:proofErr w:type="gramStart"/>
      <w:r w:rsidRPr="00B25C2A">
        <w:t>wiggle(</w:t>
      </w:r>
      <w:proofErr w:type="spellStart"/>
      <w:proofErr w:type="gramEnd"/>
      <w:r w:rsidRPr="00B25C2A">
        <w:t>freq</w:t>
      </w:r>
      <w:proofErr w:type="spellEnd"/>
      <w:r w:rsidRPr="00B25C2A">
        <w:t xml:space="preserve">, amp, octaves = 1, </w:t>
      </w:r>
      <w:proofErr w:type="spellStart"/>
      <w:r w:rsidRPr="00B25C2A">
        <w:t>amp_mult</w:t>
      </w:r>
      <w:proofErr w:type="spellEnd"/>
      <w:r w:rsidRPr="00B25C2A">
        <w:t xml:space="preserve"> = .5, t = time)</w:t>
      </w:r>
    </w:p>
    <w:p w14:paraId="256BC0A6" w14:textId="0669B81A" w:rsidR="00B25C2A" w:rsidRDefault="00B25C2A" w:rsidP="00ED1BC0">
      <w:pPr>
        <w:ind w:firstLine="480"/>
      </w:pPr>
      <w:r>
        <w:rPr>
          <w:rFonts w:hint="eastAsia"/>
        </w:rPr>
        <w:t>参数分别为：频率、振幅、？？？</w:t>
      </w:r>
    </w:p>
    <w:p w14:paraId="45D75170" w14:textId="215E354E" w:rsidR="00B25C2A" w:rsidRDefault="00DB022A" w:rsidP="00DB022A">
      <w:pPr>
        <w:pStyle w:val="01"/>
      </w:pPr>
      <w:r>
        <w:rPr>
          <w:rFonts w:hint="eastAsia"/>
        </w:rPr>
        <w:t>表达式练习</w:t>
      </w:r>
      <w:r>
        <w:rPr>
          <w:rFonts w:hint="eastAsia"/>
        </w:rPr>
        <w:t>2</w:t>
      </w:r>
      <w:r>
        <w:rPr>
          <w:rFonts w:hint="eastAsia"/>
        </w:rPr>
        <w:t>：循环</w:t>
      </w:r>
    </w:p>
    <w:p w14:paraId="5D8D68D4" w14:textId="49991028" w:rsidR="00DB022A" w:rsidRDefault="00DB022A" w:rsidP="00DB022A">
      <w:pPr>
        <w:pStyle w:val="02"/>
      </w:pPr>
      <w:r>
        <w:rPr>
          <w:rFonts w:hint="eastAsia"/>
        </w:rPr>
        <w:t>循环表达式</w:t>
      </w:r>
      <w:proofErr w:type="spellStart"/>
      <w:r>
        <w:rPr>
          <w:rFonts w:hint="eastAsia"/>
        </w:rPr>
        <w:t>Loop</w:t>
      </w:r>
      <w:r w:rsidR="00C716D4">
        <w:rPr>
          <w:rFonts w:hint="eastAsia"/>
        </w:rPr>
        <w:t>O</w:t>
      </w:r>
      <w:r>
        <w:rPr>
          <w:rFonts w:hint="eastAsia"/>
        </w:rPr>
        <w:t>ut</w:t>
      </w:r>
      <w:proofErr w:type="spellEnd"/>
    </w:p>
    <w:p w14:paraId="560F974B" w14:textId="636B4F0A" w:rsidR="00DB022A" w:rsidRDefault="003C2F72" w:rsidP="00DB022A">
      <w:pPr>
        <w:ind w:firstLine="480"/>
      </w:pPr>
      <w:proofErr w:type="spellStart"/>
      <w:proofErr w:type="gramStart"/>
      <w:r w:rsidRPr="003C2F72">
        <w:t>loopOut</w:t>
      </w:r>
      <w:proofErr w:type="spellEnd"/>
      <w:r w:rsidRPr="003C2F72">
        <w:t>(</w:t>
      </w:r>
      <w:proofErr w:type="gramEnd"/>
      <w:r w:rsidRPr="003C2F72">
        <w:t xml:space="preserve">type = "cycle", </w:t>
      </w:r>
      <w:proofErr w:type="spellStart"/>
      <w:r w:rsidRPr="003C2F72">
        <w:t>numKeyframes</w:t>
      </w:r>
      <w:proofErr w:type="spellEnd"/>
      <w:r w:rsidRPr="003C2F72">
        <w:t xml:space="preserve"> = 0)</w:t>
      </w:r>
    </w:p>
    <w:p w14:paraId="4AAF092A" w14:textId="4D1F6CC9" w:rsidR="003C2F72" w:rsidRDefault="003C2F72" w:rsidP="00DB022A">
      <w:pPr>
        <w:ind w:firstLine="480"/>
      </w:pPr>
      <w:r>
        <w:rPr>
          <w:rFonts w:hint="eastAsia"/>
        </w:rPr>
        <w:t>cycle</w:t>
      </w:r>
      <w:r>
        <w:rPr>
          <w:rFonts w:hint="eastAsia"/>
        </w:rPr>
        <w:t>：重复当前关键</w:t>
      </w:r>
      <w:proofErr w:type="gramStart"/>
      <w:r>
        <w:rPr>
          <w:rFonts w:hint="eastAsia"/>
        </w:rPr>
        <w:t>帧</w:t>
      </w:r>
      <w:proofErr w:type="gramEnd"/>
    </w:p>
    <w:p w14:paraId="2CE545E9" w14:textId="16253BEC" w:rsidR="003C2F72" w:rsidRDefault="003C2F72" w:rsidP="00DB022A">
      <w:pPr>
        <w:ind w:firstLine="480"/>
      </w:pPr>
      <w:proofErr w:type="spellStart"/>
      <w:r>
        <w:rPr>
          <w:rFonts w:hint="eastAsia"/>
        </w:rPr>
        <w:t>PingPong</w:t>
      </w:r>
      <w:proofErr w:type="spellEnd"/>
      <w:r>
        <w:rPr>
          <w:rFonts w:hint="eastAsia"/>
        </w:rPr>
        <w:t>：以“正向、反向、正向”的循环</w:t>
      </w:r>
      <w:r w:rsidR="006459AB">
        <w:rPr>
          <w:rFonts w:hint="eastAsia"/>
        </w:rPr>
        <w:t>重复关键帧。</w:t>
      </w:r>
    </w:p>
    <w:p w14:paraId="02AD6B5D" w14:textId="3CAFB4F6" w:rsidR="006459AB" w:rsidRDefault="006459AB" w:rsidP="00DB022A">
      <w:pPr>
        <w:ind w:firstLine="480"/>
      </w:pPr>
      <w:r>
        <w:rPr>
          <w:rFonts w:hint="eastAsia"/>
        </w:rPr>
        <w:t>以本次钟摆素材为例，</w:t>
      </w:r>
      <w:r>
        <w:rPr>
          <w:rFonts w:hint="eastAsia"/>
        </w:rPr>
        <w:t>cycle</w:t>
      </w:r>
      <w:r>
        <w:rPr>
          <w:rFonts w:hint="eastAsia"/>
        </w:rPr>
        <w:t>需要“左、右、左”三个关键帧，而</w:t>
      </w:r>
      <w:proofErr w:type="spellStart"/>
      <w:r>
        <w:rPr>
          <w:rFonts w:hint="eastAsia"/>
        </w:rPr>
        <w:t>PingPong</w:t>
      </w:r>
      <w:proofErr w:type="spellEnd"/>
      <w:r>
        <w:rPr>
          <w:rFonts w:hint="eastAsia"/>
        </w:rPr>
        <w:t>只需要“左、右”两个。</w:t>
      </w:r>
    </w:p>
    <w:p w14:paraId="0515A9BA" w14:textId="5FDA9E97" w:rsidR="006459AB" w:rsidRDefault="00751A4D" w:rsidP="00751A4D">
      <w:pPr>
        <w:pStyle w:val="01"/>
      </w:pPr>
      <w:r>
        <w:rPr>
          <w:rFonts w:hint="eastAsia"/>
        </w:rPr>
        <w:lastRenderedPageBreak/>
        <w:t>表达式练习</w:t>
      </w:r>
      <w:r>
        <w:rPr>
          <w:rFonts w:hint="eastAsia"/>
        </w:rPr>
        <w:t>3</w:t>
      </w:r>
      <w:r>
        <w:rPr>
          <w:rFonts w:hint="eastAsia"/>
        </w:rPr>
        <w:t>：时间表达式</w:t>
      </w:r>
    </w:p>
    <w:p w14:paraId="4A892F43" w14:textId="5308CB4E" w:rsidR="00751A4D" w:rsidRDefault="00751A4D" w:rsidP="00751A4D">
      <w:pPr>
        <w:pStyle w:val="02"/>
      </w:pPr>
      <w:r>
        <w:rPr>
          <w:rFonts w:hint="eastAsia"/>
        </w:rPr>
        <w:t>本节技巧</w:t>
      </w:r>
    </w:p>
    <w:p w14:paraId="3FCC6C27" w14:textId="4F4084CC" w:rsidR="00751A4D" w:rsidRDefault="00751A4D" w:rsidP="00751A4D">
      <w:pPr>
        <w:ind w:firstLine="480"/>
      </w:pPr>
      <w:r>
        <w:rPr>
          <w:rFonts w:hint="eastAsia"/>
        </w:rPr>
        <w:t>按住</w:t>
      </w:r>
      <w:r>
        <w:rPr>
          <w:rFonts w:hint="eastAsia"/>
        </w:rPr>
        <w:t>alt</w:t>
      </w:r>
      <w:proofErr w:type="gramStart"/>
      <w:r>
        <w:rPr>
          <w:rFonts w:hint="eastAsia"/>
        </w:rPr>
        <w:t>拖拽图层可以</w:t>
      </w:r>
      <w:proofErr w:type="gramEnd"/>
      <w:r>
        <w:rPr>
          <w:rFonts w:hint="eastAsia"/>
        </w:rPr>
        <w:t>复制当前图层</w:t>
      </w:r>
    </w:p>
    <w:p w14:paraId="7D69D2B7" w14:textId="77777777" w:rsidR="00E20DC4" w:rsidRDefault="00E20DC4" w:rsidP="00751A4D">
      <w:pPr>
        <w:ind w:firstLine="480"/>
      </w:pPr>
    </w:p>
    <w:p w14:paraId="3BBF6EC6" w14:textId="7D44B7EB" w:rsidR="00E20DC4" w:rsidRDefault="00E20DC4" w:rsidP="00751A4D">
      <w:pPr>
        <w:ind w:firstLine="480"/>
      </w:pPr>
      <w:r>
        <w:rPr>
          <w:rFonts w:hint="eastAsia"/>
        </w:rPr>
        <w:t>效果</w:t>
      </w:r>
      <w:r>
        <w:rPr>
          <w:rFonts w:hint="eastAsia"/>
        </w:rPr>
        <w:t>CC sphere</w:t>
      </w:r>
      <w:r>
        <w:rPr>
          <w:rFonts w:hint="eastAsia"/>
        </w:rPr>
        <w:t>可以生成一个球体，球体的纹路由</w:t>
      </w:r>
      <w:r w:rsidR="005134B2">
        <w:rPr>
          <w:rFonts w:hint="eastAsia"/>
        </w:rPr>
        <w:t>效果</w:t>
      </w:r>
      <w:proofErr w:type="gramStart"/>
      <w:r w:rsidR="005134B2">
        <w:rPr>
          <w:rFonts w:hint="eastAsia"/>
        </w:rPr>
        <w:t>所在图层决定</w:t>
      </w:r>
      <w:proofErr w:type="gramEnd"/>
      <w:r w:rsidR="005134B2">
        <w:rPr>
          <w:rFonts w:hint="eastAsia"/>
        </w:rPr>
        <w:t>。</w:t>
      </w:r>
    </w:p>
    <w:p w14:paraId="1FB6A113" w14:textId="32D7D2B2" w:rsidR="001215F9" w:rsidRDefault="001215F9" w:rsidP="001215F9">
      <w:pPr>
        <w:pStyle w:val="01"/>
      </w:pPr>
      <w:r>
        <w:rPr>
          <w:rFonts w:hint="eastAsia"/>
        </w:rPr>
        <w:t>AE</w:t>
      </w:r>
      <w:r>
        <w:rPr>
          <w:rFonts w:hint="eastAsia"/>
        </w:rPr>
        <w:t>跟踪器</w:t>
      </w:r>
    </w:p>
    <w:p w14:paraId="54395CEC" w14:textId="7E2F1BE9" w:rsidR="000F04B7" w:rsidRDefault="000F04B7" w:rsidP="001215F9">
      <w:pPr>
        <w:pStyle w:val="02"/>
      </w:pPr>
      <w:r>
        <w:rPr>
          <w:rFonts w:hint="eastAsia"/>
        </w:rPr>
        <w:t>3D</w:t>
      </w:r>
      <w:r>
        <w:rPr>
          <w:rFonts w:hint="eastAsia"/>
        </w:rPr>
        <w:t>图层</w:t>
      </w:r>
    </w:p>
    <w:p w14:paraId="164DF63E" w14:textId="2310F580" w:rsidR="000F04B7" w:rsidRDefault="000F04B7" w:rsidP="000F04B7">
      <w:pPr>
        <w:ind w:firstLine="480"/>
      </w:pPr>
      <w:r>
        <w:rPr>
          <w:rFonts w:hint="eastAsia"/>
        </w:rPr>
        <w:t>在时间线面板上方有个小立方体，点击这个图标可以打开</w:t>
      </w:r>
      <w:r>
        <w:rPr>
          <w:rFonts w:hint="eastAsia"/>
        </w:rPr>
        <w:t>3D</w:t>
      </w:r>
      <w:r>
        <w:rPr>
          <w:rFonts w:hint="eastAsia"/>
        </w:rPr>
        <w:t>图层。</w:t>
      </w:r>
      <w:r w:rsidR="000B231B">
        <w:rPr>
          <w:rFonts w:hint="eastAsia"/>
        </w:rPr>
        <w:t>打开后，</w:t>
      </w:r>
      <w:proofErr w:type="gramStart"/>
      <w:r w:rsidR="000B231B">
        <w:rPr>
          <w:rFonts w:hint="eastAsia"/>
        </w:rPr>
        <w:t>图层会</w:t>
      </w:r>
      <w:proofErr w:type="gramEnd"/>
      <w:r w:rsidR="000B231B">
        <w:rPr>
          <w:rFonts w:hint="eastAsia"/>
        </w:rPr>
        <w:t>拥有更多的参数可调。</w:t>
      </w:r>
    </w:p>
    <w:p w14:paraId="43CCCE55" w14:textId="0BA857B4" w:rsidR="001215F9" w:rsidRDefault="001215F9" w:rsidP="001215F9">
      <w:pPr>
        <w:pStyle w:val="02"/>
      </w:pPr>
      <w:r>
        <w:rPr>
          <w:rFonts w:hint="eastAsia"/>
        </w:rPr>
        <w:t>摄像机</w:t>
      </w:r>
    </w:p>
    <w:p w14:paraId="75DAC07A" w14:textId="5CA7067E" w:rsidR="001215F9" w:rsidRDefault="001215F9" w:rsidP="001215F9">
      <w:pPr>
        <w:ind w:firstLine="480"/>
      </w:pPr>
      <w:r>
        <w:rPr>
          <w:rFonts w:hint="eastAsia"/>
        </w:rPr>
        <w:t>创建摄像机图层，</w:t>
      </w:r>
      <w:proofErr w:type="gramStart"/>
      <w:r>
        <w:rPr>
          <w:rFonts w:hint="eastAsia"/>
        </w:rPr>
        <w:t>改变图层数量</w:t>
      </w:r>
      <w:proofErr w:type="gramEnd"/>
      <w:r>
        <w:rPr>
          <w:rFonts w:hint="eastAsia"/>
        </w:rPr>
        <w:t>，可以在多个角度观察当前图层</w:t>
      </w:r>
      <w:r w:rsidR="000B231B">
        <w:rPr>
          <w:rFonts w:hint="eastAsia"/>
        </w:rPr>
        <w:t>。</w:t>
      </w:r>
    </w:p>
    <w:p w14:paraId="6BB5EF37" w14:textId="0CDA2A5F" w:rsidR="00465FF4" w:rsidRDefault="00465FF4" w:rsidP="001215F9">
      <w:pPr>
        <w:ind w:firstLine="480"/>
      </w:pPr>
      <w:r>
        <w:rPr>
          <w:rFonts w:hint="eastAsia"/>
        </w:rPr>
        <w:t>摄像机中，</w:t>
      </w:r>
      <w:proofErr w:type="gramStart"/>
      <w:r>
        <w:rPr>
          <w:rFonts w:hint="eastAsia"/>
        </w:rPr>
        <w:t>调整图层前后</w:t>
      </w:r>
      <w:proofErr w:type="gramEnd"/>
      <w:r>
        <w:rPr>
          <w:rFonts w:hint="eastAsia"/>
        </w:rPr>
        <w:t>关系（位置）可以改变大小。</w:t>
      </w:r>
    </w:p>
    <w:p w14:paraId="3434DF79" w14:textId="4C7E7CDF" w:rsidR="007A4C8A" w:rsidRDefault="007A4C8A" w:rsidP="001215F9">
      <w:pPr>
        <w:ind w:firstLine="480"/>
      </w:pPr>
      <w:r>
        <w:rPr>
          <w:rFonts w:hint="eastAsia"/>
        </w:rPr>
        <w:t>摄像机本身也可以旋转、移动等操作。</w:t>
      </w:r>
    </w:p>
    <w:p w14:paraId="7D6B2BEA" w14:textId="3575B193" w:rsidR="00EC2C89" w:rsidRDefault="00EC2C89" w:rsidP="00EC2C89">
      <w:pPr>
        <w:pStyle w:val="02"/>
      </w:pPr>
      <w:r>
        <w:rPr>
          <w:rFonts w:hint="eastAsia"/>
        </w:rPr>
        <w:t>跟踪器</w:t>
      </w:r>
    </w:p>
    <w:p w14:paraId="0CB91AAE" w14:textId="3F3DBD6B" w:rsidR="00EC2C89" w:rsidRDefault="00EC2C89" w:rsidP="00EC2C89">
      <w:pPr>
        <w:ind w:firstLine="480"/>
      </w:pPr>
      <w:r>
        <w:rPr>
          <w:rFonts w:hint="eastAsia"/>
        </w:rPr>
        <w:t>在“窗口”菜单中可以找到跟踪器</w:t>
      </w:r>
      <w:r w:rsidR="00AC6A7E">
        <w:rPr>
          <w:rFonts w:hint="eastAsia"/>
        </w:rPr>
        <w:t>。</w:t>
      </w:r>
    </w:p>
    <w:p w14:paraId="7D4B95C0" w14:textId="74505FCB" w:rsidR="00AC6A7E" w:rsidRDefault="00AC6A7E" w:rsidP="00EC2C89">
      <w:pPr>
        <w:ind w:firstLine="480"/>
      </w:pPr>
      <w:r>
        <w:rPr>
          <w:rFonts w:hint="eastAsia"/>
        </w:rPr>
        <w:t>跟踪摄像机是一个及其吃配置的操作，请想好再操作。</w:t>
      </w:r>
    </w:p>
    <w:p w14:paraId="6A835E52" w14:textId="77777777" w:rsidR="00772B0F" w:rsidRDefault="00EE7A65" w:rsidP="00EC2C89">
      <w:pPr>
        <w:ind w:firstLine="480"/>
      </w:pPr>
      <w:r>
        <w:rPr>
          <w:rFonts w:hint="eastAsia"/>
        </w:rPr>
        <w:t>跟踪器会生成一些点，这些点是根据</w:t>
      </w:r>
      <w:r w:rsidR="00CA3EB9">
        <w:rPr>
          <w:rFonts w:hint="eastAsia"/>
        </w:rPr>
        <w:t>实际场景生成的。</w:t>
      </w:r>
    </w:p>
    <w:p w14:paraId="481C1973" w14:textId="2AD28D4C" w:rsidR="00EE7A65" w:rsidRDefault="00CA3EB9" w:rsidP="00EC2C89">
      <w:pPr>
        <w:ind w:firstLine="480"/>
      </w:pPr>
      <w:r>
        <w:rPr>
          <w:rFonts w:hint="eastAsia"/>
        </w:rPr>
        <w:t>可以右击任意一个点，，这里选择“右键</w:t>
      </w:r>
      <w:r>
        <w:rPr>
          <w:rFonts w:hint="eastAsia"/>
        </w:rPr>
        <w:t>-</w:t>
      </w:r>
      <w:r>
        <w:rPr>
          <w:rFonts w:hint="eastAsia"/>
        </w:rPr>
        <w:t>创建文本和摄像机”</w:t>
      </w:r>
      <w:r w:rsidR="009717C6">
        <w:rPr>
          <w:rFonts w:hint="eastAsia"/>
        </w:rPr>
        <w:t>，输入文字后，你会发现文字随着画面的变化，随着刚才的点跑掉了。</w:t>
      </w:r>
    </w:p>
    <w:p w14:paraId="6FBB435F" w14:textId="115CABD0" w:rsidR="00772B0F" w:rsidRDefault="00E4192D" w:rsidP="00EC2C89">
      <w:pPr>
        <w:ind w:firstLine="480"/>
      </w:pPr>
      <w:r>
        <w:rPr>
          <w:rFonts w:hint="eastAsia"/>
        </w:rPr>
        <w:t>也可以将文本创建在任意三点形成的平面上，然后将文本调整到能看的角度和大小。</w:t>
      </w:r>
    </w:p>
    <w:p w14:paraId="6F7CEA57" w14:textId="5CB73049" w:rsidR="00A80261" w:rsidRPr="00432F1F" w:rsidRDefault="00A80261" w:rsidP="00EC2C89">
      <w:pPr>
        <w:ind w:firstLine="480"/>
      </w:pPr>
      <w:r>
        <w:rPr>
          <w:rFonts w:hint="eastAsia"/>
        </w:rPr>
        <w:t>跟踪器可以在一条向前移动的公路素材中，用于在公路</w:t>
      </w:r>
      <w:r w:rsidR="002E6C91">
        <w:rPr>
          <w:rFonts w:hint="eastAsia"/>
        </w:rPr>
        <w:t>地面</w:t>
      </w:r>
      <w:r>
        <w:rPr>
          <w:rFonts w:hint="eastAsia"/>
        </w:rPr>
        <w:t>上添加</w:t>
      </w:r>
      <w:r w:rsidR="002E6C91">
        <w:rPr>
          <w:rFonts w:hint="eastAsia"/>
        </w:rPr>
        <w:t>贴在地面上的文字。</w:t>
      </w:r>
    </w:p>
    <w:sectPr w:rsidR="00A80261" w:rsidRPr="00432F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09A34" w14:textId="77777777" w:rsidR="008567DE" w:rsidRDefault="008567DE" w:rsidP="000A0EFA">
      <w:pPr>
        <w:ind w:firstLine="480"/>
      </w:pPr>
      <w:r>
        <w:separator/>
      </w:r>
    </w:p>
  </w:endnote>
  <w:endnote w:type="continuationSeparator" w:id="0">
    <w:p w14:paraId="28642B22" w14:textId="77777777" w:rsidR="008567DE" w:rsidRDefault="008567DE" w:rsidP="000A0EF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5E99E" w14:textId="77777777" w:rsidR="000A0EFA" w:rsidRDefault="000A0EFA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32F4E0" w14:textId="77777777" w:rsidR="000A0EFA" w:rsidRDefault="000A0EFA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3B5C4" w14:textId="77777777" w:rsidR="000A0EFA" w:rsidRDefault="000A0EFA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8E0CF0" w14:textId="77777777" w:rsidR="008567DE" w:rsidRDefault="008567DE" w:rsidP="000A0EFA">
      <w:pPr>
        <w:ind w:firstLine="480"/>
      </w:pPr>
      <w:r>
        <w:separator/>
      </w:r>
    </w:p>
  </w:footnote>
  <w:footnote w:type="continuationSeparator" w:id="0">
    <w:p w14:paraId="49BA25B3" w14:textId="77777777" w:rsidR="008567DE" w:rsidRDefault="008567DE" w:rsidP="000A0EF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87357" w14:textId="77777777" w:rsidR="000A0EFA" w:rsidRDefault="000A0EFA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3E43A" w14:textId="77777777" w:rsidR="000A0EFA" w:rsidRDefault="000A0EFA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BD9FD" w14:textId="77777777" w:rsidR="000A0EFA" w:rsidRDefault="000A0EFA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B2371"/>
    <w:multiLevelType w:val="hybridMultilevel"/>
    <w:tmpl w:val="BF0E2880"/>
    <w:lvl w:ilvl="0" w:tplc="5E12754A">
      <w:start w:val="1"/>
      <w:numFmt w:val="chineseCountingThousand"/>
      <w:lvlText w:val="%1、"/>
      <w:lvlJc w:val="left"/>
      <w:pPr>
        <w:ind w:left="640" w:hanging="440"/>
      </w:p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3D440EFE"/>
    <w:multiLevelType w:val="hybridMultilevel"/>
    <w:tmpl w:val="C63EB928"/>
    <w:lvl w:ilvl="0" w:tplc="A2760D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45EB0538"/>
    <w:multiLevelType w:val="hybridMultilevel"/>
    <w:tmpl w:val="DB5E2298"/>
    <w:lvl w:ilvl="0" w:tplc="8CDAEEC6">
      <w:start w:val="1"/>
      <w:numFmt w:val="decimal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57522C"/>
    <w:multiLevelType w:val="multilevel"/>
    <w:tmpl w:val="54188E78"/>
    <w:lvl w:ilvl="0">
      <w:start w:val="1"/>
      <w:numFmt w:val="decimal"/>
      <w:pStyle w:val="0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0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0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5172262">
    <w:abstractNumId w:val="0"/>
  </w:num>
  <w:num w:numId="2" w16cid:durableId="979312539">
    <w:abstractNumId w:val="2"/>
  </w:num>
  <w:num w:numId="3" w16cid:durableId="93943350">
    <w:abstractNumId w:val="3"/>
  </w:num>
  <w:num w:numId="4" w16cid:durableId="864635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07"/>
    <w:rsid w:val="0000350B"/>
    <w:rsid w:val="0003387E"/>
    <w:rsid w:val="00057533"/>
    <w:rsid w:val="00076B0E"/>
    <w:rsid w:val="000855F0"/>
    <w:rsid w:val="000A0EFA"/>
    <w:rsid w:val="000B231B"/>
    <w:rsid w:val="000B2F08"/>
    <w:rsid w:val="000B58BB"/>
    <w:rsid w:val="000C048A"/>
    <w:rsid w:val="000C1603"/>
    <w:rsid w:val="000C58A6"/>
    <w:rsid w:val="000C5F20"/>
    <w:rsid w:val="000D2EC0"/>
    <w:rsid w:val="000E0EC5"/>
    <w:rsid w:val="000E49EC"/>
    <w:rsid w:val="000E58CA"/>
    <w:rsid w:val="000F04B7"/>
    <w:rsid w:val="000F3403"/>
    <w:rsid w:val="000F6340"/>
    <w:rsid w:val="001155BA"/>
    <w:rsid w:val="001215F9"/>
    <w:rsid w:val="001523D6"/>
    <w:rsid w:val="001569C4"/>
    <w:rsid w:val="00166781"/>
    <w:rsid w:val="001A15BE"/>
    <w:rsid w:val="001D5B32"/>
    <w:rsid w:val="001F10E0"/>
    <w:rsid w:val="001F15E5"/>
    <w:rsid w:val="00204879"/>
    <w:rsid w:val="002278F8"/>
    <w:rsid w:val="002515B3"/>
    <w:rsid w:val="00260367"/>
    <w:rsid w:val="002B5099"/>
    <w:rsid w:val="002C0ABE"/>
    <w:rsid w:val="002D0D94"/>
    <w:rsid w:val="002D0E2F"/>
    <w:rsid w:val="002E47E6"/>
    <w:rsid w:val="002E6C91"/>
    <w:rsid w:val="002E7641"/>
    <w:rsid w:val="002E7E78"/>
    <w:rsid w:val="002F035A"/>
    <w:rsid w:val="00321048"/>
    <w:rsid w:val="00341E14"/>
    <w:rsid w:val="0035108D"/>
    <w:rsid w:val="003525E3"/>
    <w:rsid w:val="003809B5"/>
    <w:rsid w:val="00391135"/>
    <w:rsid w:val="003B0144"/>
    <w:rsid w:val="003B5421"/>
    <w:rsid w:val="003C0FF8"/>
    <w:rsid w:val="003C2F72"/>
    <w:rsid w:val="003F658F"/>
    <w:rsid w:val="00402FC8"/>
    <w:rsid w:val="0041343F"/>
    <w:rsid w:val="00432F1F"/>
    <w:rsid w:val="004341A9"/>
    <w:rsid w:val="00444182"/>
    <w:rsid w:val="00451AB3"/>
    <w:rsid w:val="00460EBD"/>
    <w:rsid w:val="00465FF4"/>
    <w:rsid w:val="00487929"/>
    <w:rsid w:val="00490B1B"/>
    <w:rsid w:val="004929C7"/>
    <w:rsid w:val="00494406"/>
    <w:rsid w:val="00496AE8"/>
    <w:rsid w:val="004A10CF"/>
    <w:rsid w:val="004C4428"/>
    <w:rsid w:val="004C6C4E"/>
    <w:rsid w:val="004D07C0"/>
    <w:rsid w:val="004D1F9A"/>
    <w:rsid w:val="004D50DB"/>
    <w:rsid w:val="004E0DF9"/>
    <w:rsid w:val="004E2144"/>
    <w:rsid w:val="004F4FF8"/>
    <w:rsid w:val="004F5360"/>
    <w:rsid w:val="00501280"/>
    <w:rsid w:val="005134B2"/>
    <w:rsid w:val="005178C1"/>
    <w:rsid w:val="00520563"/>
    <w:rsid w:val="00531ED8"/>
    <w:rsid w:val="00532F56"/>
    <w:rsid w:val="0055302B"/>
    <w:rsid w:val="005542DE"/>
    <w:rsid w:val="00580110"/>
    <w:rsid w:val="00586CD4"/>
    <w:rsid w:val="005A639A"/>
    <w:rsid w:val="005C2062"/>
    <w:rsid w:val="005C4687"/>
    <w:rsid w:val="005C4F72"/>
    <w:rsid w:val="005C5ABA"/>
    <w:rsid w:val="005D39C3"/>
    <w:rsid w:val="005E304B"/>
    <w:rsid w:val="005E3404"/>
    <w:rsid w:val="006002E7"/>
    <w:rsid w:val="00607B0B"/>
    <w:rsid w:val="00634410"/>
    <w:rsid w:val="0063667C"/>
    <w:rsid w:val="0064388A"/>
    <w:rsid w:val="006459AB"/>
    <w:rsid w:val="006459D8"/>
    <w:rsid w:val="00652D3B"/>
    <w:rsid w:val="0065754D"/>
    <w:rsid w:val="006674CD"/>
    <w:rsid w:val="00692160"/>
    <w:rsid w:val="006954A4"/>
    <w:rsid w:val="006A4463"/>
    <w:rsid w:val="006B4750"/>
    <w:rsid w:val="006C45B7"/>
    <w:rsid w:val="006C506B"/>
    <w:rsid w:val="006C584B"/>
    <w:rsid w:val="006C7B9D"/>
    <w:rsid w:val="006D6C9C"/>
    <w:rsid w:val="006D7A67"/>
    <w:rsid w:val="006F0002"/>
    <w:rsid w:val="006F388E"/>
    <w:rsid w:val="006F4561"/>
    <w:rsid w:val="00711988"/>
    <w:rsid w:val="00726FB3"/>
    <w:rsid w:val="00751A4D"/>
    <w:rsid w:val="007522EC"/>
    <w:rsid w:val="0075238D"/>
    <w:rsid w:val="00755DA3"/>
    <w:rsid w:val="0075674D"/>
    <w:rsid w:val="007713EB"/>
    <w:rsid w:val="0077275D"/>
    <w:rsid w:val="00772B0F"/>
    <w:rsid w:val="007818FC"/>
    <w:rsid w:val="00784779"/>
    <w:rsid w:val="007A4C8A"/>
    <w:rsid w:val="007C0BDF"/>
    <w:rsid w:val="007C2264"/>
    <w:rsid w:val="007D0B11"/>
    <w:rsid w:val="00811B29"/>
    <w:rsid w:val="00815C45"/>
    <w:rsid w:val="0083486F"/>
    <w:rsid w:val="0084354B"/>
    <w:rsid w:val="00847EB8"/>
    <w:rsid w:val="00851B12"/>
    <w:rsid w:val="008567DE"/>
    <w:rsid w:val="00863430"/>
    <w:rsid w:val="008839CE"/>
    <w:rsid w:val="00893988"/>
    <w:rsid w:val="008A179C"/>
    <w:rsid w:val="008D7271"/>
    <w:rsid w:val="008E0B8D"/>
    <w:rsid w:val="00903D2D"/>
    <w:rsid w:val="0092323A"/>
    <w:rsid w:val="00932484"/>
    <w:rsid w:val="009333C3"/>
    <w:rsid w:val="00946A5A"/>
    <w:rsid w:val="00954CC5"/>
    <w:rsid w:val="009717C6"/>
    <w:rsid w:val="00975F89"/>
    <w:rsid w:val="00984B04"/>
    <w:rsid w:val="00992636"/>
    <w:rsid w:val="009937A8"/>
    <w:rsid w:val="009A540F"/>
    <w:rsid w:val="009B31C4"/>
    <w:rsid w:val="009D77B1"/>
    <w:rsid w:val="009F449D"/>
    <w:rsid w:val="00A24A36"/>
    <w:rsid w:val="00A301A1"/>
    <w:rsid w:val="00A61A5A"/>
    <w:rsid w:val="00A623E7"/>
    <w:rsid w:val="00A7295E"/>
    <w:rsid w:val="00A80261"/>
    <w:rsid w:val="00AA0287"/>
    <w:rsid w:val="00AA7E9F"/>
    <w:rsid w:val="00AB3624"/>
    <w:rsid w:val="00AC6A7E"/>
    <w:rsid w:val="00AD0D3E"/>
    <w:rsid w:val="00AD14B7"/>
    <w:rsid w:val="00AF59CE"/>
    <w:rsid w:val="00B07A75"/>
    <w:rsid w:val="00B2124F"/>
    <w:rsid w:val="00B25C2A"/>
    <w:rsid w:val="00B330C7"/>
    <w:rsid w:val="00B4433F"/>
    <w:rsid w:val="00B446BC"/>
    <w:rsid w:val="00B4792B"/>
    <w:rsid w:val="00B81B0B"/>
    <w:rsid w:val="00B861AC"/>
    <w:rsid w:val="00B925DB"/>
    <w:rsid w:val="00BA0023"/>
    <w:rsid w:val="00BA0683"/>
    <w:rsid w:val="00BB5B77"/>
    <w:rsid w:val="00BC1777"/>
    <w:rsid w:val="00BD5FE3"/>
    <w:rsid w:val="00BE5BCF"/>
    <w:rsid w:val="00BF0B1F"/>
    <w:rsid w:val="00C00358"/>
    <w:rsid w:val="00C011D0"/>
    <w:rsid w:val="00C016C8"/>
    <w:rsid w:val="00C25FA6"/>
    <w:rsid w:val="00C35DB5"/>
    <w:rsid w:val="00C436C2"/>
    <w:rsid w:val="00C5760A"/>
    <w:rsid w:val="00C604F7"/>
    <w:rsid w:val="00C64605"/>
    <w:rsid w:val="00C6686E"/>
    <w:rsid w:val="00C716D4"/>
    <w:rsid w:val="00C71E6B"/>
    <w:rsid w:val="00C77797"/>
    <w:rsid w:val="00CA3EB9"/>
    <w:rsid w:val="00CA6A82"/>
    <w:rsid w:val="00CB364D"/>
    <w:rsid w:val="00CB7964"/>
    <w:rsid w:val="00CC2B27"/>
    <w:rsid w:val="00CF556A"/>
    <w:rsid w:val="00CF5AB9"/>
    <w:rsid w:val="00CF6B14"/>
    <w:rsid w:val="00D11D5F"/>
    <w:rsid w:val="00D42A83"/>
    <w:rsid w:val="00D50773"/>
    <w:rsid w:val="00D92778"/>
    <w:rsid w:val="00D973D6"/>
    <w:rsid w:val="00DA4288"/>
    <w:rsid w:val="00DB022A"/>
    <w:rsid w:val="00DB2D11"/>
    <w:rsid w:val="00DB3C35"/>
    <w:rsid w:val="00DD0AC7"/>
    <w:rsid w:val="00DF191F"/>
    <w:rsid w:val="00E037EE"/>
    <w:rsid w:val="00E039EA"/>
    <w:rsid w:val="00E04FC5"/>
    <w:rsid w:val="00E20DC4"/>
    <w:rsid w:val="00E3373D"/>
    <w:rsid w:val="00E352BA"/>
    <w:rsid w:val="00E4192D"/>
    <w:rsid w:val="00E84517"/>
    <w:rsid w:val="00E918C4"/>
    <w:rsid w:val="00EA0076"/>
    <w:rsid w:val="00EB0AFB"/>
    <w:rsid w:val="00EC2C89"/>
    <w:rsid w:val="00ED1BC0"/>
    <w:rsid w:val="00EE0205"/>
    <w:rsid w:val="00EE7A65"/>
    <w:rsid w:val="00EF7011"/>
    <w:rsid w:val="00F07C28"/>
    <w:rsid w:val="00F1300A"/>
    <w:rsid w:val="00F16302"/>
    <w:rsid w:val="00F26C1E"/>
    <w:rsid w:val="00F337AE"/>
    <w:rsid w:val="00F62CB7"/>
    <w:rsid w:val="00F73600"/>
    <w:rsid w:val="00F803D1"/>
    <w:rsid w:val="00F87FA8"/>
    <w:rsid w:val="00FA6AE6"/>
    <w:rsid w:val="00FB4B0D"/>
    <w:rsid w:val="00FB66F1"/>
    <w:rsid w:val="00FB6DBC"/>
    <w:rsid w:val="00FC3E56"/>
    <w:rsid w:val="00FD3007"/>
    <w:rsid w:val="00FE066F"/>
    <w:rsid w:val="00FE2C90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7130E0"/>
  <w15:chartTrackingRefBased/>
  <w15:docId w15:val="{D211513F-F90C-4B45-A681-0CB00D9F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FA6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大标题"/>
    <w:basedOn w:val="a"/>
    <w:next w:val="a"/>
    <w:link w:val="10"/>
    <w:uiPriority w:val="9"/>
    <w:qFormat/>
    <w:rsid w:val="003B0144"/>
    <w:pPr>
      <w:keepNext/>
      <w:keepLines/>
      <w:spacing w:before="340" w:after="330" w:line="578" w:lineRule="auto"/>
      <w:jc w:val="center"/>
      <w:outlineLvl w:val="0"/>
    </w:pPr>
    <w:rPr>
      <w:b/>
      <w:bCs/>
      <w:color w:val="000000" w:themeColor="text1"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小标题"/>
    <w:basedOn w:val="1"/>
    <w:next w:val="a"/>
    <w:link w:val="a4"/>
    <w:qFormat/>
    <w:rsid w:val="00984B04"/>
    <w:pPr>
      <w:spacing w:before="40" w:after="0" w:line="360" w:lineRule="auto"/>
    </w:pPr>
  </w:style>
  <w:style w:type="character" w:customStyle="1" w:styleId="a4">
    <w:name w:val="文章小标题 字符"/>
    <w:basedOn w:val="10"/>
    <w:link w:val="a3"/>
    <w:rsid w:val="00984B04"/>
    <w:rPr>
      <w:rFonts w:eastAsia="楷体"/>
      <w:b/>
      <w:bCs/>
      <w:color w:val="000000" w:themeColor="text1"/>
      <w:kern w:val="44"/>
      <w:sz w:val="28"/>
      <w:szCs w:val="44"/>
    </w:rPr>
  </w:style>
  <w:style w:type="character" w:customStyle="1" w:styleId="10">
    <w:name w:val="标题 1 字符"/>
    <w:aliases w:val="大标题 字符"/>
    <w:basedOn w:val="a0"/>
    <w:link w:val="1"/>
    <w:uiPriority w:val="9"/>
    <w:rsid w:val="003B0144"/>
    <w:rPr>
      <w:rFonts w:eastAsia="楷体"/>
      <w:b/>
      <w:bCs/>
      <w:color w:val="000000" w:themeColor="text1"/>
      <w:kern w:val="44"/>
      <w:sz w:val="28"/>
      <w:szCs w:val="44"/>
    </w:rPr>
  </w:style>
  <w:style w:type="paragraph" w:customStyle="1" w:styleId="a5">
    <w:name w:val="一级标题"/>
    <w:basedOn w:val="a"/>
    <w:next w:val="a"/>
    <w:link w:val="a6"/>
    <w:qFormat/>
    <w:rsid w:val="006C506B"/>
    <w:pPr>
      <w:ind w:firstLineChars="0" w:firstLine="0"/>
      <w:outlineLvl w:val="1"/>
    </w:pPr>
  </w:style>
  <w:style w:type="character" w:customStyle="1" w:styleId="a6">
    <w:name w:val="一级标题 字符"/>
    <w:basedOn w:val="a0"/>
    <w:link w:val="a5"/>
    <w:rsid w:val="006C506B"/>
    <w:rPr>
      <w:rFonts w:eastAsia="楷体"/>
    </w:rPr>
  </w:style>
  <w:style w:type="paragraph" w:styleId="a7">
    <w:name w:val="header"/>
    <w:basedOn w:val="a"/>
    <w:link w:val="a8"/>
    <w:uiPriority w:val="99"/>
    <w:unhideWhenUsed/>
    <w:rsid w:val="000A0E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A0EF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A0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A0EFA"/>
    <w:rPr>
      <w:sz w:val="18"/>
      <w:szCs w:val="18"/>
    </w:rPr>
  </w:style>
  <w:style w:type="paragraph" w:customStyle="1" w:styleId="00">
    <w:name w:val="00大标题"/>
    <w:basedOn w:val="a"/>
    <w:link w:val="000"/>
    <w:qFormat/>
    <w:rsid w:val="00692160"/>
    <w:pPr>
      <w:spacing w:after="600"/>
      <w:ind w:firstLineChars="0" w:firstLine="0"/>
      <w:jc w:val="center"/>
    </w:pPr>
    <w:rPr>
      <w:rFonts w:eastAsia="黑体"/>
      <w:sz w:val="32"/>
      <w:szCs w:val="15"/>
    </w:rPr>
  </w:style>
  <w:style w:type="character" w:customStyle="1" w:styleId="000">
    <w:name w:val="00大标题 字符"/>
    <w:basedOn w:val="a0"/>
    <w:link w:val="00"/>
    <w:rsid w:val="00692160"/>
    <w:rPr>
      <w:rFonts w:ascii="Times New Roman" w:eastAsia="黑体" w:hAnsi="Times New Roman"/>
      <w:sz w:val="32"/>
      <w:szCs w:val="15"/>
    </w:rPr>
  </w:style>
  <w:style w:type="paragraph" w:customStyle="1" w:styleId="01">
    <w:name w:val="01章节"/>
    <w:basedOn w:val="a"/>
    <w:link w:val="010"/>
    <w:qFormat/>
    <w:rsid w:val="00BA0023"/>
    <w:pPr>
      <w:numPr>
        <w:numId w:val="3"/>
      </w:numPr>
      <w:spacing w:after="360"/>
      <w:ind w:firstLineChars="0"/>
      <w:jc w:val="center"/>
      <w:outlineLvl w:val="0"/>
    </w:pPr>
    <w:rPr>
      <w:rFonts w:eastAsia="黑体"/>
      <w:sz w:val="30"/>
    </w:rPr>
  </w:style>
  <w:style w:type="character" w:customStyle="1" w:styleId="010">
    <w:name w:val="01章节 字符"/>
    <w:basedOn w:val="a0"/>
    <w:link w:val="01"/>
    <w:rsid w:val="00BA0023"/>
    <w:rPr>
      <w:rFonts w:ascii="Times New Roman" w:eastAsia="黑体" w:hAnsi="Times New Roman"/>
      <w:sz w:val="30"/>
    </w:rPr>
  </w:style>
  <w:style w:type="paragraph" w:customStyle="1" w:styleId="021">
    <w:name w:val="021原文引用"/>
    <w:basedOn w:val="a"/>
    <w:link w:val="0210"/>
    <w:qFormat/>
    <w:rsid w:val="00F337AE"/>
    <w:pPr>
      <w:pBdr>
        <w:left w:val="single" w:sz="12" w:space="4" w:color="767171" w:themeColor="background2" w:themeShade="80"/>
      </w:pBdr>
      <w:ind w:firstLineChars="0" w:firstLine="0"/>
    </w:pPr>
    <w:rPr>
      <w:color w:val="767171" w:themeColor="background2" w:themeShade="80"/>
    </w:rPr>
  </w:style>
  <w:style w:type="character" w:customStyle="1" w:styleId="0210">
    <w:name w:val="021原文引用 字符"/>
    <w:basedOn w:val="a0"/>
    <w:link w:val="021"/>
    <w:rsid w:val="00F337AE"/>
    <w:rPr>
      <w:rFonts w:ascii="Times New Roman" w:eastAsia="宋体" w:hAnsi="Times New Roman"/>
      <w:color w:val="767171" w:themeColor="background2" w:themeShade="80"/>
      <w:sz w:val="24"/>
    </w:rPr>
  </w:style>
  <w:style w:type="paragraph" w:customStyle="1" w:styleId="022">
    <w:name w:val="022名词解释"/>
    <w:basedOn w:val="a"/>
    <w:link w:val="0220"/>
    <w:qFormat/>
    <w:rsid w:val="00B861AC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ind w:firstLineChars="0" w:firstLine="0"/>
    </w:pPr>
    <w:rPr>
      <w:rFonts w:eastAsia="楷体"/>
      <w:sz w:val="21"/>
    </w:rPr>
  </w:style>
  <w:style w:type="character" w:customStyle="1" w:styleId="0220">
    <w:name w:val="022名词解释 字符"/>
    <w:basedOn w:val="a0"/>
    <w:link w:val="022"/>
    <w:rsid w:val="00B861AC"/>
    <w:rPr>
      <w:rFonts w:ascii="Times New Roman" w:eastAsia="楷体" w:hAnsi="Times New Roman"/>
    </w:rPr>
  </w:style>
  <w:style w:type="paragraph" w:customStyle="1" w:styleId="02">
    <w:name w:val="02二级"/>
    <w:basedOn w:val="01"/>
    <w:link w:val="020"/>
    <w:qFormat/>
    <w:rsid w:val="006674CD"/>
    <w:pPr>
      <w:numPr>
        <w:ilvl w:val="1"/>
      </w:numPr>
      <w:spacing w:after="240"/>
      <w:jc w:val="left"/>
      <w:outlineLvl w:val="1"/>
    </w:pPr>
    <w:rPr>
      <w:sz w:val="28"/>
    </w:rPr>
  </w:style>
  <w:style w:type="character" w:customStyle="1" w:styleId="020">
    <w:name w:val="02二级 字符"/>
    <w:basedOn w:val="010"/>
    <w:link w:val="02"/>
    <w:rsid w:val="006674CD"/>
    <w:rPr>
      <w:rFonts w:ascii="Times New Roman" w:eastAsia="黑体" w:hAnsi="Times New Roman"/>
      <w:sz w:val="28"/>
    </w:rPr>
  </w:style>
  <w:style w:type="paragraph" w:customStyle="1" w:styleId="03">
    <w:name w:val="03三级"/>
    <w:basedOn w:val="02"/>
    <w:link w:val="030"/>
    <w:qFormat/>
    <w:rsid w:val="006674CD"/>
    <w:pPr>
      <w:numPr>
        <w:ilvl w:val="2"/>
      </w:numPr>
      <w:outlineLvl w:val="2"/>
    </w:pPr>
  </w:style>
  <w:style w:type="character" w:customStyle="1" w:styleId="030">
    <w:name w:val="03三级 字符"/>
    <w:basedOn w:val="020"/>
    <w:link w:val="03"/>
    <w:rsid w:val="006674CD"/>
    <w:rPr>
      <w:rFonts w:ascii="Times New Roman" w:eastAsia="黑体" w:hAnsi="Times New Roman"/>
      <w:sz w:val="28"/>
    </w:rPr>
  </w:style>
  <w:style w:type="paragraph" w:styleId="ab">
    <w:name w:val="List Paragraph"/>
    <w:basedOn w:val="a"/>
    <w:uiPriority w:val="34"/>
    <w:qFormat/>
    <w:rsid w:val="005178C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udy\study%20resource\&#26477;&#24030;&#30005;&#23376;&#31185;&#25216;&#22823;&#23398;-&#31354;&#38388;&#20449;&#24687;&#30740;&#31350;&#38498;\&#23398;&#20064;&#31508;&#35760;\&#23398;&#20064;&#31508;&#35760;&#27169;&#26495;v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D4978-1441-4DA4-BA62-B7D9CE033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学习笔记模板v1.dotx</Template>
  <TotalTime>1336</TotalTime>
  <Pages>1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李楚青</dc:creator>
  <cp:keywords/>
  <dc:description/>
  <cp:lastModifiedBy>CQ L</cp:lastModifiedBy>
  <cp:revision>27</cp:revision>
  <dcterms:created xsi:type="dcterms:W3CDTF">2024-08-03T05:10:00Z</dcterms:created>
  <dcterms:modified xsi:type="dcterms:W3CDTF">2024-08-11T13:53:00Z</dcterms:modified>
</cp:coreProperties>
</file>