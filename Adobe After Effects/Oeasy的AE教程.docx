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EA57" w14:textId="3159CD3C" w:rsidR="00A80261" w:rsidRDefault="006675EF" w:rsidP="006675EF">
      <w:pPr>
        <w:pStyle w:val="00"/>
      </w:pPr>
      <w:proofErr w:type="spellStart"/>
      <w:r>
        <w:rPr>
          <w:rFonts w:hint="eastAsia"/>
        </w:rPr>
        <w:t>Oeasy</w:t>
      </w:r>
      <w:proofErr w:type="spellEnd"/>
      <w:r>
        <w:rPr>
          <w:rFonts w:hint="eastAsia"/>
        </w:rPr>
        <w:t>的</w:t>
      </w:r>
      <w:r>
        <w:rPr>
          <w:rFonts w:hint="eastAsia"/>
        </w:rPr>
        <w:t>AE</w:t>
      </w:r>
      <w:r>
        <w:rPr>
          <w:rFonts w:hint="eastAsia"/>
        </w:rPr>
        <w:t>教程</w:t>
      </w:r>
    </w:p>
    <w:p w14:paraId="418B7C4A" w14:textId="674A48AB" w:rsidR="006675EF" w:rsidRDefault="00243FE0" w:rsidP="00243FE0">
      <w:pPr>
        <w:pStyle w:val="01"/>
      </w:pPr>
      <w:r>
        <w:rPr>
          <w:rFonts w:hint="eastAsia"/>
        </w:rPr>
        <w:t>认识</w:t>
      </w:r>
      <w:r>
        <w:rPr>
          <w:rFonts w:hint="eastAsia"/>
        </w:rPr>
        <w:t>AE</w:t>
      </w:r>
    </w:p>
    <w:p w14:paraId="702124AD" w14:textId="62F51563" w:rsidR="0062283C" w:rsidRDefault="0062283C" w:rsidP="0062283C">
      <w:pPr>
        <w:pStyle w:val="02"/>
      </w:pPr>
      <w:r>
        <w:rPr>
          <w:rFonts w:hint="eastAsia"/>
        </w:rPr>
        <w:t>AE</w:t>
      </w:r>
      <w:r>
        <w:rPr>
          <w:rFonts w:hint="eastAsia"/>
        </w:rPr>
        <w:t>界面</w:t>
      </w:r>
    </w:p>
    <w:p w14:paraId="12B9D8B6" w14:textId="3D7F61C0" w:rsidR="0062283C" w:rsidRDefault="0062283C" w:rsidP="0062283C">
      <w:pPr>
        <w:ind w:firstLine="480"/>
      </w:pPr>
      <w:r>
        <w:rPr>
          <w:rFonts w:hint="eastAsia"/>
        </w:rPr>
        <w:t>当你第一次打开</w:t>
      </w:r>
      <w:r>
        <w:rPr>
          <w:rFonts w:hint="eastAsia"/>
        </w:rPr>
        <w:t>AE</w:t>
      </w:r>
      <w:r>
        <w:rPr>
          <w:rFonts w:hint="eastAsia"/>
        </w:rPr>
        <w:t>项目时，</w:t>
      </w:r>
      <w:r w:rsidR="004F2252">
        <w:rPr>
          <w:rFonts w:hint="eastAsia"/>
        </w:rPr>
        <w:t>可以看到</w:t>
      </w:r>
      <w:r w:rsidR="004F2252">
        <w:rPr>
          <w:rFonts w:hint="eastAsia"/>
        </w:rPr>
        <w:t>AE</w:t>
      </w:r>
      <w:r w:rsidR="004F2252">
        <w:rPr>
          <w:rFonts w:hint="eastAsia"/>
        </w:rPr>
        <w:t>的默认窗口布局，这些布局中的窗口</w:t>
      </w:r>
      <w:r>
        <w:rPr>
          <w:rFonts w:hint="eastAsia"/>
        </w:rPr>
        <w:t>都可以</w:t>
      </w:r>
      <w:r w:rsidR="004F2252">
        <w:rPr>
          <w:rFonts w:hint="eastAsia"/>
        </w:rPr>
        <w:t>任意变换</w:t>
      </w:r>
      <w:r w:rsidR="006A4E75">
        <w:rPr>
          <w:rFonts w:hint="eastAsia"/>
        </w:rPr>
        <w:t>位置，也可以直接以一个独立的窗口拖出来。</w:t>
      </w:r>
      <w:r w:rsidR="008927DB">
        <w:rPr>
          <w:rFonts w:hint="eastAsia"/>
        </w:rPr>
        <w:t>在每个窗口上点击右键都可以进行窗口切换、关闭等操作</w:t>
      </w:r>
      <w:r w:rsidR="00BC6F07">
        <w:rPr>
          <w:rFonts w:hint="eastAsia"/>
        </w:rPr>
        <w:t>。</w:t>
      </w:r>
    </w:p>
    <w:p w14:paraId="585CEB75" w14:textId="42D052A0" w:rsidR="00BC6F07" w:rsidRDefault="00BC6F07" w:rsidP="0062283C">
      <w:pPr>
        <w:ind w:firstLine="480"/>
      </w:pPr>
      <w:r>
        <w:rPr>
          <w:rFonts w:hint="eastAsia"/>
        </w:rPr>
        <w:t>“窗口</w:t>
      </w:r>
      <w:r>
        <w:rPr>
          <w:rFonts w:hint="eastAsia"/>
        </w:rPr>
        <w:t>-</w:t>
      </w:r>
      <w:r>
        <w:rPr>
          <w:rFonts w:hint="eastAsia"/>
        </w:rPr>
        <w:t>工作区”可以打开</w:t>
      </w:r>
      <w:r w:rsidR="00921931">
        <w:rPr>
          <w:rFonts w:hint="eastAsia"/>
        </w:rPr>
        <w:t>一些预设的布局，适用于一些特定场景。也可以通过“窗口</w:t>
      </w:r>
      <w:r w:rsidR="00921931">
        <w:rPr>
          <w:rFonts w:hint="eastAsia"/>
        </w:rPr>
        <w:t>-</w:t>
      </w:r>
      <w:r w:rsidR="00921931">
        <w:rPr>
          <w:rFonts w:hint="eastAsia"/>
        </w:rPr>
        <w:t>工作区”</w:t>
      </w:r>
      <w:r w:rsidR="001970B0">
        <w:rPr>
          <w:rFonts w:hint="eastAsia"/>
        </w:rPr>
        <w:t>中的按钮重置当前布局或创建新的布局预设。</w:t>
      </w:r>
    </w:p>
    <w:p w14:paraId="61BA98E9" w14:textId="4093B763" w:rsidR="00AD0106" w:rsidRDefault="00AD0106" w:rsidP="0062283C">
      <w:pPr>
        <w:ind w:firstLine="480"/>
      </w:pPr>
      <w:r>
        <w:rPr>
          <w:rFonts w:hint="eastAsia"/>
        </w:rPr>
        <w:t>“</w:t>
      </w:r>
      <w:r>
        <w:rPr>
          <w:rFonts w:hint="eastAsia"/>
        </w:rPr>
        <w:t>~</w:t>
      </w:r>
      <w:r>
        <w:rPr>
          <w:rFonts w:hint="eastAsia"/>
        </w:rPr>
        <w:t>（英文输入下的波浪线）”</w:t>
      </w:r>
      <w:r w:rsidR="00E54E59">
        <w:rPr>
          <w:rFonts w:hint="eastAsia"/>
        </w:rPr>
        <w:t>可以将当前选中的窗口全屏</w:t>
      </w:r>
      <w:r w:rsidR="00E54E59">
        <w:rPr>
          <w:rFonts w:hint="eastAsia"/>
        </w:rPr>
        <w:t>/</w:t>
      </w:r>
      <w:r w:rsidR="00E54E59">
        <w:rPr>
          <w:rFonts w:hint="eastAsia"/>
        </w:rPr>
        <w:t>取消全屏。</w:t>
      </w:r>
      <w:r w:rsidR="00220058">
        <w:rPr>
          <w:rFonts w:hint="eastAsia"/>
        </w:rPr>
        <w:t>可能你还是不够爽，</w:t>
      </w:r>
      <w:r w:rsidR="004B2E1B">
        <w:rPr>
          <w:rFonts w:hint="eastAsia"/>
        </w:rPr>
        <w:t>那么你可以按“</w:t>
      </w:r>
      <w:r w:rsidR="004B2E1B">
        <w:rPr>
          <w:rFonts w:hint="eastAsia"/>
        </w:rPr>
        <w:t>Ctrl+\</w:t>
      </w:r>
      <w:r w:rsidR="004B2E1B">
        <w:rPr>
          <w:rFonts w:hint="eastAsia"/>
        </w:rPr>
        <w:t>（反斜杠）”进入真·全屏</w:t>
      </w:r>
    </w:p>
    <w:p w14:paraId="602B0919" w14:textId="6E08F2E6" w:rsidR="0062283C" w:rsidRDefault="0062283C" w:rsidP="0062283C">
      <w:pPr>
        <w:pStyle w:val="02"/>
      </w:pPr>
      <w:r>
        <w:rPr>
          <w:rFonts w:hint="eastAsia"/>
        </w:rPr>
        <w:t>导入素材</w:t>
      </w:r>
    </w:p>
    <w:p w14:paraId="74A84163" w14:textId="1A31D367" w:rsidR="001970B0" w:rsidRDefault="00FF3984" w:rsidP="001970B0">
      <w:pPr>
        <w:ind w:firstLine="480"/>
      </w:pPr>
      <w:r>
        <w:rPr>
          <w:rFonts w:hint="eastAsia"/>
        </w:rPr>
        <w:t>“</w:t>
      </w:r>
      <w:r w:rsidR="00AF7FC4">
        <w:rPr>
          <w:rFonts w:hint="eastAsia"/>
        </w:rPr>
        <w:t>1.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导入</w:t>
      </w:r>
      <w:r w:rsidR="00C66475">
        <w:rPr>
          <w:rFonts w:hint="eastAsia"/>
        </w:rPr>
        <w:t>（</w:t>
      </w:r>
      <w:r w:rsidR="00AF7FC4">
        <w:rPr>
          <w:rFonts w:hint="eastAsia"/>
        </w:rPr>
        <w:t>2.</w:t>
      </w:r>
      <w:r w:rsidR="00C66475">
        <w:rPr>
          <w:rFonts w:hint="eastAsia"/>
        </w:rPr>
        <w:t>Ctrl+I</w:t>
      </w:r>
      <w:r w:rsidR="00C66475">
        <w:rPr>
          <w:rFonts w:hint="eastAsia"/>
        </w:rPr>
        <w:t>）</w:t>
      </w:r>
      <w:r>
        <w:rPr>
          <w:rFonts w:hint="eastAsia"/>
        </w:rPr>
        <w:t>”</w:t>
      </w:r>
      <w:r w:rsidR="00763C6D">
        <w:rPr>
          <w:rFonts w:hint="eastAsia"/>
        </w:rPr>
        <w:t>或在项目窗口中“</w:t>
      </w:r>
      <w:r w:rsidR="00AF7FC4">
        <w:rPr>
          <w:rFonts w:hint="eastAsia"/>
        </w:rPr>
        <w:t>3.</w:t>
      </w:r>
      <w:r w:rsidR="00763C6D">
        <w:rPr>
          <w:rFonts w:hint="eastAsia"/>
        </w:rPr>
        <w:t>右键</w:t>
      </w:r>
      <w:r w:rsidR="00763C6D">
        <w:rPr>
          <w:rFonts w:hint="eastAsia"/>
        </w:rPr>
        <w:t>-</w:t>
      </w:r>
      <w:r w:rsidR="00763C6D">
        <w:rPr>
          <w:rFonts w:hint="eastAsia"/>
        </w:rPr>
        <w:t>导入”</w:t>
      </w:r>
      <w:r w:rsidR="00A170D7">
        <w:rPr>
          <w:rFonts w:hint="eastAsia"/>
        </w:rPr>
        <w:t>“</w:t>
      </w:r>
      <w:r w:rsidR="00A170D7">
        <w:rPr>
          <w:rFonts w:hint="eastAsia"/>
        </w:rPr>
        <w:t>4.</w:t>
      </w:r>
      <w:r w:rsidR="00A170D7">
        <w:rPr>
          <w:rFonts w:hint="eastAsia"/>
        </w:rPr>
        <w:t>直接双击项目窗口”四种方法都可以导入</w:t>
      </w:r>
      <w:r>
        <w:rPr>
          <w:rFonts w:hint="eastAsia"/>
        </w:rPr>
        <w:t>工程或素材</w:t>
      </w:r>
      <w:r w:rsidR="00763C6D">
        <w:rPr>
          <w:rFonts w:hint="eastAsia"/>
        </w:rPr>
        <w:t>。</w:t>
      </w:r>
    </w:p>
    <w:p w14:paraId="1761EEA9" w14:textId="3F65A665" w:rsidR="00492337" w:rsidRDefault="00492337" w:rsidP="001970B0">
      <w:pPr>
        <w:ind w:firstLine="480"/>
      </w:pPr>
      <w:r>
        <w:rPr>
          <w:rFonts w:hint="eastAsia"/>
        </w:rPr>
        <w:t>建议在项目窗口中多建文件夹</w:t>
      </w:r>
      <w:r w:rsidR="00CE529E">
        <w:rPr>
          <w:rFonts w:hint="eastAsia"/>
        </w:rPr>
        <w:t>分好素材，尤其是在进行大型工程时。</w:t>
      </w:r>
    </w:p>
    <w:p w14:paraId="452B7672" w14:textId="03567631" w:rsidR="00CE529E" w:rsidRDefault="00E54E59" w:rsidP="001970B0">
      <w:pPr>
        <w:ind w:firstLine="480"/>
      </w:pPr>
      <w:r>
        <w:rPr>
          <w:rFonts w:hint="eastAsia"/>
        </w:rPr>
        <w:t>注意：</w:t>
      </w:r>
      <w:r w:rsidR="00CE529E">
        <w:rPr>
          <w:rFonts w:hint="eastAsia"/>
        </w:rPr>
        <w:t>不要随便更改</w:t>
      </w:r>
      <w:r w:rsidR="00AD0106">
        <w:rPr>
          <w:rFonts w:hint="eastAsia"/>
        </w:rPr>
        <w:t>原文件</w:t>
      </w:r>
      <w:r>
        <w:rPr>
          <w:rFonts w:hint="eastAsia"/>
        </w:rPr>
        <w:t>名称、路径，这会导致工程找不到素材。</w:t>
      </w:r>
    </w:p>
    <w:p w14:paraId="1ED94A25" w14:textId="77777777" w:rsidR="00E019BA" w:rsidRDefault="00E019BA" w:rsidP="001970B0">
      <w:pPr>
        <w:ind w:firstLine="480"/>
      </w:pPr>
    </w:p>
    <w:p w14:paraId="0512D191" w14:textId="4AB714D3" w:rsidR="00E019BA" w:rsidRDefault="00E019BA" w:rsidP="001970B0">
      <w:pPr>
        <w:ind w:firstLine="480"/>
        <w:rPr>
          <w:rFonts w:hint="eastAsia"/>
        </w:rPr>
      </w:pPr>
      <w:r>
        <w:rPr>
          <w:rFonts w:hint="eastAsia"/>
        </w:rPr>
        <w:t>如果是有</w:t>
      </w:r>
      <w:r w:rsidR="00C7658F">
        <w:rPr>
          <w:rFonts w:hint="eastAsia"/>
        </w:rPr>
        <w:t>命名规律的一组</w:t>
      </w:r>
      <w:proofErr w:type="spellStart"/>
      <w:r w:rsidR="00C7658F">
        <w:rPr>
          <w:rFonts w:hint="eastAsia"/>
        </w:rPr>
        <w:t>png</w:t>
      </w:r>
      <w:proofErr w:type="spellEnd"/>
      <w:r w:rsidR="00C7658F">
        <w:rPr>
          <w:rFonts w:hint="eastAsia"/>
        </w:rPr>
        <w:t>图片，则可以导入</w:t>
      </w:r>
      <w:proofErr w:type="spellStart"/>
      <w:r w:rsidR="00C7658F">
        <w:rPr>
          <w:rFonts w:hint="eastAsia"/>
        </w:rPr>
        <w:t>png</w:t>
      </w:r>
      <w:proofErr w:type="spellEnd"/>
      <w:r w:rsidR="00C7658F">
        <w:rPr>
          <w:rFonts w:hint="eastAsia"/>
        </w:rPr>
        <w:t>序列。</w:t>
      </w:r>
    </w:p>
    <w:p w14:paraId="75627482" w14:textId="5D1C9DDB" w:rsidR="00E974F2" w:rsidRDefault="00E974F2" w:rsidP="0062283C">
      <w:pPr>
        <w:pStyle w:val="02"/>
      </w:pPr>
      <w:r>
        <w:rPr>
          <w:rFonts w:hint="eastAsia"/>
        </w:rPr>
        <w:t>保存</w:t>
      </w:r>
    </w:p>
    <w:p w14:paraId="20530048" w14:textId="5D6A3F13" w:rsidR="00E974F2" w:rsidRDefault="000A1241" w:rsidP="00E974F2">
      <w:pPr>
        <w:ind w:firstLine="480"/>
      </w:pPr>
      <w:r>
        <w:rPr>
          <w:rFonts w:hint="eastAsia"/>
        </w:rPr>
        <w:t>保存、另存为不再赘述。</w:t>
      </w:r>
      <w:r w:rsidR="00FF7EA2">
        <w:rPr>
          <w:rFonts w:hint="eastAsia"/>
        </w:rPr>
        <w:t>（另存为后，当前项目是另存为的项目）</w:t>
      </w:r>
    </w:p>
    <w:p w14:paraId="02AC1AB9" w14:textId="3D3FEA77" w:rsidR="000A1241" w:rsidRDefault="00FF7EA2" w:rsidP="00E974F2">
      <w:pPr>
        <w:ind w:firstLine="480"/>
      </w:pPr>
      <w:r>
        <w:rPr>
          <w:rFonts w:hint="eastAsia"/>
        </w:rPr>
        <w:t>“编辑</w:t>
      </w:r>
      <w:r>
        <w:rPr>
          <w:rFonts w:hint="eastAsia"/>
        </w:rPr>
        <w:t>-</w:t>
      </w:r>
      <w:r>
        <w:rPr>
          <w:rFonts w:hint="eastAsia"/>
        </w:rPr>
        <w:t>首选项</w:t>
      </w:r>
      <w:r>
        <w:rPr>
          <w:rFonts w:hint="eastAsia"/>
        </w:rPr>
        <w:t>-</w:t>
      </w:r>
      <w:r>
        <w:rPr>
          <w:rFonts w:hint="eastAsia"/>
        </w:rPr>
        <w:t>自动保存”可以进行自动保存设置，防止电脑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  <w:r w:rsidR="00F036A9">
        <w:rPr>
          <w:rFonts w:hint="eastAsia"/>
        </w:rPr>
        <w:t>“启动渲染队列时保存”会在渲染开始前执行保存操作，防止渲染</w:t>
      </w:r>
      <w:proofErr w:type="gramStart"/>
      <w:r w:rsidR="00F036A9">
        <w:rPr>
          <w:rFonts w:hint="eastAsia"/>
        </w:rPr>
        <w:t>宕</w:t>
      </w:r>
      <w:proofErr w:type="gramEnd"/>
      <w:r w:rsidR="00F036A9">
        <w:rPr>
          <w:rFonts w:hint="eastAsia"/>
        </w:rPr>
        <w:t>机使项目进度丢失。</w:t>
      </w:r>
    </w:p>
    <w:p w14:paraId="3DB84971" w14:textId="4283DA07" w:rsidR="00FB485C" w:rsidRDefault="00FB485C" w:rsidP="00E974F2">
      <w:pPr>
        <w:ind w:firstLine="480"/>
      </w:pPr>
      <w:r>
        <w:rPr>
          <w:rFonts w:hint="eastAsia"/>
        </w:rPr>
        <w:t>“文件</w:t>
      </w:r>
      <w:r>
        <w:rPr>
          <w:rFonts w:hint="eastAsia"/>
        </w:rPr>
        <w:t>-</w:t>
      </w:r>
      <w:r>
        <w:rPr>
          <w:rFonts w:hint="eastAsia"/>
        </w:rPr>
        <w:t>增量保存（</w:t>
      </w:r>
      <w:r>
        <w:rPr>
          <w:rFonts w:hint="eastAsia"/>
        </w:rPr>
        <w:t>Ctrl+Shift+Alt+S</w:t>
      </w:r>
      <w:r>
        <w:rPr>
          <w:rFonts w:hint="eastAsia"/>
        </w:rPr>
        <w:t>）”可以快速另存为，实现备份。</w:t>
      </w:r>
    </w:p>
    <w:p w14:paraId="38BB42A4" w14:textId="54D4B4E4" w:rsidR="00FB485C" w:rsidRDefault="00691658" w:rsidP="00E974F2">
      <w:pPr>
        <w:ind w:firstLine="480"/>
      </w:pPr>
      <w:r>
        <w:rPr>
          <w:rFonts w:hint="eastAsia"/>
        </w:rPr>
        <w:t>“文件</w:t>
      </w:r>
      <w:r>
        <w:rPr>
          <w:rFonts w:hint="eastAsia"/>
        </w:rPr>
        <w:t>-</w:t>
      </w:r>
      <w:r>
        <w:rPr>
          <w:rFonts w:hint="eastAsia"/>
        </w:rPr>
        <w:t>整理工程</w:t>
      </w:r>
      <w:r w:rsidR="006B1741">
        <w:rPr>
          <w:rFonts w:hint="eastAsia"/>
        </w:rPr>
        <w:t>（文件）</w:t>
      </w:r>
      <w:r>
        <w:rPr>
          <w:rFonts w:hint="eastAsia"/>
        </w:rPr>
        <w:t>-</w:t>
      </w:r>
      <w:r>
        <w:rPr>
          <w:rFonts w:hint="eastAsia"/>
        </w:rPr>
        <w:t>收集文件”可以将项目中的素材打包到一个位置，</w:t>
      </w:r>
      <w:r w:rsidR="00591F16">
        <w:rPr>
          <w:rFonts w:hint="eastAsia"/>
        </w:rPr>
        <w:t>可以防止转移工程时找不到素材原文件。</w:t>
      </w:r>
    </w:p>
    <w:p w14:paraId="0FBAB512" w14:textId="21E5B5EF" w:rsidR="00591F16" w:rsidRDefault="006B1741" w:rsidP="006B1741">
      <w:pPr>
        <w:pStyle w:val="01"/>
      </w:pPr>
      <w:r>
        <w:rPr>
          <w:rFonts w:hint="eastAsia"/>
        </w:rPr>
        <w:t>合成</w:t>
      </w:r>
    </w:p>
    <w:p w14:paraId="7A54C21C" w14:textId="2DBEA88E" w:rsidR="00106557" w:rsidRDefault="00102B2F" w:rsidP="00102B2F">
      <w:pPr>
        <w:pStyle w:val="02"/>
      </w:pPr>
      <w:r>
        <w:rPr>
          <w:rFonts w:hint="eastAsia"/>
        </w:rPr>
        <w:t>新建合成</w:t>
      </w:r>
    </w:p>
    <w:p w14:paraId="0C064D91" w14:textId="131C22C5" w:rsidR="00102B2F" w:rsidRDefault="00102B2F" w:rsidP="00102B2F">
      <w:pPr>
        <w:ind w:firstLine="480"/>
      </w:pPr>
      <w:r>
        <w:rPr>
          <w:rFonts w:hint="eastAsia"/>
        </w:rPr>
        <w:t>项目选项卡下点击一个彩色胶片的图标或点击</w:t>
      </w:r>
      <w:r w:rsidR="00C75F47">
        <w:rPr>
          <w:rFonts w:hint="eastAsia"/>
        </w:rPr>
        <w:t>“合成（无）”窗口中间的新建合成即可创建一个新合成。合成是</w:t>
      </w:r>
      <w:r w:rsidR="00C75F47">
        <w:rPr>
          <w:rFonts w:hint="eastAsia"/>
        </w:rPr>
        <w:t>AE</w:t>
      </w:r>
      <w:r w:rsidR="00C75F47">
        <w:rPr>
          <w:rFonts w:hint="eastAsia"/>
        </w:rPr>
        <w:t>中</w:t>
      </w:r>
      <w:r w:rsidR="001A1467">
        <w:rPr>
          <w:rFonts w:hint="eastAsia"/>
        </w:rPr>
        <w:t>对视频等媒体所有操作的载体。</w:t>
      </w:r>
    </w:p>
    <w:p w14:paraId="64C09F80" w14:textId="736FD5D3" w:rsidR="001A1467" w:rsidRDefault="001A1467" w:rsidP="00102B2F">
      <w:pPr>
        <w:ind w:firstLine="480"/>
      </w:pPr>
      <w:r>
        <w:rPr>
          <w:rFonts w:hint="eastAsia"/>
        </w:rPr>
        <w:t>在“合成选项”窗口中按需设置参数。</w:t>
      </w:r>
    </w:p>
    <w:p w14:paraId="55701731" w14:textId="5EBD5A48" w:rsidR="00EC0DB2" w:rsidRDefault="00EC0DB2" w:rsidP="00102B2F">
      <w:pPr>
        <w:ind w:firstLine="480"/>
        <w:rPr>
          <w:rFonts w:hint="eastAsia"/>
        </w:rPr>
      </w:pPr>
      <w:r>
        <w:rPr>
          <w:rFonts w:hint="eastAsia"/>
        </w:rPr>
        <w:t>项目窗口中，</w:t>
      </w:r>
      <w:r w:rsidR="00C10081">
        <w:rPr>
          <w:rFonts w:hint="eastAsia"/>
        </w:rPr>
        <w:t>素材列表右上角</w:t>
      </w:r>
      <w:r w:rsidR="00697EF4">
        <w:rPr>
          <w:rFonts w:hint="eastAsia"/>
        </w:rPr>
        <w:t>有一个</w:t>
      </w:r>
      <w:proofErr w:type="gramStart"/>
      <w:r w:rsidR="00697EF4">
        <w:rPr>
          <w:rFonts w:hint="eastAsia"/>
        </w:rPr>
        <w:t>树状图小图标</w:t>
      </w:r>
      <w:proofErr w:type="gramEnd"/>
      <w:r w:rsidR="00697EF4">
        <w:rPr>
          <w:rFonts w:hint="eastAsia"/>
        </w:rPr>
        <w:t>，记得自己点进去玩一玩</w:t>
      </w:r>
      <w:r w:rsidR="003269CF">
        <w:rPr>
          <w:rFonts w:hint="eastAsia"/>
        </w:rPr>
        <w:t>，</w:t>
      </w:r>
      <w:r w:rsidR="003269CF">
        <w:rPr>
          <w:rFonts w:hint="eastAsia"/>
        </w:rPr>
        <w:lastRenderedPageBreak/>
        <w:t>这个功能可以用于更好的了解</w:t>
      </w:r>
      <w:r w:rsidR="003269CF">
        <w:rPr>
          <w:rFonts w:hint="eastAsia"/>
        </w:rPr>
        <w:t>AE</w:t>
      </w:r>
      <w:r w:rsidR="003269CF">
        <w:rPr>
          <w:rFonts w:hint="eastAsia"/>
        </w:rPr>
        <w:t>的工作逻辑。</w:t>
      </w:r>
    </w:p>
    <w:p w14:paraId="1BEE0291" w14:textId="3592D9BB" w:rsidR="004B52F4" w:rsidRDefault="004B52F4" w:rsidP="0062283C">
      <w:pPr>
        <w:pStyle w:val="02"/>
      </w:pPr>
      <w:r>
        <w:rPr>
          <w:rFonts w:hint="eastAsia"/>
        </w:rPr>
        <w:t>时间线面板</w:t>
      </w:r>
    </w:p>
    <w:p w14:paraId="68FB5FFE" w14:textId="6C6775B8" w:rsidR="004B52F4" w:rsidRDefault="004B52F4" w:rsidP="004B52F4">
      <w:pPr>
        <w:ind w:firstLine="480"/>
      </w:pPr>
      <w:r>
        <w:rPr>
          <w:rFonts w:hint="eastAsia"/>
        </w:rPr>
        <w:t>这个面板东西很多，咱慢慢讲。</w:t>
      </w:r>
    </w:p>
    <w:p w14:paraId="46D57224" w14:textId="479E3D9F" w:rsidR="004B52F4" w:rsidRDefault="004B52F4" w:rsidP="004B52F4">
      <w:pPr>
        <w:ind w:firstLine="480"/>
      </w:pPr>
      <w:r>
        <w:rPr>
          <w:rFonts w:hint="eastAsia"/>
        </w:rPr>
        <w:t>在时间线面板中，</w:t>
      </w:r>
      <w:r w:rsidR="00DD7E57">
        <w:rPr>
          <w:rFonts w:hint="eastAsia"/>
        </w:rPr>
        <w:t>可以把操作按钮分为两层，</w:t>
      </w:r>
      <w:proofErr w:type="gramStart"/>
      <w:r w:rsidR="00DD7E57">
        <w:rPr>
          <w:rFonts w:hint="eastAsia"/>
        </w:rPr>
        <w:t>一</w:t>
      </w:r>
      <w:proofErr w:type="gramEnd"/>
      <w:r w:rsidR="00DD7E57">
        <w:rPr>
          <w:rFonts w:hint="eastAsia"/>
        </w:rPr>
        <w:t>层位于时间线面板最上方，</w:t>
      </w:r>
      <w:proofErr w:type="gramStart"/>
      <w:r w:rsidR="00DD7E57">
        <w:rPr>
          <w:rFonts w:hint="eastAsia"/>
        </w:rPr>
        <w:t>一</w:t>
      </w:r>
      <w:proofErr w:type="gramEnd"/>
      <w:r w:rsidR="00DD7E57">
        <w:rPr>
          <w:rFonts w:hint="eastAsia"/>
        </w:rPr>
        <w:t>层位于每</w:t>
      </w:r>
      <w:proofErr w:type="gramStart"/>
      <w:r w:rsidR="00DD7E57">
        <w:rPr>
          <w:rFonts w:hint="eastAsia"/>
        </w:rPr>
        <w:t>一个图层上</w:t>
      </w:r>
      <w:proofErr w:type="gramEnd"/>
      <w:r w:rsidR="00DD7E57">
        <w:rPr>
          <w:rFonts w:hint="eastAsia"/>
        </w:rPr>
        <w:t>。</w:t>
      </w:r>
    </w:p>
    <w:p w14:paraId="31465B6A" w14:textId="45F48F43" w:rsidR="00FA79B7" w:rsidRDefault="00FA79B7" w:rsidP="004B52F4">
      <w:pPr>
        <w:ind w:firstLine="480"/>
        <w:rPr>
          <w:rFonts w:hint="eastAsia"/>
        </w:rPr>
      </w:pPr>
      <w:r>
        <w:rPr>
          <w:rFonts w:hint="eastAsia"/>
        </w:rPr>
        <w:t>可以通过按住划动的方式批量开关相应功能</w:t>
      </w:r>
    </w:p>
    <w:p w14:paraId="7E70EFA6" w14:textId="710A4C8F" w:rsidR="00DD7E57" w:rsidRDefault="00961A76" w:rsidP="00961A76">
      <w:pPr>
        <w:pStyle w:val="03"/>
      </w:pPr>
      <w:r>
        <w:rPr>
          <w:rFonts w:hint="eastAsia"/>
        </w:rPr>
        <w:t>时间线面板最上方的按钮</w:t>
      </w:r>
    </w:p>
    <w:p w14:paraId="17867CF5" w14:textId="1A8460BE" w:rsidR="00E84DE9" w:rsidRDefault="00E84DE9" w:rsidP="00961A76">
      <w:pPr>
        <w:ind w:firstLine="480"/>
      </w:pPr>
      <w:r>
        <w:rPr>
          <w:rFonts w:hint="eastAsia"/>
        </w:rPr>
        <w:t>消隐开关</w:t>
      </w:r>
    </w:p>
    <w:p w14:paraId="63C6E79E" w14:textId="53163F48" w:rsidR="00961A76" w:rsidRDefault="00E84DE9" w:rsidP="00961A76">
      <w:pPr>
        <w:ind w:firstLine="48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混合开关</w:t>
      </w:r>
    </w:p>
    <w:p w14:paraId="005F9779" w14:textId="104EFA4D" w:rsidR="00AA6E5C" w:rsidRDefault="00AA6E5C" w:rsidP="00961A76">
      <w:pPr>
        <w:ind w:firstLine="480"/>
      </w:pPr>
      <w:r>
        <w:rPr>
          <w:rFonts w:hint="eastAsia"/>
        </w:rPr>
        <w:t>运动模糊开关：</w:t>
      </w:r>
    </w:p>
    <w:p w14:paraId="3054AC04" w14:textId="256DAA41" w:rsidR="00AA6E5C" w:rsidRDefault="00AA6E5C" w:rsidP="00961A76">
      <w:pPr>
        <w:ind w:firstLine="480"/>
        <w:rPr>
          <w:rFonts w:hint="eastAsia"/>
        </w:rPr>
      </w:pPr>
      <w:r>
        <w:rPr>
          <w:rFonts w:hint="eastAsia"/>
        </w:rPr>
        <w:t>上述三个开关开启后，图层中添加的对应效果将生效，反之则无事发生。比如，</w:t>
      </w:r>
      <w:proofErr w:type="gramStart"/>
      <w:r>
        <w:rPr>
          <w:rFonts w:hint="eastAsia"/>
        </w:rPr>
        <w:t>在图层上</w:t>
      </w:r>
      <w:proofErr w:type="gramEnd"/>
      <w:r>
        <w:rPr>
          <w:rFonts w:hint="eastAsia"/>
        </w:rPr>
        <w:t>添加消隐（不在</w:t>
      </w:r>
      <w:r w:rsidR="00732912">
        <w:rPr>
          <w:rFonts w:hint="eastAsia"/>
        </w:rPr>
        <w:t>时间线上显示该图层</w:t>
      </w:r>
      <w:r>
        <w:rPr>
          <w:rFonts w:hint="eastAsia"/>
        </w:rPr>
        <w:t>）</w:t>
      </w:r>
      <w:r w:rsidR="00732912">
        <w:rPr>
          <w:rFonts w:hint="eastAsia"/>
        </w:rPr>
        <w:t>，但没打开消隐开关，</w:t>
      </w:r>
      <w:proofErr w:type="gramStart"/>
      <w:r w:rsidR="00732912">
        <w:rPr>
          <w:rFonts w:hint="eastAsia"/>
        </w:rPr>
        <w:t>那么图层依然</w:t>
      </w:r>
      <w:proofErr w:type="gramEnd"/>
      <w:r w:rsidR="00732912">
        <w:rPr>
          <w:rFonts w:hint="eastAsia"/>
        </w:rPr>
        <w:t>存在，无事发生。你可能会问为什么多此一举，这个功能类似于</w:t>
      </w:r>
      <w:r w:rsidR="00732912">
        <w:rPr>
          <w:rFonts w:hint="eastAsia"/>
        </w:rPr>
        <w:t>win</w:t>
      </w:r>
      <w:r w:rsidR="00732912">
        <w:rPr>
          <w:rFonts w:hint="eastAsia"/>
        </w:rPr>
        <w:t>的隐藏文件夹，</w:t>
      </w:r>
      <w:r w:rsidR="005C02C6">
        <w:rPr>
          <w:rFonts w:hint="eastAsia"/>
        </w:rPr>
        <w:t>你如果怕忘了就把这三个按钮提前打开。</w:t>
      </w:r>
    </w:p>
    <w:p w14:paraId="62D738DA" w14:textId="19AF5F8A" w:rsidR="00FA79B7" w:rsidRDefault="00FA79B7" w:rsidP="00FA79B7">
      <w:pPr>
        <w:pStyle w:val="03"/>
      </w:pPr>
      <w:proofErr w:type="gramStart"/>
      <w:r>
        <w:rPr>
          <w:rFonts w:hint="eastAsia"/>
        </w:rPr>
        <w:t>具体图层上</w:t>
      </w:r>
      <w:proofErr w:type="gramEnd"/>
      <w:r>
        <w:rPr>
          <w:rFonts w:hint="eastAsia"/>
        </w:rPr>
        <w:t>的按钮</w:t>
      </w:r>
    </w:p>
    <w:p w14:paraId="1201EA78" w14:textId="5228E38B" w:rsidR="00FA79B7" w:rsidRDefault="00FA79B7" w:rsidP="00FA79B7">
      <w:pPr>
        <w:pStyle w:val="ab"/>
        <w:ind w:firstLine="480"/>
      </w:pPr>
      <w:r>
        <w:rPr>
          <w:rFonts w:hint="eastAsia"/>
        </w:rPr>
        <w:t>小眼睛图标：控制</w:t>
      </w:r>
      <w:proofErr w:type="gramStart"/>
      <w:r>
        <w:rPr>
          <w:rFonts w:hint="eastAsia"/>
        </w:rPr>
        <w:t>当前图层是否</w:t>
      </w:r>
      <w:proofErr w:type="gramEnd"/>
      <w:r>
        <w:rPr>
          <w:rFonts w:hint="eastAsia"/>
        </w:rPr>
        <w:t>可见</w:t>
      </w:r>
    </w:p>
    <w:p w14:paraId="0376B5F4" w14:textId="34AA4D23" w:rsidR="00FA79B7" w:rsidRDefault="00FA79B7" w:rsidP="00FA79B7">
      <w:pPr>
        <w:pStyle w:val="ab"/>
        <w:ind w:firstLine="480"/>
      </w:pPr>
      <w:r>
        <w:rPr>
          <w:rFonts w:hint="eastAsia"/>
        </w:rPr>
        <w:t>喇叭图标：</w:t>
      </w:r>
    </w:p>
    <w:p w14:paraId="27EB453A" w14:textId="46DD5AEC" w:rsidR="00FA79B7" w:rsidRDefault="00FA79B7" w:rsidP="00FA79B7">
      <w:pPr>
        <w:pStyle w:val="ab"/>
        <w:ind w:firstLine="480"/>
      </w:pPr>
      <w:r>
        <w:rPr>
          <w:rFonts w:hint="eastAsia"/>
        </w:rPr>
        <w:t>圆点：独奏，只显示当前图层。当有图层独奏时，非</w:t>
      </w:r>
      <w:proofErr w:type="gramStart"/>
      <w:r>
        <w:rPr>
          <w:rFonts w:hint="eastAsia"/>
        </w:rPr>
        <w:t>独奏图层均不</w:t>
      </w:r>
      <w:proofErr w:type="gramEnd"/>
      <w:r>
        <w:rPr>
          <w:rFonts w:hint="eastAsia"/>
        </w:rPr>
        <w:t>可见。</w:t>
      </w:r>
    </w:p>
    <w:p w14:paraId="0B039A6D" w14:textId="3234DB69" w:rsidR="005876AB" w:rsidRDefault="005876AB" w:rsidP="005876AB">
      <w:pPr>
        <w:pStyle w:val="03"/>
      </w:pPr>
      <w:r>
        <w:rPr>
          <w:rFonts w:hint="eastAsia"/>
        </w:rPr>
        <w:t>其他按钮</w:t>
      </w:r>
    </w:p>
    <w:p w14:paraId="08E768F7" w14:textId="5707F547" w:rsidR="005876AB" w:rsidRDefault="00C526C0" w:rsidP="005876AB">
      <w:pPr>
        <w:ind w:firstLine="480"/>
      </w:pPr>
      <w:r>
        <w:rPr>
          <w:rFonts w:hint="eastAsia"/>
        </w:rPr>
        <w:t>左下角有三个按钮，可以控制展开图层的一些属性。</w:t>
      </w:r>
    </w:p>
    <w:p w14:paraId="0CC69A50" w14:textId="77777777" w:rsidR="00021B01" w:rsidRDefault="00021B01" w:rsidP="005876AB">
      <w:pPr>
        <w:ind w:firstLine="480"/>
        <w:rPr>
          <w:rFonts w:hint="eastAsia"/>
        </w:rPr>
      </w:pPr>
    </w:p>
    <w:p w14:paraId="73B215F9" w14:textId="172D2066" w:rsidR="00FA79B7" w:rsidRDefault="002D644E" w:rsidP="00FA79B7">
      <w:pPr>
        <w:pStyle w:val="03"/>
      </w:pPr>
      <w:r>
        <w:rPr>
          <w:rFonts w:hint="eastAsia"/>
        </w:rPr>
        <w:t>一些快捷键</w:t>
      </w:r>
    </w:p>
    <w:p w14:paraId="7E7CE22E" w14:textId="1953D7C8" w:rsidR="002D644E" w:rsidRDefault="002D644E" w:rsidP="002D644E">
      <w:pPr>
        <w:ind w:firstLine="480"/>
      </w:pPr>
      <w:r>
        <w:rPr>
          <w:rFonts w:hint="eastAsia"/>
        </w:rPr>
        <w:t>“</w:t>
      </w:r>
      <w:r>
        <w:rPr>
          <w:rFonts w:hint="eastAsia"/>
        </w:rPr>
        <w:t>Ctrl+</w:t>
      </w:r>
      <w:r>
        <w:rPr>
          <w:rFonts w:hint="eastAsia"/>
        </w:rPr>
        <w:t>←</w:t>
      </w:r>
      <w:r>
        <w:rPr>
          <w:rFonts w:hint="eastAsia"/>
        </w:rPr>
        <w:t>/</w:t>
      </w:r>
      <w:r>
        <w:rPr>
          <w:rFonts w:hint="eastAsia"/>
        </w:rPr>
        <w:t>→”</w:t>
      </w:r>
      <w:proofErr w:type="gramStart"/>
      <w:r>
        <w:rPr>
          <w:rFonts w:hint="eastAsia"/>
        </w:rPr>
        <w:t>可以</w:t>
      </w:r>
      <w:r w:rsidR="0082105F">
        <w:rPr>
          <w:rFonts w:hint="eastAsia"/>
        </w:rPr>
        <w:t>按帧移动</w:t>
      </w:r>
      <w:proofErr w:type="gramEnd"/>
      <w:r w:rsidR="0082105F">
        <w:rPr>
          <w:rFonts w:hint="eastAsia"/>
        </w:rPr>
        <w:t>播放头。</w:t>
      </w:r>
    </w:p>
    <w:p w14:paraId="1B5ADEB8" w14:textId="5B9F668E" w:rsidR="00136F1E" w:rsidRDefault="00136F1E" w:rsidP="002D644E">
      <w:pPr>
        <w:ind w:firstLine="48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</w:t>
      </w:r>
      <w:r>
        <w:rPr>
          <w:rFonts w:hint="eastAsia"/>
        </w:rPr>
        <w:t>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←</w:t>
      </w:r>
      <w:r>
        <w:rPr>
          <w:rFonts w:hint="eastAsia"/>
        </w:rPr>
        <w:t>/</w:t>
      </w:r>
      <w:r>
        <w:rPr>
          <w:rFonts w:hint="eastAsia"/>
        </w:rPr>
        <w:t>→”</w:t>
      </w:r>
      <w:r>
        <w:rPr>
          <w:rFonts w:hint="eastAsia"/>
        </w:rPr>
        <w:t>一次跳</w:t>
      </w:r>
      <w:r>
        <w:rPr>
          <w:rFonts w:hint="eastAsia"/>
        </w:rPr>
        <w:t>10</w:t>
      </w:r>
      <w:r>
        <w:rPr>
          <w:rFonts w:hint="eastAsia"/>
        </w:rPr>
        <w:t>帧</w:t>
      </w:r>
    </w:p>
    <w:p w14:paraId="17178BE1" w14:textId="257FFCF5" w:rsidR="00B04C92" w:rsidRDefault="003D7E9C" w:rsidP="002D644E">
      <w:pPr>
        <w:ind w:firstLine="480"/>
      </w:pPr>
      <w:r>
        <w:rPr>
          <w:rFonts w:hint="eastAsia"/>
        </w:rPr>
        <w:t>“</w:t>
      </w:r>
      <w:r>
        <w:rPr>
          <w:rFonts w:hint="eastAsia"/>
        </w:rPr>
        <w:t>Alt+[/]</w:t>
      </w:r>
      <w:r>
        <w:rPr>
          <w:rFonts w:hint="eastAsia"/>
        </w:rPr>
        <w:t>”可以裁剪当前图层</w:t>
      </w:r>
      <w:r w:rsidR="00F56DFB">
        <w:rPr>
          <w:rFonts w:hint="eastAsia"/>
        </w:rPr>
        <w:t>。其中，“</w:t>
      </w:r>
      <w:r w:rsidR="00F56DFB">
        <w:rPr>
          <w:rFonts w:hint="eastAsia"/>
        </w:rPr>
        <w:t>Alt+[</w:t>
      </w:r>
      <w:r w:rsidR="00F56DFB">
        <w:rPr>
          <w:rFonts w:hint="eastAsia"/>
        </w:rPr>
        <w:t>”可以切除</w:t>
      </w:r>
      <w:proofErr w:type="gramStart"/>
      <w:r w:rsidR="00F56DFB">
        <w:rPr>
          <w:rFonts w:hint="eastAsia"/>
        </w:rPr>
        <w:t>当前图层播放</w:t>
      </w:r>
      <w:proofErr w:type="gramEnd"/>
      <w:r w:rsidR="00F56DFB">
        <w:rPr>
          <w:rFonts w:hint="eastAsia"/>
        </w:rPr>
        <w:t>头左侧全部内容，</w:t>
      </w:r>
      <w:r w:rsidR="00480AD5">
        <w:rPr>
          <w:rFonts w:hint="eastAsia"/>
        </w:rPr>
        <w:t>“</w:t>
      </w:r>
      <w:r w:rsidR="00480AD5">
        <w:rPr>
          <w:rFonts w:hint="eastAsia"/>
        </w:rPr>
        <w:t>Alt+</w:t>
      </w:r>
      <w:r w:rsidR="00480AD5">
        <w:rPr>
          <w:rFonts w:hint="eastAsia"/>
        </w:rPr>
        <w:t>]</w:t>
      </w:r>
      <w:r w:rsidR="00480AD5">
        <w:rPr>
          <w:rFonts w:hint="eastAsia"/>
        </w:rPr>
        <w:t>”</w:t>
      </w:r>
      <w:r w:rsidR="00480AD5">
        <w:rPr>
          <w:rFonts w:hint="eastAsia"/>
        </w:rPr>
        <w:t>则相反。</w:t>
      </w:r>
      <w:r w:rsidR="00CB66F1">
        <w:rPr>
          <w:rFonts w:hint="eastAsia"/>
        </w:rPr>
        <w:t>此操作也可以用于补全某段素材，可在素材被切掉的区域尝试一下。</w:t>
      </w:r>
    </w:p>
    <w:p w14:paraId="327E569A" w14:textId="42F89FB7" w:rsidR="00BF660E" w:rsidRDefault="00B04C92" w:rsidP="00031EEB">
      <w:pPr>
        <w:ind w:firstLine="480"/>
      </w:pPr>
      <w:r>
        <w:rPr>
          <w:rFonts w:hint="eastAsia"/>
        </w:rPr>
        <w:t>按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可在时间线上添加开始</w:t>
      </w:r>
      <w:r>
        <w:rPr>
          <w:rFonts w:hint="eastAsia"/>
        </w:rPr>
        <w:t>/</w:t>
      </w:r>
      <w:r>
        <w:rPr>
          <w:rFonts w:hint="eastAsia"/>
        </w:rPr>
        <w:t>结束点，</w:t>
      </w:r>
      <w:r w:rsidR="00B57322">
        <w:rPr>
          <w:rFonts w:hint="eastAsia"/>
        </w:rPr>
        <w:t>开始播放时，将在这个区域内循环播放。</w:t>
      </w:r>
      <w:r>
        <w:rPr>
          <w:rFonts w:hint="eastAsia"/>
        </w:rPr>
        <w:t>按空格键可以播放</w:t>
      </w:r>
      <w:r>
        <w:rPr>
          <w:rFonts w:hint="eastAsia"/>
        </w:rPr>
        <w:t>/</w:t>
      </w:r>
      <w:r>
        <w:rPr>
          <w:rFonts w:hint="eastAsia"/>
        </w:rPr>
        <w:t>暂停选中片段</w:t>
      </w:r>
    </w:p>
    <w:p w14:paraId="38516DF8" w14:textId="77777777" w:rsidR="00031EEB" w:rsidRDefault="00031EEB" w:rsidP="00031EEB">
      <w:pPr>
        <w:ind w:firstLine="480"/>
        <w:rPr>
          <w:rFonts w:hint="eastAsia"/>
        </w:rPr>
      </w:pPr>
    </w:p>
    <w:p w14:paraId="46BA6B2B" w14:textId="3BA9E398" w:rsidR="00BF660E" w:rsidRDefault="00635E5B" w:rsidP="00BF660E">
      <w:pPr>
        <w:ind w:firstLine="480"/>
      </w:pPr>
      <w:r>
        <w:rPr>
          <w:rFonts w:hint="eastAsia"/>
        </w:rPr>
        <w:t>拖动时间线下的</w:t>
      </w:r>
      <w:r w:rsidR="00C10081">
        <w:rPr>
          <w:rFonts w:hint="eastAsia"/>
        </w:rPr>
        <w:t>拉杆、按“</w:t>
      </w:r>
      <w:r w:rsidR="00C10081">
        <w:rPr>
          <w:rFonts w:hint="eastAsia"/>
        </w:rPr>
        <w:t>+/-</w:t>
      </w:r>
      <w:r w:rsidR="00C10081">
        <w:rPr>
          <w:rFonts w:hint="eastAsia"/>
        </w:rPr>
        <w:t>”、“</w:t>
      </w:r>
      <w:r w:rsidR="00C10081">
        <w:rPr>
          <w:rFonts w:hint="eastAsia"/>
        </w:rPr>
        <w:t>Alt+</w:t>
      </w:r>
      <w:r w:rsidR="00C10081">
        <w:rPr>
          <w:rFonts w:hint="eastAsia"/>
        </w:rPr>
        <w:t>鼠标滚轮”</w:t>
      </w:r>
      <w:r w:rsidR="008A4902">
        <w:rPr>
          <w:rFonts w:hint="eastAsia"/>
        </w:rPr>
        <w:t>都可以缩放时间线</w:t>
      </w:r>
      <w:r w:rsidR="00763916">
        <w:rPr>
          <w:rFonts w:hint="eastAsia"/>
        </w:rPr>
        <w:t>。</w:t>
      </w:r>
    </w:p>
    <w:p w14:paraId="63F79C93" w14:textId="3B26459C" w:rsidR="00763916" w:rsidRDefault="001A33E6" w:rsidP="00BF660E">
      <w:pPr>
        <w:ind w:firstLine="480"/>
      </w:pPr>
      <w:r>
        <w:rPr>
          <w:rFonts w:hint="eastAsia"/>
        </w:rPr>
        <w:t>直接按“</w:t>
      </w:r>
      <w:r>
        <w:rPr>
          <w:rFonts w:hint="eastAsia"/>
        </w:rPr>
        <w:t>[/]</w:t>
      </w:r>
      <w:r>
        <w:rPr>
          <w:rFonts w:hint="eastAsia"/>
        </w:rPr>
        <w:t>”可以将</w:t>
      </w:r>
      <w:proofErr w:type="gramStart"/>
      <w:r>
        <w:rPr>
          <w:rFonts w:hint="eastAsia"/>
        </w:rPr>
        <w:t>当前图层素材</w:t>
      </w:r>
      <w:proofErr w:type="gramEnd"/>
      <w:r w:rsidR="00D43F46">
        <w:rPr>
          <w:rFonts w:hint="eastAsia"/>
        </w:rPr>
        <w:t>出点</w:t>
      </w:r>
      <w:r w:rsidR="00D43F46">
        <w:rPr>
          <w:rFonts w:hint="eastAsia"/>
        </w:rPr>
        <w:t>/</w:t>
      </w:r>
      <w:r w:rsidR="00D43F46">
        <w:rPr>
          <w:rFonts w:hint="eastAsia"/>
        </w:rPr>
        <w:t>入点</w:t>
      </w:r>
      <w:r>
        <w:rPr>
          <w:rFonts w:hint="eastAsia"/>
        </w:rPr>
        <w:t>移到播放头的位置。</w:t>
      </w:r>
    </w:p>
    <w:p w14:paraId="153A21B8" w14:textId="7B4BE6B4" w:rsidR="00D43F46" w:rsidRDefault="00D43F46" w:rsidP="00BF660E">
      <w:pPr>
        <w:ind w:firstLine="480"/>
      </w:pPr>
      <w:r>
        <w:rPr>
          <w:rFonts w:hint="eastAsia"/>
        </w:rPr>
        <w:t>按“</w:t>
      </w:r>
      <w:r>
        <w:rPr>
          <w:rFonts w:hint="eastAsia"/>
        </w:rPr>
        <w:t>I/O</w:t>
      </w:r>
      <w:r>
        <w:rPr>
          <w:rFonts w:hint="eastAsia"/>
        </w:rPr>
        <w:t>”可以跳转到</w:t>
      </w:r>
      <w:proofErr w:type="gramStart"/>
      <w:r>
        <w:rPr>
          <w:rFonts w:hint="eastAsia"/>
        </w:rPr>
        <w:t>当前图层的</w:t>
      </w:r>
      <w:proofErr w:type="gramEnd"/>
      <w:r>
        <w:rPr>
          <w:rFonts w:hint="eastAsia"/>
        </w:rPr>
        <w:t>入点</w:t>
      </w:r>
      <w:r>
        <w:rPr>
          <w:rFonts w:hint="eastAsia"/>
        </w:rPr>
        <w:t>/</w:t>
      </w:r>
      <w:r>
        <w:rPr>
          <w:rFonts w:hint="eastAsia"/>
        </w:rPr>
        <w:t>出点。</w:t>
      </w:r>
      <w:r w:rsidR="00021B01">
        <w:rPr>
          <w:rFonts w:hint="eastAsia"/>
        </w:rPr>
        <w:t>点击左下角第三个按钮，可以</w:t>
      </w:r>
      <w:proofErr w:type="gramStart"/>
      <w:r w:rsidR="00021B01">
        <w:rPr>
          <w:rFonts w:hint="eastAsia"/>
        </w:rPr>
        <w:t>在图层中直</w:t>
      </w:r>
      <w:proofErr w:type="gramEnd"/>
      <w:r w:rsidR="00021B01">
        <w:rPr>
          <w:rFonts w:hint="eastAsia"/>
        </w:rPr>
        <w:t>接调节</w:t>
      </w:r>
      <w:r w:rsidR="00A3423F">
        <w:rPr>
          <w:rFonts w:hint="eastAsia"/>
        </w:rPr>
        <w:t>出点、入点、持续时间</w:t>
      </w:r>
      <w:r w:rsidR="00FB23C0">
        <w:rPr>
          <w:rFonts w:hint="eastAsia"/>
        </w:rPr>
        <w:t>等，这是</w:t>
      </w:r>
      <w:proofErr w:type="gramStart"/>
      <w:r w:rsidR="00FB23C0">
        <w:rPr>
          <w:rFonts w:hint="eastAsia"/>
        </w:rPr>
        <w:t>每个图层的</w:t>
      </w:r>
      <w:proofErr w:type="gramEnd"/>
      <w:r w:rsidR="00FB23C0">
        <w:rPr>
          <w:rFonts w:hint="eastAsia"/>
        </w:rPr>
        <w:t>最基本的参数</w:t>
      </w:r>
      <w:r w:rsidR="00A3423F">
        <w:rPr>
          <w:rFonts w:hint="eastAsia"/>
        </w:rPr>
        <w:t>。</w:t>
      </w:r>
    </w:p>
    <w:p w14:paraId="5AB9904F" w14:textId="77777777" w:rsidR="00FB23C0" w:rsidRDefault="00FB23C0" w:rsidP="00BF660E">
      <w:pPr>
        <w:ind w:firstLine="480"/>
      </w:pPr>
    </w:p>
    <w:p w14:paraId="120B800A" w14:textId="4CC4B2B5" w:rsidR="00F119E7" w:rsidRDefault="00F119E7" w:rsidP="00BF660E">
      <w:pPr>
        <w:ind w:firstLine="480"/>
        <w:rPr>
          <w:rFonts w:hint="eastAsia"/>
        </w:rPr>
      </w:pPr>
      <w:r>
        <w:rPr>
          <w:rFonts w:hint="eastAsia"/>
        </w:rPr>
        <w:lastRenderedPageBreak/>
        <w:t>“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”可以将</w:t>
      </w:r>
      <w:proofErr w:type="gramStart"/>
      <w:r>
        <w:rPr>
          <w:rFonts w:hint="eastAsia"/>
        </w:rPr>
        <w:t>当前图层复制</w:t>
      </w:r>
      <w:proofErr w:type="gramEnd"/>
      <w:r>
        <w:rPr>
          <w:rFonts w:hint="eastAsia"/>
        </w:rPr>
        <w:t>一层</w:t>
      </w:r>
    </w:p>
    <w:p w14:paraId="337562EF" w14:textId="39612C3D" w:rsidR="001B2261" w:rsidRDefault="001B2261" w:rsidP="0062283C">
      <w:pPr>
        <w:pStyle w:val="02"/>
      </w:pPr>
      <w:r>
        <w:rPr>
          <w:rFonts w:hint="eastAsia"/>
        </w:rPr>
        <w:t>查看器</w:t>
      </w:r>
    </w:p>
    <w:p w14:paraId="52101FFE" w14:textId="4366D9CE" w:rsidR="001B2261" w:rsidRDefault="001B2261" w:rsidP="001B2261">
      <w:pPr>
        <w:ind w:firstLine="480"/>
      </w:pP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>就是中间的屏幕，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>上也有很多</w:t>
      </w:r>
      <w:r w:rsidR="008060F0">
        <w:rPr>
          <w:rFonts w:hint="eastAsia"/>
        </w:rPr>
        <w:t>按钮，多试一试。</w:t>
      </w:r>
    </w:p>
    <w:p w14:paraId="22A10367" w14:textId="23EB3058" w:rsidR="00ED763A" w:rsidRDefault="00ED763A" w:rsidP="001B2261">
      <w:pPr>
        <w:ind w:firstLine="480"/>
        <w:rPr>
          <w:rFonts w:hint="eastAsia"/>
        </w:rPr>
      </w:pPr>
      <w:r>
        <w:rPr>
          <w:rFonts w:hint="eastAsia"/>
        </w:rPr>
        <w:t>向下采样系数：不是所有人的电脑都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牛逼，效果加多了</w:t>
      </w:r>
      <w:proofErr w:type="gramStart"/>
      <w:r>
        <w:rPr>
          <w:rFonts w:hint="eastAsia"/>
        </w:rPr>
        <w:t>电脑会卡甚至</w:t>
      </w:r>
      <w:proofErr w:type="gramEnd"/>
      <w:r>
        <w:rPr>
          <w:rFonts w:hint="eastAsia"/>
        </w:rPr>
        <w:t>蓝屏，为了降低电脑负担，可以在这里选择向下采样，</w:t>
      </w:r>
      <w:r w:rsidR="00561C91">
        <w:rPr>
          <w:rFonts w:hint="eastAsia"/>
        </w:rPr>
        <w:t>以变模糊为代价换取流畅。但切记，在导出时改回来。</w:t>
      </w:r>
    </w:p>
    <w:p w14:paraId="6DE17DC1" w14:textId="7EA257C9" w:rsidR="00B95A3D" w:rsidRDefault="00B95A3D" w:rsidP="0062283C">
      <w:pPr>
        <w:pStyle w:val="02"/>
      </w:pPr>
      <w:r>
        <w:rPr>
          <w:rFonts w:hint="eastAsia"/>
        </w:rPr>
        <w:t>图层</w:t>
      </w:r>
    </w:p>
    <w:p w14:paraId="0FC8FCF1" w14:textId="56F50CE5" w:rsidR="00B95A3D" w:rsidRDefault="00B95A3D" w:rsidP="00B95A3D">
      <w:pPr>
        <w:ind w:firstLine="480"/>
      </w:pPr>
      <w:r>
        <w:rPr>
          <w:rFonts w:hint="eastAsia"/>
        </w:rPr>
        <w:t>按住“</w:t>
      </w:r>
      <w:r>
        <w:rPr>
          <w:rFonts w:hint="eastAsia"/>
        </w:rPr>
        <w:t>Shift</w:t>
      </w:r>
      <w:r>
        <w:rPr>
          <w:rFonts w:hint="eastAsia"/>
        </w:rPr>
        <w:t>”</w:t>
      </w:r>
      <w:proofErr w:type="gramStart"/>
      <w:r>
        <w:rPr>
          <w:rFonts w:hint="eastAsia"/>
        </w:rPr>
        <w:t>调整图层可以</w:t>
      </w:r>
      <w:proofErr w:type="gramEnd"/>
      <w:r>
        <w:rPr>
          <w:rFonts w:hint="eastAsia"/>
        </w:rPr>
        <w:t>等比例调节。</w:t>
      </w:r>
    </w:p>
    <w:p w14:paraId="5FD62302" w14:textId="09E4D773" w:rsidR="00CF30FD" w:rsidRDefault="00CF30FD" w:rsidP="00B95A3D">
      <w:pPr>
        <w:ind w:firstLine="480"/>
      </w:pPr>
      <w:r>
        <w:rPr>
          <w:rFonts w:hint="eastAsia"/>
        </w:rPr>
        <w:t>当鼠标放在</w:t>
      </w:r>
      <w:proofErr w:type="gramStart"/>
      <w:r>
        <w:rPr>
          <w:rFonts w:hint="eastAsia"/>
        </w:rPr>
        <w:t>一个图层的</w:t>
      </w:r>
      <w:proofErr w:type="gramEnd"/>
      <w:r w:rsidR="00DA07A4">
        <w:rPr>
          <w:rFonts w:hint="eastAsia"/>
        </w:rPr>
        <w:t>开始点</w:t>
      </w:r>
      <w:r>
        <w:rPr>
          <w:rFonts w:hint="eastAsia"/>
        </w:rPr>
        <w:t>附近时，如果这段素材刚好被你剪切过，鼠标会变成一个双向的箭头，这时你再</w:t>
      </w:r>
      <w:r w:rsidR="00DA07A4">
        <w:rPr>
          <w:rFonts w:hint="eastAsia"/>
        </w:rPr>
        <w:t>拖动，就可以在不改变长度的基础上改变素材的出点</w:t>
      </w:r>
      <w:r w:rsidR="000A25ED">
        <w:rPr>
          <w:rFonts w:hint="eastAsia"/>
        </w:rPr>
        <w:t>和入点。</w:t>
      </w:r>
    </w:p>
    <w:p w14:paraId="4295DA34" w14:textId="77777777" w:rsidR="002D5E51" w:rsidRDefault="002D5E51" w:rsidP="002D5E51">
      <w:pPr>
        <w:ind w:firstLine="480"/>
      </w:pPr>
      <w:r>
        <w:rPr>
          <w:rFonts w:hint="eastAsia"/>
        </w:rPr>
        <w:t>“</w:t>
      </w:r>
      <w:r>
        <w:rPr>
          <w:rFonts w:hint="eastAsia"/>
        </w:rPr>
        <w:t>Ctrl+[/]</w:t>
      </w:r>
      <w:r>
        <w:rPr>
          <w:rFonts w:hint="eastAsia"/>
        </w:rPr>
        <w:t>”</w:t>
      </w:r>
      <w:proofErr w:type="gramStart"/>
      <w:r>
        <w:rPr>
          <w:rFonts w:hint="eastAsia"/>
        </w:rPr>
        <w:t>改变图层层级</w:t>
      </w:r>
      <w:proofErr w:type="gramEnd"/>
      <w:r>
        <w:rPr>
          <w:rFonts w:hint="eastAsia"/>
        </w:rPr>
        <w:t>，将</w:t>
      </w:r>
      <w:proofErr w:type="gramStart"/>
      <w:r>
        <w:rPr>
          <w:rFonts w:hint="eastAsia"/>
        </w:rPr>
        <w:t>当前图层上</w:t>
      </w:r>
      <w:proofErr w:type="gramEnd"/>
      <w:r>
        <w:rPr>
          <w:rFonts w:hint="eastAsia"/>
        </w:rPr>
        <w:t>移</w:t>
      </w:r>
      <w:r>
        <w:rPr>
          <w:rFonts w:hint="eastAsia"/>
        </w:rPr>
        <w:t>/</w:t>
      </w:r>
      <w:r>
        <w:rPr>
          <w:rFonts w:hint="eastAsia"/>
        </w:rPr>
        <w:t>下移。</w:t>
      </w:r>
    </w:p>
    <w:p w14:paraId="09E0E738" w14:textId="77777777" w:rsidR="002D5E51" w:rsidRDefault="002D5E51" w:rsidP="002D5E51">
      <w:pPr>
        <w:ind w:firstLine="4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+[/]</w:t>
      </w:r>
      <w:r>
        <w:rPr>
          <w:rFonts w:hint="eastAsia"/>
        </w:rPr>
        <w:t>”将</w:t>
      </w:r>
      <w:proofErr w:type="gramStart"/>
      <w:r>
        <w:rPr>
          <w:rFonts w:hint="eastAsia"/>
        </w:rPr>
        <w:t>当前图层置于</w:t>
      </w:r>
      <w:proofErr w:type="gramEnd"/>
      <w:r>
        <w:rPr>
          <w:rFonts w:hint="eastAsia"/>
        </w:rPr>
        <w:t>最顶层</w:t>
      </w:r>
      <w:r>
        <w:rPr>
          <w:rFonts w:hint="eastAsia"/>
        </w:rPr>
        <w:t>/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底层。</w:t>
      </w:r>
    </w:p>
    <w:p w14:paraId="7EBD6342" w14:textId="77777777" w:rsidR="002D5E51" w:rsidRPr="002D5E51" w:rsidRDefault="002D5E51" w:rsidP="00B95A3D">
      <w:pPr>
        <w:ind w:firstLine="480"/>
        <w:rPr>
          <w:rFonts w:hint="eastAsia"/>
        </w:rPr>
      </w:pPr>
    </w:p>
    <w:p w14:paraId="60CAC9B5" w14:textId="73CBB3D8" w:rsidR="001970B0" w:rsidRDefault="00E500D2" w:rsidP="0062283C">
      <w:pPr>
        <w:pStyle w:val="02"/>
      </w:pPr>
      <w:r>
        <w:rPr>
          <w:rFonts w:hint="eastAsia"/>
        </w:rPr>
        <w:t>解释素材</w:t>
      </w:r>
    </w:p>
    <w:p w14:paraId="62F6D0A9" w14:textId="6A7C5CA3" w:rsidR="0010256D" w:rsidRDefault="0010256D" w:rsidP="0010256D">
      <w:pPr>
        <w:ind w:firstLine="480"/>
      </w:pPr>
      <w:r>
        <w:rPr>
          <w:rFonts w:hint="eastAsia"/>
        </w:rPr>
        <w:t>“右键</w:t>
      </w:r>
      <w:r>
        <w:rPr>
          <w:rFonts w:hint="eastAsia"/>
        </w:rPr>
        <w:t>-</w:t>
      </w:r>
      <w:r>
        <w:rPr>
          <w:rFonts w:hint="eastAsia"/>
        </w:rPr>
        <w:t>解释素材</w:t>
      </w:r>
      <w:r>
        <w:rPr>
          <w:rFonts w:hint="eastAsia"/>
        </w:rPr>
        <w:t>-</w:t>
      </w:r>
      <w:r>
        <w:rPr>
          <w:rFonts w:hint="eastAsia"/>
        </w:rPr>
        <w:t>主要”可以解释素材，如果你想让一段素材循环播放，则可以在这里设置。</w:t>
      </w:r>
    </w:p>
    <w:p w14:paraId="563B76B7" w14:textId="0AF156DB" w:rsidR="0053740A" w:rsidRDefault="0053740A" w:rsidP="0053740A">
      <w:pPr>
        <w:pStyle w:val="02"/>
      </w:pPr>
      <w:r>
        <w:rPr>
          <w:rFonts w:hint="eastAsia"/>
        </w:rPr>
        <w:t>预合成</w:t>
      </w:r>
    </w:p>
    <w:p w14:paraId="2A97DEB6" w14:textId="6408BB94" w:rsidR="0053740A" w:rsidRDefault="0053740A" w:rsidP="0053740A">
      <w:pPr>
        <w:ind w:firstLine="4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Ctrl+Shift+C</w:t>
      </w:r>
      <w:proofErr w:type="spellEnd"/>
      <w:r>
        <w:rPr>
          <w:rFonts w:hint="eastAsia"/>
        </w:rPr>
        <w:t>”将选中</w:t>
      </w:r>
      <w:proofErr w:type="gramStart"/>
      <w:r>
        <w:rPr>
          <w:rFonts w:hint="eastAsia"/>
        </w:rPr>
        <w:t>图层创建预</w:t>
      </w:r>
      <w:proofErr w:type="gramEnd"/>
      <w:r>
        <w:rPr>
          <w:rFonts w:hint="eastAsia"/>
        </w:rPr>
        <w:t>合成。</w:t>
      </w:r>
    </w:p>
    <w:p w14:paraId="25D1C2B1" w14:textId="77777777" w:rsidR="000A5B20" w:rsidRDefault="000A5B20" w:rsidP="0053740A">
      <w:pPr>
        <w:ind w:firstLine="480"/>
      </w:pPr>
    </w:p>
    <w:p w14:paraId="1A973F41" w14:textId="1B7CDE9D" w:rsidR="000A5B20" w:rsidRDefault="000A5B20" w:rsidP="0053740A">
      <w:pPr>
        <w:ind w:firstLine="480"/>
      </w:pPr>
      <w:r>
        <w:rPr>
          <w:rFonts w:hint="eastAsia"/>
        </w:rPr>
        <w:t>一个例子：制作倒计时</w:t>
      </w:r>
    </w:p>
    <w:p w14:paraId="42C9BCBE" w14:textId="2E599EE3" w:rsidR="000A5B20" w:rsidRDefault="000A5B20" w:rsidP="0053740A">
      <w:pPr>
        <w:ind w:firstLine="48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1-7</w:t>
      </w:r>
      <w:r>
        <w:rPr>
          <w:rFonts w:hint="eastAsia"/>
        </w:rPr>
        <w:t>的数字各带一个纯色背景，建立</w:t>
      </w:r>
      <w:r>
        <w:rPr>
          <w:rFonts w:hint="eastAsia"/>
        </w:rPr>
        <w:t>7</w:t>
      </w:r>
      <w:r>
        <w:rPr>
          <w:rFonts w:hint="eastAsia"/>
        </w:rPr>
        <w:t>个合成</w:t>
      </w:r>
      <w:r w:rsidR="002F5F0B">
        <w:rPr>
          <w:rFonts w:hint="eastAsia"/>
        </w:rPr>
        <w:t>，将这七个合成选中，拖到新建合成图标上，在“基于所选项新建合成”窗口中选择单个合成、</w:t>
      </w:r>
      <w:r w:rsidR="002C5A4A">
        <w:rPr>
          <w:rFonts w:hint="eastAsia"/>
        </w:rPr>
        <w:t>静止持续时间</w:t>
      </w:r>
      <w:r w:rsidR="002C5A4A">
        <w:rPr>
          <w:rFonts w:hint="eastAsia"/>
        </w:rPr>
        <w:t>1s</w:t>
      </w:r>
      <w:r w:rsidR="002C5A4A">
        <w:rPr>
          <w:rFonts w:hint="eastAsia"/>
        </w:rPr>
        <w:t>、</w:t>
      </w:r>
      <w:r w:rsidR="002F5F0B">
        <w:rPr>
          <w:rFonts w:hint="eastAsia"/>
        </w:rPr>
        <w:t>序列图层（不重叠），就可以生成一个倒计时</w:t>
      </w:r>
      <w:r w:rsidR="002C5A4A">
        <w:rPr>
          <w:rFonts w:hint="eastAsia"/>
        </w:rPr>
        <w:t>合成了</w:t>
      </w:r>
    </w:p>
    <w:p w14:paraId="5AD4FB69" w14:textId="7C4DF84C" w:rsidR="00243FE0" w:rsidRDefault="00243FE0" w:rsidP="00243FE0">
      <w:pPr>
        <w:pStyle w:val="01"/>
      </w:pPr>
      <w:r>
        <w:rPr>
          <w:rFonts w:hint="eastAsia"/>
        </w:rPr>
        <w:t>表达式</w:t>
      </w:r>
    </w:p>
    <w:p w14:paraId="6870D546" w14:textId="4BB2D291" w:rsidR="00243FE0" w:rsidRDefault="00243FE0" w:rsidP="00243FE0">
      <w:pPr>
        <w:pStyle w:val="01"/>
      </w:pPr>
      <w:r>
        <w:rPr>
          <w:rFonts w:hint="eastAsia"/>
        </w:rPr>
        <w:t>资源</w:t>
      </w:r>
    </w:p>
    <w:p w14:paraId="3E385BAC" w14:textId="1321B41F" w:rsidR="00243FE0" w:rsidRPr="00432F1F" w:rsidRDefault="00243FE0" w:rsidP="00243FE0">
      <w:pPr>
        <w:pStyle w:val="01"/>
      </w:pPr>
      <w:r>
        <w:rPr>
          <w:rFonts w:hint="eastAsia"/>
        </w:rPr>
        <w:t>音频</w:t>
      </w:r>
    </w:p>
    <w:sectPr w:rsidR="00243FE0" w:rsidRPr="00432F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41A07" w14:textId="77777777" w:rsidR="007F43E1" w:rsidRDefault="007F43E1" w:rsidP="000A0EFA">
      <w:pPr>
        <w:ind w:firstLine="480"/>
      </w:pPr>
      <w:r>
        <w:separator/>
      </w:r>
    </w:p>
  </w:endnote>
  <w:endnote w:type="continuationSeparator" w:id="0">
    <w:p w14:paraId="4092FBEB" w14:textId="77777777" w:rsidR="007F43E1" w:rsidRDefault="007F43E1" w:rsidP="000A0E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E99E" w14:textId="77777777" w:rsidR="000A0EFA" w:rsidRDefault="000A0EF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F4E0" w14:textId="77777777" w:rsidR="000A0EFA" w:rsidRDefault="000A0EF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3B5C4" w14:textId="77777777" w:rsidR="000A0EFA" w:rsidRDefault="000A0EF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2EE9A" w14:textId="77777777" w:rsidR="007F43E1" w:rsidRDefault="007F43E1" w:rsidP="000A0EFA">
      <w:pPr>
        <w:ind w:firstLine="480"/>
      </w:pPr>
      <w:r>
        <w:separator/>
      </w:r>
    </w:p>
  </w:footnote>
  <w:footnote w:type="continuationSeparator" w:id="0">
    <w:p w14:paraId="7C42D0ED" w14:textId="77777777" w:rsidR="007F43E1" w:rsidRDefault="007F43E1" w:rsidP="000A0EF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87357" w14:textId="77777777" w:rsidR="000A0EFA" w:rsidRDefault="000A0EF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3E43A" w14:textId="77777777" w:rsidR="000A0EFA" w:rsidRDefault="000A0EF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BD9FD" w14:textId="77777777" w:rsidR="000A0EFA" w:rsidRDefault="000A0EF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371"/>
    <w:multiLevelType w:val="hybridMultilevel"/>
    <w:tmpl w:val="BF0E2880"/>
    <w:lvl w:ilvl="0" w:tplc="5E12754A">
      <w:start w:val="1"/>
      <w:numFmt w:val="chineseCountingThousand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3D440EFE"/>
    <w:multiLevelType w:val="hybridMultilevel"/>
    <w:tmpl w:val="C63EB928"/>
    <w:lvl w:ilvl="0" w:tplc="A2760D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5EB0538"/>
    <w:multiLevelType w:val="hybridMultilevel"/>
    <w:tmpl w:val="DB5E2298"/>
    <w:lvl w:ilvl="0" w:tplc="8CDAEEC6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57522C"/>
    <w:multiLevelType w:val="multilevel"/>
    <w:tmpl w:val="54188E78"/>
    <w:lvl w:ilvl="0">
      <w:start w:val="1"/>
      <w:numFmt w:val="decimal"/>
      <w:pStyle w:val="0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0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0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455172262">
    <w:abstractNumId w:val="0"/>
  </w:num>
  <w:num w:numId="2" w16cid:durableId="979312539">
    <w:abstractNumId w:val="2"/>
  </w:num>
  <w:num w:numId="3" w16cid:durableId="93943350">
    <w:abstractNumId w:val="3"/>
  </w:num>
  <w:num w:numId="4" w16cid:durableId="86463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07"/>
    <w:rsid w:val="0000350B"/>
    <w:rsid w:val="00021B01"/>
    <w:rsid w:val="00031EEB"/>
    <w:rsid w:val="0003387E"/>
    <w:rsid w:val="00057533"/>
    <w:rsid w:val="00076B0E"/>
    <w:rsid w:val="000855F0"/>
    <w:rsid w:val="000A0EFA"/>
    <w:rsid w:val="000A1241"/>
    <w:rsid w:val="000A25ED"/>
    <w:rsid w:val="000A5B20"/>
    <w:rsid w:val="000B231B"/>
    <w:rsid w:val="000B2F08"/>
    <w:rsid w:val="000B58BB"/>
    <w:rsid w:val="000C048A"/>
    <w:rsid w:val="000C1603"/>
    <w:rsid w:val="000C5F20"/>
    <w:rsid w:val="000D2EC0"/>
    <w:rsid w:val="000E0EC5"/>
    <w:rsid w:val="000E49EC"/>
    <w:rsid w:val="000E576C"/>
    <w:rsid w:val="000E58CA"/>
    <w:rsid w:val="000F04B7"/>
    <w:rsid w:val="000F3403"/>
    <w:rsid w:val="000F6340"/>
    <w:rsid w:val="0010256D"/>
    <w:rsid w:val="00102B2F"/>
    <w:rsid w:val="00106557"/>
    <w:rsid w:val="00112161"/>
    <w:rsid w:val="001155BA"/>
    <w:rsid w:val="001215F9"/>
    <w:rsid w:val="00136F1E"/>
    <w:rsid w:val="001523D6"/>
    <w:rsid w:val="001569C4"/>
    <w:rsid w:val="00166781"/>
    <w:rsid w:val="001970B0"/>
    <w:rsid w:val="001A1467"/>
    <w:rsid w:val="001A15BE"/>
    <w:rsid w:val="001A33E6"/>
    <w:rsid w:val="001B2261"/>
    <w:rsid w:val="001B7328"/>
    <w:rsid w:val="001D5B32"/>
    <w:rsid w:val="001F10E0"/>
    <w:rsid w:val="001F15E5"/>
    <w:rsid w:val="00204879"/>
    <w:rsid w:val="00220058"/>
    <w:rsid w:val="002278F8"/>
    <w:rsid w:val="00243FE0"/>
    <w:rsid w:val="002515B3"/>
    <w:rsid w:val="00260367"/>
    <w:rsid w:val="002B5099"/>
    <w:rsid w:val="002C0ABE"/>
    <w:rsid w:val="002C5A4A"/>
    <w:rsid w:val="002D0D94"/>
    <w:rsid w:val="002D0E2F"/>
    <w:rsid w:val="002D5E51"/>
    <w:rsid w:val="002D644E"/>
    <w:rsid w:val="002E47E6"/>
    <w:rsid w:val="002E6C91"/>
    <w:rsid w:val="002E7641"/>
    <w:rsid w:val="002E7E78"/>
    <w:rsid w:val="002F035A"/>
    <w:rsid w:val="002F5F0B"/>
    <w:rsid w:val="00321048"/>
    <w:rsid w:val="003269CF"/>
    <w:rsid w:val="00341E14"/>
    <w:rsid w:val="0035108D"/>
    <w:rsid w:val="003525E3"/>
    <w:rsid w:val="003809B5"/>
    <w:rsid w:val="00391135"/>
    <w:rsid w:val="003B0144"/>
    <w:rsid w:val="003B5421"/>
    <w:rsid w:val="003C0FF8"/>
    <w:rsid w:val="003C2F72"/>
    <w:rsid w:val="003D7E9C"/>
    <w:rsid w:val="003F658F"/>
    <w:rsid w:val="00402FC8"/>
    <w:rsid w:val="0041343F"/>
    <w:rsid w:val="00432F1F"/>
    <w:rsid w:val="004341A9"/>
    <w:rsid w:val="00444182"/>
    <w:rsid w:val="00451AB3"/>
    <w:rsid w:val="00460EBD"/>
    <w:rsid w:val="00465FF4"/>
    <w:rsid w:val="00480AD5"/>
    <w:rsid w:val="00487929"/>
    <w:rsid w:val="00490B1B"/>
    <w:rsid w:val="00492337"/>
    <w:rsid w:val="004929C7"/>
    <w:rsid w:val="00494406"/>
    <w:rsid w:val="00496AE8"/>
    <w:rsid w:val="004A10CF"/>
    <w:rsid w:val="004B2E1B"/>
    <w:rsid w:val="004B52F4"/>
    <w:rsid w:val="004C4428"/>
    <w:rsid w:val="004C6C4E"/>
    <w:rsid w:val="004D07C0"/>
    <w:rsid w:val="004D1F9A"/>
    <w:rsid w:val="004D50DB"/>
    <w:rsid w:val="004E0DF9"/>
    <w:rsid w:val="004E2144"/>
    <w:rsid w:val="004F2252"/>
    <w:rsid w:val="004F4FF8"/>
    <w:rsid w:val="004F5360"/>
    <w:rsid w:val="00501280"/>
    <w:rsid w:val="005134B2"/>
    <w:rsid w:val="005178C1"/>
    <w:rsid w:val="00520563"/>
    <w:rsid w:val="00531ED8"/>
    <w:rsid w:val="00532F56"/>
    <w:rsid w:val="0053740A"/>
    <w:rsid w:val="0055302B"/>
    <w:rsid w:val="005542DE"/>
    <w:rsid w:val="00561C91"/>
    <w:rsid w:val="00580110"/>
    <w:rsid w:val="00586CD4"/>
    <w:rsid w:val="005876AB"/>
    <w:rsid w:val="00591F16"/>
    <w:rsid w:val="005A639A"/>
    <w:rsid w:val="005C02C6"/>
    <w:rsid w:val="005C2062"/>
    <w:rsid w:val="005C4687"/>
    <w:rsid w:val="005C4F72"/>
    <w:rsid w:val="005C5ABA"/>
    <w:rsid w:val="005D39C3"/>
    <w:rsid w:val="005E304B"/>
    <w:rsid w:val="005E3404"/>
    <w:rsid w:val="00607B0B"/>
    <w:rsid w:val="0062283C"/>
    <w:rsid w:val="00634410"/>
    <w:rsid w:val="00635E5B"/>
    <w:rsid w:val="0063667C"/>
    <w:rsid w:val="0064388A"/>
    <w:rsid w:val="006459AB"/>
    <w:rsid w:val="006459D8"/>
    <w:rsid w:val="00652D3B"/>
    <w:rsid w:val="0065754D"/>
    <w:rsid w:val="006674CD"/>
    <w:rsid w:val="006675EF"/>
    <w:rsid w:val="00683FEE"/>
    <w:rsid w:val="00691658"/>
    <w:rsid w:val="00692160"/>
    <w:rsid w:val="006954A4"/>
    <w:rsid w:val="00697EF4"/>
    <w:rsid w:val="006A4463"/>
    <w:rsid w:val="006A4E75"/>
    <w:rsid w:val="006B1741"/>
    <w:rsid w:val="006B4750"/>
    <w:rsid w:val="006C45B7"/>
    <w:rsid w:val="006C506B"/>
    <w:rsid w:val="006C584B"/>
    <w:rsid w:val="006C7B9D"/>
    <w:rsid w:val="006D6C9C"/>
    <w:rsid w:val="006D7A67"/>
    <w:rsid w:val="006F0002"/>
    <w:rsid w:val="006F388E"/>
    <w:rsid w:val="006F4561"/>
    <w:rsid w:val="00711988"/>
    <w:rsid w:val="00726FB3"/>
    <w:rsid w:val="00732912"/>
    <w:rsid w:val="00751A4D"/>
    <w:rsid w:val="007522EC"/>
    <w:rsid w:val="0075238D"/>
    <w:rsid w:val="00755DA3"/>
    <w:rsid w:val="0075674D"/>
    <w:rsid w:val="00763916"/>
    <w:rsid w:val="00763C6D"/>
    <w:rsid w:val="007713EB"/>
    <w:rsid w:val="0077275D"/>
    <w:rsid w:val="00772B0F"/>
    <w:rsid w:val="007818FC"/>
    <w:rsid w:val="00784779"/>
    <w:rsid w:val="007A4C8A"/>
    <w:rsid w:val="007C0BDF"/>
    <w:rsid w:val="007C2264"/>
    <w:rsid w:val="007D0B11"/>
    <w:rsid w:val="007F43E1"/>
    <w:rsid w:val="008060F0"/>
    <w:rsid w:val="00811B29"/>
    <w:rsid w:val="00815C45"/>
    <w:rsid w:val="0082105F"/>
    <w:rsid w:val="0083486F"/>
    <w:rsid w:val="0084354B"/>
    <w:rsid w:val="00847EB8"/>
    <w:rsid w:val="00851B12"/>
    <w:rsid w:val="00863430"/>
    <w:rsid w:val="008839CE"/>
    <w:rsid w:val="008927DB"/>
    <w:rsid w:val="00893988"/>
    <w:rsid w:val="008A179C"/>
    <w:rsid w:val="008A4902"/>
    <w:rsid w:val="008D11CE"/>
    <w:rsid w:val="008D7271"/>
    <w:rsid w:val="008E0B8D"/>
    <w:rsid w:val="00903D2D"/>
    <w:rsid w:val="00921931"/>
    <w:rsid w:val="0092323A"/>
    <w:rsid w:val="00932484"/>
    <w:rsid w:val="009333C3"/>
    <w:rsid w:val="00946A5A"/>
    <w:rsid w:val="00954CC5"/>
    <w:rsid w:val="00961A76"/>
    <w:rsid w:val="009717C6"/>
    <w:rsid w:val="00975F89"/>
    <w:rsid w:val="00984B04"/>
    <w:rsid w:val="00992636"/>
    <w:rsid w:val="009937A8"/>
    <w:rsid w:val="009A540F"/>
    <w:rsid w:val="009B31C4"/>
    <w:rsid w:val="009D77B1"/>
    <w:rsid w:val="009F449D"/>
    <w:rsid w:val="00A170D7"/>
    <w:rsid w:val="00A24A36"/>
    <w:rsid w:val="00A301A1"/>
    <w:rsid w:val="00A3423F"/>
    <w:rsid w:val="00A61A5A"/>
    <w:rsid w:val="00A623E7"/>
    <w:rsid w:val="00A7295E"/>
    <w:rsid w:val="00A80261"/>
    <w:rsid w:val="00AA0287"/>
    <w:rsid w:val="00AA6E5C"/>
    <w:rsid w:val="00AA7E9F"/>
    <w:rsid w:val="00AB3624"/>
    <w:rsid w:val="00AC6A7E"/>
    <w:rsid w:val="00AD0106"/>
    <w:rsid w:val="00AD0D3E"/>
    <w:rsid w:val="00AD14B7"/>
    <w:rsid w:val="00AF59CE"/>
    <w:rsid w:val="00AF7FC4"/>
    <w:rsid w:val="00B04C92"/>
    <w:rsid w:val="00B07A75"/>
    <w:rsid w:val="00B10CAA"/>
    <w:rsid w:val="00B2124F"/>
    <w:rsid w:val="00B25C2A"/>
    <w:rsid w:val="00B330C7"/>
    <w:rsid w:val="00B4433F"/>
    <w:rsid w:val="00B446BC"/>
    <w:rsid w:val="00B4792B"/>
    <w:rsid w:val="00B57322"/>
    <w:rsid w:val="00B81B0B"/>
    <w:rsid w:val="00B861AC"/>
    <w:rsid w:val="00B871A0"/>
    <w:rsid w:val="00B925DB"/>
    <w:rsid w:val="00B95A3D"/>
    <w:rsid w:val="00BA0023"/>
    <w:rsid w:val="00BA0683"/>
    <w:rsid w:val="00BB5B77"/>
    <w:rsid w:val="00BC1777"/>
    <w:rsid w:val="00BC6F07"/>
    <w:rsid w:val="00BD5FE3"/>
    <w:rsid w:val="00BE5BCF"/>
    <w:rsid w:val="00BF0B1F"/>
    <w:rsid w:val="00BF660E"/>
    <w:rsid w:val="00C00358"/>
    <w:rsid w:val="00C011D0"/>
    <w:rsid w:val="00C016C8"/>
    <w:rsid w:val="00C10081"/>
    <w:rsid w:val="00C25FA6"/>
    <w:rsid w:val="00C35DB5"/>
    <w:rsid w:val="00C436C2"/>
    <w:rsid w:val="00C526C0"/>
    <w:rsid w:val="00C5760A"/>
    <w:rsid w:val="00C604F7"/>
    <w:rsid w:val="00C64605"/>
    <w:rsid w:val="00C66475"/>
    <w:rsid w:val="00C6686E"/>
    <w:rsid w:val="00C716D4"/>
    <w:rsid w:val="00C71E6B"/>
    <w:rsid w:val="00C75F47"/>
    <w:rsid w:val="00C7658F"/>
    <w:rsid w:val="00C77797"/>
    <w:rsid w:val="00CA3EB9"/>
    <w:rsid w:val="00CA6A82"/>
    <w:rsid w:val="00CB364D"/>
    <w:rsid w:val="00CB66F1"/>
    <w:rsid w:val="00CB7964"/>
    <w:rsid w:val="00CC2B27"/>
    <w:rsid w:val="00CE529E"/>
    <w:rsid w:val="00CF30FD"/>
    <w:rsid w:val="00CF556A"/>
    <w:rsid w:val="00CF5AB9"/>
    <w:rsid w:val="00CF6B14"/>
    <w:rsid w:val="00D11D5F"/>
    <w:rsid w:val="00D42A83"/>
    <w:rsid w:val="00D43F46"/>
    <w:rsid w:val="00D7437A"/>
    <w:rsid w:val="00D92778"/>
    <w:rsid w:val="00D973D6"/>
    <w:rsid w:val="00DA07A4"/>
    <w:rsid w:val="00DA4288"/>
    <w:rsid w:val="00DB022A"/>
    <w:rsid w:val="00DB2D11"/>
    <w:rsid w:val="00DB3C35"/>
    <w:rsid w:val="00DD0AC7"/>
    <w:rsid w:val="00DD7E57"/>
    <w:rsid w:val="00DF191F"/>
    <w:rsid w:val="00E019BA"/>
    <w:rsid w:val="00E037EE"/>
    <w:rsid w:val="00E039EA"/>
    <w:rsid w:val="00E04FC5"/>
    <w:rsid w:val="00E20DC4"/>
    <w:rsid w:val="00E3373D"/>
    <w:rsid w:val="00E352BA"/>
    <w:rsid w:val="00E4192D"/>
    <w:rsid w:val="00E500D2"/>
    <w:rsid w:val="00E54E59"/>
    <w:rsid w:val="00E84517"/>
    <w:rsid w:val="00E84DE9"/>
    <w:rsid w:val="00E918C4"/>
    <w:rsid w:val="00E974F2"/>
    <w:rsid w:val="00EA0076"/>
    <w:rsid w:val="00EB0AFB"/>
    <w:rsid w:val="00EC0DB2"/>
    <w:rsid w:val="00EC2C89"/>
    <w:rsid w:val="00ED1BC0"/>
    <w:rsid w:val="00ED763A"/>
    <w:rsid w:val="00EE0205"/>
    <w:rsid w:val="00EE7A65"/>
    <w:rsid w:val="00EF7011"/>
    <w:rsid w:val="00F036A9"/>
    <w:rsid w:val="00F07C28"/>
    <w:rsid w:val="00F119E7"/>
    <w:rsid w:val="00F1300A"/>
    <w:rsid w:val="00F16302"/>
    <w:rsid w:val="00F26C1E"/>
    <w:rsid w:val="00F337AE"/>
    <w:rsid w:val="00F56DFB"/>
    <w:rsid w:val="00F62CB7"/>
    <w:rsid w:val="00F73600"/>
    <w:rsid w:val="00F803D1"/>
    <w:rsid w:val="00F87FA8"/>
    <w:rsid w:val="00FA6AE6"/>
    <w:rsid w:val="00FA79B7"/>
    <w:rsid w:val="00FB23C0"/>
    <w:rsid w:val="00FB485C"/>
    <w:rsid w:val="00FB4B0D"/>
    <w:rsid w:val="00FB66F1"/>
    <w:rsid w:val="00FB6DBC"/>
    <w:rsid w:val="00FD3007"/>
    <w:rsid w:val="00FE066F"/>
    <w:rsid w:val="00FE2C90"/>
    <w:rsid w:val="00FF2A43"/>
    <w:rsid w:val="00FF3984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130E0"/>
  <w15:chartTrackingRefBased/>
  <w15:docId w15:val="{D211513F-F90C-4B45-A681-0CB00D9F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FA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3B0144"/>
    <w:pPr>
      <w:keepNext/>
      <w:keepLines/>
      <w:spacing w:before="340" w:after="330" w:line="578" w:lineRule="auto"/>
      <w:jc w:val="center"/>
      <w:outlineLvl w:val="0"/>
    </w:pPr>
    <w:rPr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小标题"/>
    <w:basedOn w:val="1"/>
    <w:next w:val="a"/>
    <w:link w:val="a4"/>
    <w:qFormat/>
    <w:rsid w:val="00984B04"/>
    <w:pPr>
      <w:spacing w:before="40" w:after="0" w:line="360" w:lineRule="auto"/>
    </w:pPr>
  </w:style>
  <w:style w:type="character" w:customStyle="1" w:styleId="a4">
    <w:name w:val="文章小标题 字符"/>
    <w:basedOn w:val="10"/>
    <w:link w:val="a3"/>
    <w:rsid w:val="00984B04"/>
    <w:rPr>
      <w:rFonts w:eastAsia="楷体"/>
      <w:b/>
      <w:bCs/>
      <w:color w:val="000000" w:themeColor="text1"/>
      <w:kern w:val="44"/>
      <w:sz w:val="28"/>
      <w:szCs w:val="44"/>
    </w:rPr>
  </w:style>
  <w:style w:type="character" w:customStyle="1" w:styleId="10">
    <w:name w:val="标题 1 字符"/>
    <w:aliases w:val="大标题 字符"/>
    <w:basedOn w:val="a0"/>
    <w:link w:val="1"/>
    <w:uiPriority w:val="9"/>
    <w:rsid w:val="003B0144"/>
    <w:rPr>
      <w:rFonts w:eastAsia="楷体"/>
      <w:b/>
      <w:bCs/>
      <w:color w:val="000000" w:themeColor="text1"/>
      <w:kern w:val="44"/>
      <w:sz w:val="28"/>
      <w:szCs w:val="44"/>
    </w:rPr>
  </w:style>
  <w:style w:type="paragraph" w:customStyle="1" w:styleId="a5">
    <w:name w:val="一级标题"/>
    <w:basedOn w:val="a"/>
    <w:next w:val="a"/>
    <w:link w:val="a6"/>
    <w:qFormat/>
    <w:rsid w:val="006C506B"/>
    <w:pPr>
      <w:ind w:firstLineChars="0" w:firstLine="0"/>
      <w:outlineLvl w:val="1"/>
    </w:pPr>
  </w:style>
  <w:style w:type="character" w:customStyle="1" w:styleId="a6">
    <w:name w:val="一级标题 字符"/>
    <w:basedOn w:val="a0"/>
    <w:link w:val="a5"/>
    <w:rsid w:val="006C506B"/>
    <w:rPr>
      <w:rFonts w:eastAsia="楷体"/>
    </w:rPr>
  </w:style>
  <w:style w:type="paragraph" w:styleId="a7">
    <w:name w:val="header"/>
    <w:basedOn w:val="a"/>
    <w:link w:val="a8"/>
    <w:uiPriority w:val="99"/>
    <w:unhideWhenUsed/>
    <w:rsid w:val="000A0E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A0EF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0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0EFA"/>
    <w:rPr>
      <w:sz w:val="18"/>
      <w:szCs w:val="18"/>
    </w:rPr>
  </w:style>
  <w:style w:type="paragraph" w:customStyle="1" w:styleId="00">
    <w:name w:val="00大标题"/>
    <w:basedOn w:val="a"/>
    <w:link w:val="000"/>
    <w:qFormat/>
    <w:rsid w:val="00692160"/>
    <w:pPr>
      <w:spacing w:after="600"/>
      <w:ind w:firstLineChars="0" w:firstLine="0"/>
      <w:jc w:val="center"/>
    </w:pPr>
    <w:rPr>
      <w:rFonts w:eastAsia="黑体"/>
      <w:sz w:val="32"/>
      <w:szCs w:val="15"/>
    </w:rPr>
  </w:style>
  <w:style w:type="character" w:customStyle="1" w:styleId="000">
    <w:name w:val="00大标题 字符"/>
    <w:basedOn w:val="a0"/>
    <w:link w:val="00"/>
    <w:rsid w:val="00692160"/>
    <w:rPr>
      <w:rFonts w:ascii="Times New Roman" w:eastAsia="黑体" w:hAnsi="Times New Roman"/>
      <w:sz w:val="32"/>
      <w:szCs w:val="15"/>
    </w:rPr>
  </w:style>
  <w:style w:type="paragraph" w:customStyle="1" w:styleId="01">
    <w:name w:val="01章节"/>
    <w:basedOn w:val="a"/>
    <w:link w:val="010"/>
    <w:qFormat/>
    <w:rsid w:val="00BA0023"/>
    <w:pPr>
      <w:numPr>
        <w:numId w:val="3"/>
      </w:numPr>
      <w:spacing w:after="360"/>
      <w:ind w:firstLineChars="0"/>
      <w:jc w:val="center"/>
      <w:outlineLvl w:val="0"/>
    </w:pPr>
    <w:rPr>
      <w:rFonts w:eastAsia="黑体"/>
      <w:sz w:val="30"/>
    </w:rPr>
  </w:style>
  <w:style w:type="character" w:customStyle="1" w:styleId="010">
    <w:name w:val="01章节 字符"/>
    <w:basedOn w:val="a0"/>
    <w:link w:val="01"/>
    <w:rsid w:val="00BA0023"/>
    <w:rPr>
      <w:rFonts w:ascii="Times New Roman" w:eastAsia="黑体" w:hAnsi="Times New Roman"/>
      <w:sz w:val="30"/>
    </w:rPr>
  </w:style>
  <w:style w:type="paragraph" w:customStyle="1" w:styleId="021">
    <w:name w:val="021原文引用"/>
    <w:basedOn w:val="a"/>
    <w:link w:val="0210"/>
    <w:qFormat/>
    <w:rsid w:val="00F337AE"/>
    <w:pPr>
      <w:pBdr>
        <w:left w:val="single" w:sz="12" w:space="4" w:color="767171" w:themeColor="background2" w:themeShade="80"/>
      </w:pBdr>
      <w:ind w:firstLineChars="0" w:firstLine="0"/>
    </w:pPr>
    <w:rPr>
      <w:color w:val="767171" w:themeColor="background2" w:themeShade="80"/>
    </w:rPr>
  </w:style>
  <w:style w:type="character" w:customStyle="1" w:styleId="0210">
    <w:name w:val="021原文引用 字符"/>
    <w:basedOn w:val="a0"/>
    <w:link w:val="021"/>
    <w:rsid w:val="00F337AE"/>
    <w:rPr>
      <w:rFonts w:ascii="Times New Roman" w:eastAsia="宋体" w:hAnsi="Times New Roman"/>
      <w:color w:val="767171" w:themeColor="background2" w:themeShade="80"/>
      <w:sz w:val="24"/>
    </w:rPr>
  </w:style>
  <w:style w:type="paragraph" w:customStyle="1" w:styleId="022">
    <w:name w:val="022名词解释"/>
    <w:basedOn w:val="a"/>
    <w:link w:val="0220"/>
    <w:qFormat/>
    <w:rsid w:val="00B861A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firstLineChars="0" w:firstLine="0"/>
    </w:pPr>
    <w:rPr>
      <w:rFonts w:eastAsia="楷体"/>
      <w:sz w:val="21"/>
    </w:rPr>
  </w:style>
  <w:style w:type="character" w:customStyle="1" w:styleId="0220">
    <w:name w:val="022名词解释 字符"/>
    <w:basedOn w:val="a0"/>
    <w:link w:val="022"/>
    <w:rsid w:val="00B861AC"/>
    <w:rPr>
      <w:rFonts w:ascii="Times New Roman" w:eastAsia="楷体" w:hAnsi="Times New Roman"/>
    </w:rPr>
  </w:style>
  <w:style w:type="paragraph" w:customStyle="1" w:styleId="02">
    <w:name w:val="02二级"/>
    <w:basedOn w:val="01"/>
    <w:link w:val="020"/>
    <w:qFormat/>
    <w:rsid w:val="006674CD"/>
    <w:pPr>
      <w:numPr>
        <w:ilvl w:val="1"/>
      </w:numPr>
      <w:spacing w:after="240"/>
      <w:jc w:val="left"/>
      <w:outlineLvl w:val="1"/>
    </w:pPr>
    <w:rPr>
      <w:sz w:val="28"/>
    </w:rPr>
  </w:style>
  <w:style w:type="character" w:customStyle="1" w:styleId="020">
    <w:name w:val="02二级 字符"/>
    <w:basedOn w:val="010"/>
    <w:link w:val="02"/>
    <w:rsid w:val="006674CD"/>
    <w:rPr>
      <w:rFonts w:ascii="Times New Roman" w:eastAsia="黑体" w:hAnsi="Times New Roman"/>
      <w:sz w:val="28"/>
    </w:rPr>
  </w:style>
  <w:style w:type="paragraph" w:customStyle="1" w:styleId="03">
    <w:name w:val="03三级"/>
    <w:basedOn w:val="02"/>
    <w:link w:val="030"/>
    <w:qFormat/>
    <w:rsid w:val="006674CD"/>
    <w:pPr>
      <w:numPr>
        <w:ilvl w:val="2"/>
      </w:numPr>
      <w:outlineLvl w:val="2"/>
    </w:pPr>
  </w:style>
  <w:style w:type="character" w:customStyle="1" w:styleId="030">
    <w:name w:val="03三级 字符"/>
    <w:basedOn w:val="020"/>
    <w:link w:val="03"/>
    <w:rsid w:val="006674CD"/>
    <w:rPr>
      <w:rFonts w:ascii="Times New Roman" w:eastAsia="黑体" w:hAnsi="Times New Roman"/>
      <w:sz w:val="28"/>
    </w:rPr>
  </w:style>
  <w:style w:type="paragraph" w:styleId="ab">
    <w:name w:val="List Paragraph"/>
    <w:basedOn w:val="a"/>
    <w:uiPriority w:val="34"/>
    <w:qFormat/>
    <w:rsid w:val="005178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study%20resource\&#26477;&#24030;&#30005;&#23376;&#31185;&#25216;&#22823;&#23398;-&#31354;&#38388;&#20449;&#24687;&#30740;&#31350;&#38498;\&#23398;&#20064;&#31508;&#35760;\&#23398;&#20064;&#31508;&#35760;&#27169;&#26495;v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4978-1441-4DA4-BA62-B7D9CE03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学习笔记模板v1.dotx</Template>
  <TotalTime>2025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李楚青</dc:creator>
  <cp:keywords/>
  <dc:description/>
  <cp:lastModifiedBy>CQ L</cp:lastModifiedBy>
  <cp:revision>44</cp:revision>
  <dcterms:created xsi:type="dcterms:W3CDTF">2024-08-03T05:10:00Z</dcterms:created>
  <dcterms:modified xsi:type="dcterms:W3CDTF">2024-08-08T16:27:00Z</dcterms:modified>
</cp:coreProperties>
</file>