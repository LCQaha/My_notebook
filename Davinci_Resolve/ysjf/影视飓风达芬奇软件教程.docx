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BB7F" w14:textId="2B90DFB9" w:rsidR="00755DA3" w:rsidRPr="001D54D2" w:rsidRDefault="00DF3A2F" w:rsidP="00334DAE">
      <w:pPr>
        <w:pStyle w:val="00"/>
      </w:pPr>
      <w:r w:rsidRPr="001D54D2">
        <w:rPr>
          <w:rFonts w:hint="eastAsia"/>
        </w:rPr>
        <w:t>影视飓风达芬奇软件教程</w:t>
      </w:r>
    </w:p>
    <w:p w14:paraId="045FD151" w14:textId="790B8801" w:rsidR="00DF3A2F" w:rsidRDefault="00C30B46" w:rsidP="00334DAE">
      <w:pPr>
        <w:pStyle w:val="01"/>
      </w:pPr>
      <w:r>
        <w:rPr>
          <w:rFonts w:hint="eastAsia"/>
        </w:rPr>
        <w:t>第一次剪辑</w:t>
      </w:r>
    </w:p>
    <w:p w14:paraId="367D48EB" w14:textId="70E7C799" w:rsidR="00334DAE" w:rsidRDefault="00334DAE" w:rsidP="00334DAE">
      <w:pPr>
        <w:pStyle w:val="02"/>
      </w:pPr>
      <w:r>
        <w:rPr>
          <w:rFonts w:hint="eastAsia"/>
        </w:rPr>
        <w:t>项目管理器</w:t>
      </w:r>
    </w:p>
    <w:p w14:paraId="3CFAF3BE" w14:textId="69D7D658" w:rsidR="00D94F42" w:rsidRDefault="00C30B46" w:rsidP="0094667D">
      <w:pPr>
        <w:ind w:firstLine="480"/>
      </w:pPr>
      <w:r>
        <w:rPr>
          <w:rFonts w:hint="eastAsia"/>
        </w:rPr>
        <w:t>这里可以查看</w:t>
      </w:r>
      <w:r w:rsidR="00D94F42">
        <w:rPr>
          <w:rFonts w:hint="eastAsia"/>
        </w:rPr>
        <w:t>以前的项目和建新项目。</w:t>
      </w:r>
    </w:p>
    <w:p w14:paraId="704C2C45" w14:textId="084A0441" w:rsidR="0094667D" w:rsidRDefault="0094667D" w:rsidP="0094667D">
      <w:pPr>
        <w:ind w:firstLine="480"/>
      </w:pPr>
      <w:r>
        <w:rPr>
          <w:rFonts w:hint="eastAsia"/>
        </w:rPr>
        <w:t>打开一个新项目后，记得</w:t>
      </w:r>
      <w:r>
        <w:rPr>
          <w:rFonts w:hint="eastAsia"/>
        </w:rPr>
        <w:t>Ctrl+S</w:t>
      </w:r>
      <w:r>
        <w:t>保存，以防止项目丢失。</w:t>
      </w:r>
    </w:p>
    <w:p w14:paraId="09EA61BB" w14:textId="478D74A6" w:rsidR="00334DAE" w:rsidRDefault="005569BD" w:rsidP="00334DAE">
      <w:pPr>
        <w:pStyle w:val="02"/>
      </w:pPr>
      <w:r>
        <w:t>偏好设置</w:t>
      </w:r>
    </w:p>
    <w:p w14:paraId="3BD1AF33" w14:textId="4DD9409E" w:rsidR="005569BD" w:rsidRDefault="005569BD" w:rsidP="005569BD">
      <w:pPr>
        <w:ind w:firstLine="480"/>
      </w:pPr>
      <w:r>
        <w:t>通过</w:t>
      </w:r>
      <w:r>
        <w:rPr>
          <w:rFonts w:hint="eastAsia"/>
        </w:rPr>
        <w:t>`Davinci Resolve-</w:t>
      </w:r>
      <w:r w:rsidR="00B041C4">
        <w:rPr>
          <w:rFonts w:hint="eastAsia"/>
        </w:rPr>
        <w:t>偏好设置</w:t>
      </w:r>
      <w:r w:rsidR="00B041C4">
        <w:rPr>
          <w:rFonts w:hint="eastAsia"/>
        </w:rPr>
        <w:t>`</w:t>
      </w:r>
      <w:r w:rsidR="00B041C4">
        <w:rPr>
          <w:rFonts w:hint="eastAsia"/>
        </w:rPr>
        <w:t>找到对话框。</w:t>
      </w:r>
    </w:p>
    <w:p w14:paraId="257D94C0" w14:textId="12E02EFE" w:rsidR="00B041C4" w:rsidRDefault="00B041C4" w:rsidP="005569BD">
      <w:pPr>
        <w:ind w:firstLine="480"/>
      </w:pPr>
      <w:r>
        <w:t>建议打开</w:t>
      </w:r>
      <w:r>
        <w:t>“</w:t>
      </w:r>
      <w:r>
        <w:t>项目保存与加载</w:t>
      </w:r>
      <w:r>
        <w:t>”</w:t>
      </w:r>
      <w:r w:rsidR="005F13D4">
        <w:t>下的实时保存与项目备份。</w:t>
      </w:r>
    </w:p>
    <w:p w14:paraId="2F88BE41" w14:textId="1AD03597" w:rsidR="005F13D4" w:rsidRDefault="006B2EB8" w:rsidP="006B2EB8">
      <w:pPr>
        <w:pStyle w:val="02"/>
      </w:pPr>
      <w:r>
        <w:t>了解各个面板</w:t>
      </w:r>
    </w:p>
    <w:p w14:paraId="56A8BEEC" w14:textId="0371C4EC" w:rsidR="006B2EB8" w:rsidRDefault="006B2EB8" w:rsidP="006B2EB8">
      <w:pPr>
        <w:ind w:firstLine="480"/>
      </w:pPr>
      <w:r>
        <w:t>达芬奇有如下几个面板：媒体面板、快编面板、剪辑面板、</w:t>
      </w:r>
      <w:r w:rsidR="001C3B1E">
        <w:t>Fusion</w:t>
      </w:r>
      <w:r w:rsidR="001C3B1E">
        <w:t>面板、</w:t>
      </w:r>
      <w:r w:rsidR="001C3B1E">
        <w:t>fairlight</w:t>
      </w:r>
      <w:r w:rsidR="001C3B1E">
        <w:t>面板、调色面板和交付面板。每个面板都有自己的作用，就像是一个产出视频的工作流，当</w:t>
      </w:r>
      <w:r w:rsidR="00D54CF9">
        <w:t>按顺序使用每一个面板，一般能满足大部分视频的制作需求。</w:t>
      </w:r>
    </w:p>
    <w:p w14:paraId="12D69E04" w14:textId="77777777" w:rsidR="00D54CF9" w:rsidRDefault="00D54CF9" w:rsidP="00D54CF9">
      <w:pPr>
        <w:pStyle w:val="03"/>
      </w:pPr>
      <w:r>
        <w:t>媒体面板</w:t>
      </w:r>
    </w:p>
    <w:p w14:paraId="087A4841" w14:textId="5461D8C7" w:rsidR="006F20AC" w:rsidRDefault="006F20AC" w:rsidP="006F20AC">
      <w:pPr>
        <w:ind w:firstLine="480"/>
      </w:pPr>
      <w:r>
        <w:t>媒体面板分为媒体浏览器、素材监视器</w:t>
      </w:r>
    </w:p>
    <w:p w14:paraId="5AB791C1" w14:textId="77777777" w:rsidR="006F20AC" w:rsidRDefault="00D54CF9" w:rsidP="00D54CF9">
      <w:pPr>
        <w:pStyle w:val="03"/>
      </w:pPr>
      <w:r>
        <w:t>快编面板</w:t>
      </w:r>
    </w:p>
    <w:p w14:paraId="5EA47BBC" w14:textId="77777777" w:rsidR="006F20AC" w:rsidRDefault="00D54CF9" w:rsidP="00D54CF9">
      <w:pPr>
        <w:pStyle w:val="03"/>
      </w:pPr>
      <w:r>
        <w:t>剪辑面板</w:t>
      </w:r>
    </w:p>
    <w:p w14:paraId="288472C4" w14:textId="4707DF09" w:rsidR="005A00D7" w:rsidRPr="005A00D7" w:rsidRDefault="005A00D7" w:rsidP="005A00D7">
      <w:pPr>
        <w:ind w:firstLine="480"/>
      </w:pPr>
      <w:r>
        <w:t>在剪辑面板中，可以通过在素材监视器中打下</w:t>
      </w:r>
      <w:r>
        <w:t>I/O</w:t>
      </w:r>
      <w:r>
        <w:t>键并拖下，将音频</w:t>
      </w:r>
      <w:r>
        <w:rPr>
          <w:rFonts w:hint="eastAsia"/>
        </w:rPr>
        <w:t>/</w:t>
      </w:r>
      <w:r>
        <w:rPr>
          <w:rFonts w:hint="eastAsia"/>
        </w:rPr>
        <w:t>视频素材</w:t>
      </w:r>
      <w:r w:rsidR="001506C2">
        <w:rPr>
          <w:rFonts w:hint="eastAsia"/>
        </w:rPr>
        <w:t>导入时间线。</w:t>
      </w:r>
    </w:p>
    <w:p w14:paraId="3E222DBA" w14:textId="77777777" w:rsidR="006F20AC" w:rsidRDefault="00D54CF9" w:rsidP="00D54CF9">
      <w:pPr>
        <w:pStyle w:val="03"/>
      </w:pPr>
      <w:r>
        <w:t>Fusion</w:t>
      </w:r>
      <w:r>
        <w:t>面板</w:t>
      </w:r>
    </w:p>
    <w:p w14:paraId="3873E811" w14:textId="77777777" w:rsidR="006F20AC" w:rsidRDefault="00D54CF9" w:rsidP="00D54CF9">
      <w:pPr>
        <w:pStyle w:val="03"/>
      </w:pPr>
      <w:r>
        <w:t>fairlight</w:t>
      </w:r>
      <w:r>
        <w:t>面板</w:t>
      </w:r>
    </w:p>
    <w:p w14:paraId="4918EDB5" w14:textId="77777777" w:rsidR="006F20AC" w:rsidRDefault="00D54CF9" w:rsidP="00D54CF9">
      <w:pPr>
        <w:pStyle w:val="03"/>
      </w:pPr>
      <w:r>
        <w:t>调色面板</w:t>
      </w:r>
    </w:p>
    <w:p w14:paraId="0C3D589C" w14:textId="336F1F85" w:rsidR="00D54CF9" w:rsidRDefault="00D54CF9" w:rsidP="00D54CF9">
      <w:pPr>
        <w:pStyle w:val="03"/>
      </w:pPr>
      <w:r>
        <w:t>交付面板</w:t>
      </w:r>
    </w:p>
    <w:p w14:paraId="07B39084" w14:textId="77777777" w:rsidR="006B2EB8" w:rsidRPr="001D54D2" w:rsidRDefault="006B2EB8" w:rsidP="006B2EB8">
      <w:pPr>
        <w:pStyle w:val="02"/>
      </w:pPr>
    </w:p>
    <w:p w14:paraId="5564D4C6" w14:textId="18439A41" w:rsidR="001B587B" w:rsidRDefault="001B587B" w:rsidP="00334DAE">
      <w:pPr>
        <w:pStyle w:val="01"/>
      </w:pPr>
      <w:r w:rsidRPr="001D54D2">
        <w:rPr>
          <w:rFonts w:hint="eastAsia"/>
        </w:rPr>
        <w:t>剪辑面板</w:t>
      </w:r>
    </w:p>
    <w:p w14:paraId="3EC7FC57" w14:textId="7B45EB66" w:rsidR="00786582" w:rsidRDefault="00786582" w:rsidP="00786582">
      <w:pPr>
        <w:pStyle w:val="02"/>
      </w:pPr>
      <w:r>
        <w:rPr>
          <w:rFonts w:hint="eastAsia"/>
        </w:rPr>
        <w:t>工程的创建</w:t>
      </w:r>
    </w:p>
    <w:p w14:paraId="5B2DC9ED" w14:textId="1257EF49" w:rsidR="00A954DA" w:rsidRDefault="00BA78AD" w:rsidP="00A954DA">
      <w:pPr>
        <w:ind w:firstLine="480"/>
      </w:pPr>
      <w:r>
        <w:rPr>
          <w:rFonts w:hint="eastAsia"/>
        </w:rPr>
        <w:t>通过“文件</w:t>
      </w:r>
      <w:r>
        <w:rPr>
          <w:rFonts w:hint="eastAsia"/>
        </w:rPr>
        <w:t>-</w:t>
      </w:r>
      <w:r>
        <w:rPr>
          <w:rFonts w:hint="eastAsia"/>
        </w:rPr>
        <w:t>项目设置”将工程调整到合适的帧率（一般是</w:t>
      </w:r>
      <w:r w:rsidR="00A954DA">
        <w:rPr>
          <w:rFonts w:hint="eastAsia"/>
        </w:rPr>
        <w:t>25</w:t>
      </w:r>
      <w:r w:rsidR="00A954DA">
        <w:rPr>
          <w:rFonts w:hint="eastAsia"/>
        </w:rPr>
        <w:t>或</w:t>
      </w:r>
      <w:r w:rsidR="00A954DA">
        <w:rPr>
          <w:rFonts w:hint="eastAsia"/>
        </w:rPr>
        <w:t>30</w:t>
      </w:r>
      <w:r w:rsidR="00A954DA">
        <w:rPr>
          <w:rFonts w:hint="eastAsia"/>
        </w:rPr>
        <w:t>帧</w:t>
      </w:r>
      <w:r>
        <w:rPr>
          <w:rFonts w:hint="eastAsia"/>
        </w:rPr>
        <w:t>）</w:t>
      </w:r>
      <w:r w:rsidR="00385EE6">
        <w:rPr>
          <w:rFonts w:hint="eastAsia"/>
        </w:rPr>
        <w:t>；通过“项目设置</w:t>
      </w:r>
      <w:r w:rsidR="00385EE6">
        <w:rPr>
          <w:rFonts w:hint="eastAsia"/>
        </w:rPr>
        <w:t>-</w:t>
      </w:r>
      <w:r w:rsidR="00385EE6">
        <w:rPr>
          <w:rFonts w:hint="eastAsia"/>
        </w:rPr>
        <w:t>主设置</w:t>
      </w:r>
      <w:r w:rsidR="00385EE6">
        <w:rPr>
          <w:rFonts w:hint="eastAsia"/>
        </w:rPr>
        <w:t>-</w:t>
      </w:r>
      <w:r w:rsidR="00385EE6">
        <w:rPr>
          <w:rFonts w:hint="eastAsia"/>
        </w:rPr>
        <w:t>工作文件夹”</w:t>
      </w:r>
      <w:r w:rsidR="00A954DA">
        <w:rPr>
          <w:rFonts w:hint="eastAsia"/>
        </w:rPr>
        <w:t>将</w:t>
      </w:r>
      <w:r w:rsidR="0095459C">
        <w:rPr>
          <w:rFonts w:hint="eastAsia"/>
        </w:rPr>
        <w:t>缓存设定在合适的位置（默认是</w:t>
      </w:r>
      <w:r w:rsidR="0095459C">
        <w:rPr>
          <w:rFonts w:hint="eastAsia"/>
        </w:rPr>
        <w:t>C</w:t>
      </w:r>
      <w:r w:rsidR="0095459C">
        <w:rPr>
          <w:rFonts w:hint="eastAsia"/>
        </w:rPr>
        <w:t>盘，但相信你不想让你的</w:t>
      </w:r>
      <w:r w:rsidR="0095459C">
        <w:rPr>
          <w:rFonts w:hint="eastAsia"/>
        </w:rPr>
        <w:t>C</w:t>
      </w:r>
      <w:r w:rsidR="0095459C">
        <w:rPr>
          <w:rFonts w:hint="eastAsia"/>
        </w:rPr>
        <w:t>盘过早的装满）</w:t>
      </w:r>
      <w:r w:rsidR="00385EE6">
        <w:rPr>
          <w:rFonts w:hint="eastAsia"/>
        </w:rPr>
        <w:t>。</w:t>
      </w:r>
    </w:p>
    <w:p w14:paraId="58EE8E00" w14:textId="7331887D" w:rsidR="000721AE" w:rsidRDefault="000721AE" w:rsidP="00786582">
      <w:pPr>
        <w:pStyle w:val="02"/>
      </w:pPr>
      <w:r>
        <w:rPr>
          <w:rFonts w:hint="eastAsia"/>
        </w:rPr>
        <w:t>素材的导入</w:t>
      </w:r>
    </w:p>
    <w:p w14:paraId="22B9BDD3" w14:textId="28A9C712" w:rsidR="000721AE" w:rsidRDefault="000721AE" w:rsidP="000721AE">
      <w:pPr>
        <w:ind w:firstLine="480"/>
      </w:pPr>
      <w:r>
        <w:rPr>
          <w:rFonts w:hint="eastAsia"/>
        </w:rPr>
        <w:t>建议在媒体池面板中，导入所有工程素材，而不是用什么导入什么</w:t>
      </w:r>
      <w:r w:rsidR="005824BA">
        <w:rPr>
          <w:rFonts w:hint="eastAsia"/>
        </w:rPr>
        <w:t>，这种操作不具有破坏性，可以是后续工作更加方便。</w:t>
      </w:r>
    </w:p>
    <w:p w14:paraId="2D2CF7C8" w14:textId="77777777" w:rsidR="001D4F4A" w:rsidRDefault="001D4F4A" w:rsidP="000721AE">
      <w:pPr>
        <w:ind w:firstLine="480"/>
      </w:pPr>
    </w:p>
    <w:p w14:paraId="61420435" w14:textId="5A2BAF3D" w:rsidR="00786582" w:rsidRDefault="00A954DA" w:rsidP="00786582">
      <w:pPr>
        <w:pStyle w:val="02"/>
      </w:pPr>
      <w:r>
        <w:rPr>
          <w:rFonts w:hint="eastAsia"/>
        </w:rPr>
        <w:t>时间线</w:t>
      </w:r>
    </w:p>
    <w:p w14:paraId="4866541A" w14:textId="65BC0005" w:rsidR="001D4F4A" w:rsidRDefault="001D4F4A" w:rsidP="001D4F4A">
      <w:pPr>
        <w:ind w:firstLine="480"/>
      </w:pPr>
      <w:r>
        <w:rPr>
          <w:rFonts w:hint="eastAsia"/>
        </w:rPr>
        <w:t>可以直接将素材拖到</w:t>
      </w:r>
      <w:r w:rsidR="00660E1E">
        <w:rPr>
          <w:rFonts w:hint="eastAsia"/>
        </w:rPr>
        <w:t>时间轴</w:t>
      </w:r>
      <w:r>
        <w:rPr>
          <w:rFonts w:hint="eastAsia"/>
        </w:rPr>
        <w:t>上创建时间线，但是这样创建的时间线会被自动命名为“</w:t>
      </w:r>
      <w:r>
        <w:rPr>
          <w:rFonts w:hint="eastAsia"/>
        </w:rPr>
        <w:t>Timeline</w:t>
      </w:r>
      <w:r>
        <w:rPr>
          <w:rFonts w:hint="eastAsia"/>
        </w:rPr>
        <w:t>”</w:t>
      </w:r>
      <w:r w:rsidR="00C12FA5">
        <w:rPr>
          <w:rFonts w:hint="eastAsia"/>
        </w:rPr>
        <w:t>，为保证工程的规范性，可以在媒体池中通过“右键</w:t>
      </w:r>
      <w:r w:rsidR="00C12FA5">
        <w:rPr>
          <w:rFonts w:hint="eastAsia"/>
        </w:rPr>
        <w:t>-</w:t>
      </w:r>
      <w:r w:rsidR="008B3753">
        <w:rPr>
          <w:rFonts w:hint="eastAsia"/>
        </w:rPr>
        <w:t>时间线</w:t>
      </w:r>
      <w:r w:rsidR="008B3753">
        <w:rPr>
          <w:rFonts w:hint="eastAsia"/>
        </w:rPr>
        <w:t>-</w:t>
      </w:r>
      <w:r w:rsidR="00C12FA5">
        <w:rPr>
          <w:rFonts w:hint="eastAsia"/>
        </w:rPr>
        <w:t>新建时间线（</w:t>
      </w:r>
      <w:r w:rsidR="008B3753">
        <w:rPr>
          <w:rFonts w:hint="eastAsia"/>
        </w:rPr>
        <w:t>Ctrl+N</w:t>
      </w:r>
      <w:r w:rsidR="00C12FA5">
        <w:rPr>
          <w:rFonts w:hint="eastAsia"/>
        </w:rPr>
        <w:t>）”</w:t>
      </w:r>
      <w:r w:rsidR="008B3753">
        <w:rPr>
          <w:rFonts w:hint="eastAsia"/>
        </w:rPr>
        <w:t>创建一调时间线，这样可以重命名并设置一些其他参数。新建的时间线会显示在媒体池中。</w:t>
      </w:r>
    </w:p>
    <w:p w14:paraId="7BB89CF8" w14:textId="32D2F0DB" w:rsidR="00660E1E" w:rsidRDefault="00660E1E" w:rsidP="001D4F4A">
      <w:pPr>
        <w:ind w:firstLine="480"/>
      </w:pPr>
      <w:r>
        <w:rPr>
          <w:rFonts w:hint="eastAsia"/>
        </w:rPr>
        <w:t>时间线的显示方式有很多种，可以点击时间轴右上角的胶片图标</w:t>
      </w:r>
      <w:r w:rsidR="00157131">
        <w:rPr>
          <w:rFonts w:hint="eastAsia"/>
        </w:rPr>
        <w:t>选择音视频显示方式、音视频轨道高度等。</w:t>
      </w:r>
    </w:p>
    <w:p w14:paraId="4D6337F4" w14:textId="1E2B1B99" w:rsidR="00A954DA" w:rsidRDefault="00D00D5B" w:rsidP="00A954DA">
      <w:pPr>
        <w:ind w:firstLine="480"/>
      </w:pPr>
      <w:r>
        <w:rPr>
          <w:rFonts w:hint="eastAsia"/>
        </w:rPr>
        <w:t>刚导入素材时，看不见音频曲线是正常现象，请给你的电脑一点反应时间。</w:t>
      </w:r>
    </w:p>
    <w:p w14:paraId="22C0588D" w14:textId="4BBEB08C" w:rsidR="009C7DD7" w:rsidRDefault="009C7DD7" w:rsidP="009C7DD7">
      <w:pPr>
        <w:pStyle w:val="03"/>
      </w:pPr>
      <w:r>
        <w:rPr>
          <w:rFonts w:hint="eastAsia"/>
        </w:rPr>
        <w:t>快捷键</w:t>
      </w:r>
    </w:p>
    <w:p w14:paraId="0F6BF7DB" w14:textId="5B114247" w:rsidR="009C7DD7" w:rsidRDefault="00FD4053" w:rsidP="009C7DD7">
      <w:pPr>
        <w:ind w:firstLine="480"/>
      </w:pPr>
      <w:r>
        <w:rPr>
          <w:rFonts w:hint="eastAsia"/>
        </w:rPr>
        <w:t>“</w:t>
      </w:r>
      <w:r>
        <w:rPr>
          <w:rFonts w:hint="eastAsia"/>
        </w:rPr>
        <w:t>Alt+</w:t>
      </w:r>
      <w:r>
        <w:rPr>
          <w:rFonts w:hint="eastAsia"/>
        </w:rPr>
        <w:t>鼠标滚轮”</w:t>
      </w:r>
      <w:r w:rsidR="009C7DD7">
        <w:rPr>
          <w:rFonts w:hint="eastAsia"/>
        </w:rPr>
        <w:t>“</w:t>
      </w:r>
      <w:r w:rsidR="009C7DD7">
        <w:rPr>
          <w:rFonts w:hint="eastAsia"/>
        </w:rPr>
        <w:t>Ctrl++/-</w:t>
      </w:r>
      <w:r w:rsidR="009C7DD7">
        <w:rPr>
          <w:rFonts w:hint="eastAsia"/>
        </w:rPr>
        <w:t>”：缩放时间线；</w:t>
      </w:r>
    </w:p>
    <w:p w14:paraId="398AF051" w14:textId="77777777" w:rsidR="009C7DD7" w:rsidRPr="00FD4053" w:rsidRDefault="009C7DD7" w:rsidP="009C7DD7">
      <w:pPr>
        <w:ind w:firstLine="480"/>
      </w:pPr>
    </w:p>
    <w:p w14:paraId="6024E8E0" w14:textId="77777777" w:rsidR="00ED2ECA" w:rsidRDefault="00CC55F3" w:rsidP="00ED2ECA">
      <w:pPr>
        <w:pStyle w:val="02"/>
      </w:pPr>
      <w:r>
        <w:rPr>
          <w:rFonts w:hint="eastAsia"/>
        </w:rPr>
        <w:t>剪辑模式</w:t>
      </w:r>
    </w:p>
    <w:p w14:paraId="5C445CF9" w14:textId="1AD74B3C" w:rsidR="00CC55F3" w:rsidRDefault="00CC55F3" w:rsidP="00ED2ECA">
      <w:pPr>
        <w:pStyle w:val="03"/>
      </w:pPr>
      <w:r>
        <w:rPr>
          <w:rFonts w:hint="eastAsia"/>
        </w:rPr>
        <w:t>普通模式</w:t>
      </w:r>
    </w:p>
    <w:p w14:paraId="1E4D988D" w14:textId="64D03D31" w:rsidR="00CD68FD" w:rsidRDefault="00CD68FD" w:rsidP="00CD68FD">
      <w:pPr>
        <w:ind w:firstLine="480"/>
      </w:pPr>
      <w:r>
        <w:rPr>
          <w:rFonts w:hint="eastAsia"/>
        </w:rPr>
        <w:t>可以直接选中素材移动。</w:t>
      </w:r>
    </w:p>
    <w:p w14:paraId="609F06FB" w14:textId="4387B097" w:rsidR="00ED2ECA" w:rsidRDefault="00ED2ECA" w:rsidP="00ED2ECA">
      <w:pPr>
        <w:ind w:firstLine="480"/>
      </w:pPr>
      <w:r>
        <w:rPr>
          <w:rFonts w:hint="eastAsia"/>
        </w:rPr>
        <w:t>将鼠标移至时间线上的素材边缘</w:t>
      </w:r>
      <w:r w:rsidR="004C16FB">
        <w:rPr>
          <w:rFonts w:hint="eastAsia"/>
        </w:rPr>
        <w:t>（显示为一个括号和单方向的箭头），修剪一段素材的长度。</w:t>
      </w:r>
    </w:p>
    <w:p w14:paraId="3F690BC6" w14:textId="2B2EFE45" w:rsidR="004C16FB" w:rsidRDefault="004C16FB" w:rsidP="00ED2ECA">
      <w:pPr>
        <w:ind w:firstLine="480"/>
      </w:pPr>
      <w:r>
        <w:rPr>
          <w:rFonts w:hint="eastAsia"/>
        </w:rPr>
        <w:t>将鼠标移至两段无缝隙的素材的交界处（显示为一对括号和</w:t>
      </w:r>
      <w:r w:rsidR="001A406F">
        <w:rPr>
          <w:rFonts w:hint="eastAsia"/>
        </w:rPr>
        <w:t>双方向箭头</w:t>
      </w:r>
      <w:r>
        <w:rPr>
          <w:rFonts w:hint="eastAsia"/>
        </w:rPr>
        <w:t>）</w:t>
      </w:r>
      <w:r w:rsidR="001A406F">
        <w:rPr>
          <w:rFonts w:hint="eastAsia"/>
        </w:rPr>
        <w:t>，可以在不改变总视频时长的基础上，调整这两段素材的长度</w:t>
      </w:r>
      <w:r w:rsidR="00021298">
        <w:rPr>
          <w:rFonts w:hint="eastAsia"/>
        </w:rPr>
        <w:t>，直到其中一段素材</w:t>
      </w:r>
      <w:r w:rsidR="00FB104E">
        <w:rPr>
          <w:rFonts w:hint="eastAsia"/>
        </w:rPr>
        <w:t>达到最大长度</w:t>
      </w:r>
      <w:r w:rsidR="001A406F">
        <w:rPr>
          <w:rFonts w:hint="eastAsia"/>
        </w:rPr>
        <w:t>。</w:t>
      </w:r>
    </w:p>
    <w:p w14:paraId="4673A54D" w14:textId="45376AAD" w:rsidR="00ED2ECA" w:rsidRDefault="00FB104E" w:rsidP="00ED2ECA">
      <w:pPr>
        <w:pStyle w:val="03"/>
      </w:pPr>
      <w:r>
        <w:rPr>
          <w:rFonts w:hint="eastAsia"/>
        </w:rPr>
        <w:lastRenderedPageBreak/>
        <w:t>修剪编辑模式（快捷键：</w:t>
      </w:r>
      <w:r>
        <w:rPr>
          <w:rFonts w:hint="eastAsia"/>
        </w:rPr>
        <w:t>T</w:t>
      </w:r>
      <w:r>
        <w:rPr>
          <w:rFonts w:hint="eastAsia"/>
        </w:rPr>
        <w:t>）</w:t>
      </w:r>
    </w:p>
    <w:p w14:paraId="05FA3B93" w14:textId="1BE2F5F7" w:rsidR="00FB104E" w:rsidRDefault="00FB104E" w:rsidP="00FB104E">
      <w:pPr>
        <w:ind w:firstLine="480"/>
      </w:pPr>
      <w:r>
        <w:rPr>
          <w:rFonts w:hint="eastAsia"/>
        </w:rPr>
        <w:t>在此模式下，在素材边缘</w:t>
      </w:r>
      <w:r w:rsidR="006F40E8">
        <w:rPr>
          <w:rFonts w:hint="eastAsia"/>
        </w:rPr>
        <w:t>调整素材长度，视频总时长会随之增加或减少。</w:t>
      </w:r>
    </w:p>
    <w:p w14:paraId="54396B61" w14:textId="3674A2D1" w:rsidR="00762801" w:rsidRDefault="00762801" w:rsidP="00FB104E">
      <w:pPr>
        <w:ind w:firstLine="480"/>
      </w:pPr>
      <w:r>
        <w:rPr>
          <w:rFonts w:hint="eastAsia"/>
        </w:rPr>
        <w:t>仅拖动素材，则不会影响视频长度。</w:t>
      </w:r>
    </w:p>
    <w:p w14:paraId="11A776A3" w14:textId="766697A9" w:rsidR="00FB104E" w:rsidRDefault="00F574C3" w:rsidP="00ED2ECA">
      <w:pPr>
        <w:pStyle w:val="03"/>
      </w:pPr>
      <w:r>
        <w:rPr>
          <w:rFonts w:hint="eastAsia"/>
        </w:rPr>
        <w:t>动态修剪模式</w:t>
      </w:r>
    </w:p>
    <w:p w14:paraId="3CF2AB4D" w14:textId="5DEF3DD8" w:rsidR="00F574C3" w:rsidRDefault="00F574C3" w:rsidP="00F574C3">
      <w:pPr>
        <w:ind w:firstLine="480"/>
      </w:pPr>
      <w:r>
        <w:rPr>
          <w:rFonts w:hint="eastAsia"/>
        </w:rPr>
        <w:t>在回放素材过程中，若暂停，则</w:t>
      </w:r>
      <w:r w:rsidR="00D1717E">
        <w:rPr>
          <w:rFonts w:hint="eastAsia"/>
        </w:rPr>
        <w:t>往回跳一点。</w:t>
      </w:r>
    </w:p>
    <w:p w14:paraId="052198A4" w14:textId="722BAFF5" w:rsidR="00F574C3" w:rsidRDefault="00D1717E" w:rsidP="00ED2ECA">
      <w:pPr>
        <w:pStyle w:val="03"/>
      </w:pPr>
      <w:r>
        <w:rPr>
          <w:rFonts w:hint="eastAsia"/>
        </w:rPr>
        <w:t>剃刀工具（快捷键：</w:t>
      </w:r>
      <w:r>
        <w:rPr>
          <w:rFonts w:hint="eastAsia"/>
        </w:rPr>
        <w:t>B</w:t>
      </w:r>
      <w:r>
        <w:rPr>
          <w:rFonts w:hint="eastAsia"/>
        </w:rPr>
        <w:t>）</w:t>
      </w:r>
    </w:p>
    <w:p w14:paraId="766A1498" w14:textId="110A3574" w:rsidR="00D1717E" w:rsidRDefault="00D1717E" w:rsidP="00D1717E">
      <w:pPr>
        <w:ind w:firstLine="480"/>
      </w:pPr>
      <w:r>
        <w:rPr>
          <w:rFonts w:hint="eastAsia"/>
        </w:rPr>
        <w:t>将</w:t>
      </w:r>
    </w:p>
    <w:p w14:paraId="6D6AF435" w14:textId="0FB3A80A" w:rsidR="00D1717E" w:rsidRDefault="00B36901" w:rsidP="00ED2ECA">
      <w:pPr>
        <w:pStyle w:val="03"/>
      </w:pPr>
      <w:r>
        <w:rPr>
          <w:rFonts w:hint="eastAsia"/>
        </w:rPr>
        <w:t>素材导入工具</w:t>
      </w:r>
    </w:p>
    <w:p w14:paraId="3BA2CF2D" w14:textId="6FF2C8F0" w:rsidR="006E4309" w:rsidRDefault="006E4309" w:rsidP="006E4309">
      <w:pPr>
        <w:ind w:firstLine="480"/>
      </w:pPr>
      <w:r>
        <w:rPr>
          <w:rFonts w:hint="eastAsia"/>
        </w:rPr>
        <w:t>插入与替换</w:t>
      </w:r>
    </w:p>
    <w:p w14:paraId="5CF04FAA" w14:textId="0A2D2446" w:rsidR="00B36901" w:rsidRDefault="00B36901" w:rsidP="00ED2ECA">
      <w:pPr>
        <w:pStyle w:val="03"/>
      </w:pPr>
      <w:r>
        <w:rPr>
          <w:rFonts w:hint="eastAsia"/>
        </w:rPr>
        <w:t>功能性设置</w:t>
      </w:r>
    </w:p>
    <w:p w14:paraId="452B723B" w14:textId="50139174" w:rsidR="00B36901" w:rsidRDefault="00B36901" w:rsidP="00B36901">
      <w:pPr>
        <w:ind w:firstLine="480"/>
      </w:pPr>
      <w:r>
        <w:rPr>
          <w:rFonts w:hint="eastAsia"/>
        </w:rPr>
        <w:t>磁铁、音视频链接、</w:t>
      </w:r>
      <w:r w:rsidR="006E4309">
        <w:rPr>
          <w:rFonts w:hint="eastAsia"/>
        </w:rPr>
        <w:t>位置锁定</w:t>
      </w:r>
    </w:p>
    <w:p w14:paraId="2454328B" w14:textId="77777777" w:rsidR="00B6202D" w:rsidRDefault="00B6202D" w:rsidP="00B36901">
      <w:pPr>
        <w:ind w:firstLine="480"/>
      </w:pPr>
    </w:p>
    <w:p w14:paraId="6DA77C9B" w14:textId="7C216AB9" w:rsidR="00B6202D" w:rsidRDefault="00B6202D" w:rsidP="00B36901">
      <w:pPr>
        <w:ind w:firstLine="480"/>
      </w:pPr>
      <w:r>
        <w:rPr>
          <w:rFonts w:hint="eastAsia"/>
        </w:rPr>
        <w:t>如果视频对应的音频找不到了，可以选中视频，按</w:t>
      </w:r>
      <w:r>
        <w:rPr>
          <w:rFonts w:hint="eastAsia"/>
        </w:rPr>
        <w:t>F</w:t>
      </w:r>
      <w:r>
        <w:rPr>
          <w:rFonts w:hint="eastAsia"/>
        </w:rPr>
        <w:t>，调出对应素材到监视器，然后把音频轨道拖出来。</w:t>
      </w:r>
    </w:p>
    <w:p w14:paraId="0F207CB5" w14:textId="19BFE922" w:rsidR="00B36901" w:rsidRDefault="006E4309" w:rsidP="00ED2ECA">
      <w:pPr>
        <w:pStyle w:val="03"/>
      </w:pPr>
      <w:r>
        <w:rPr>
          <w:rFonts w:hint="eastAsia"/>
        </w:rPr>
        <w:t>标注按钮</w:t>
      </w:r>
    </w:p>
    <w:p w14:paraId="24B98945" w14:textId="14497095" w:rsidR="006E4309" w:rsidRDefault="006E4309" w:rsidP="006E4309">
      <w:pPr>
        <w:ind w:firstLine="480"/>
      </w:pPr>
      <w:r>
        <w:rPr>
          <w:rFonts w:hint="eastAsia"/>
        </w:rPr>
        <w:t>旗标和标记</w:t>
      </w:r>
      <w:r w:rsidR="00701555">
        <w:rPr>
          <w:rFonts w:hint="eastAsia"/>
        </w:rPr>
        <w:t>。</w:t>
      </w:r>
    </w:p>
    <w:p w14:paraId="5EED2ABB" w14:textId="5F502F37" w:rsidR="00701555" w:rsidRDefault="00701555" w:rsidP="006E4309">
      <w:pPr>
        <w:ind w:firstLine="480"/>
      </w:pPr>
      <w:r>
        <w:rPr>
          <w:rFonts w:hint="eastAsia"/>
        </w:rPr>
        <w:t>旗标与素材绑定</w:t>
      </w:r>
    </w:p>
    <w:p w14:paraId="2D494791" w14:textId="1C8FD55F" w:rsidR="00701555" w:rsidRDefault="00701555" w:rsidP="006E4309">
      <w:pPr>
        <w:ind w:firstLine="480"/>
      </w:pPr>
      <w:r>
        <w:rPr>
          <w:rFonts w:hint="eastAsia"/>
        </w:rPr>
        <w:t>标记与时间线刻度或时间线上的素材绑定，双击标记可以添加备注。</w:t>
      </w:r>
    </w:p>
    <w:p w14:paraId="0EE30F3A" w14:textId="76D6C7E1" w:rsidR="006E4309" w:rsidRDefault="00ED7353" w:rsidP="00ED2ECA">
      <w:pPr>
        <w:pStyle w:val="03"/>
      </w:pPr>
      <w:r>
        <w:rPr>
          <w:rFonts w:hint="eastAsia"/>
        </w:rPr>
        <w:t>其他</w:t>
      </w:r>
    </w:p>
    <w:p w14:paraId="42B2AB5E" w14:textId="2C9096AA" w:rsidR="00ED7353" w:rsidRDefault="00ED7353" w:rsidP="00ED7353">
      <w:pPr>
        <w:ind w:firstLine="480"/>
      </w:pPr>
      <w:r>
        <w:rPr>
          <w:rFonts w:hint="eastAsia"/>
        </w:rPr>
        <w:t>可以“右键</w:t>
      </w:r>
      <w:r>
        <w:rPr>
          <w:rFonts w:hint="eastAsia"/>
        </w:rPr>
        <w:t>-</w:t>
      </w:r>
      <w:r>
        <w:rPr>
          <w:rFonts w:hint="eastAsia"/>
        </w:rPr>
        <w:t>片段色彩”改变时间线上素材片段的颜色，</w:t>
      </w:r>
      <w:r w:rsidR="005C1D9C">
        <w:rPr>
          <w:rFonts w:hint="eastAsia"/>
        </w:rPr>
        <w:t>以便</w:t>
      </w:r>
      <w:r>
        <w:rPr>
          <w:rFonts w:hint="eastAsia"/>
        </w:rPr>
        <w:t>观察。</w:t>
      </w:r>
    </w:p>
    <w:p w14:paraId="53559CBB" w14:textId="77777777" w:rsidR="006E4309" w:rsidRPr="001D54D2" w:rsidRDefault="006E4309" w:rsidP="006E4309">
      <w:pPr>
        <w:ind w:firstLine="480"/>
      </w:pPr>
    </w:p>
    <w:p w14:paraId="2710297F" w14:textId="6BFF2CDB" w:rsidR="001B587B" w:rsidRDefault="001B587B" w:rsidP="000A14DA">
      <w:pPr>
        <w:pStyle w:val="01"/>
      </w:pPr>
      <w:r w:rsidRPr="001D54D2">
        <w:rPr>
          <w:rFonts w:hint="eastAsia"/>
        </w:rPr>
        <w:t>添加效果与关键帧</w:t>
      </w:r>
    </w:p>
    <w:p w14:paraId="5F27A09F" w14:textId="449FEDBB" w:rsidR="00BB0F84" w:rsidRDefault="00BB0F84" w:rsidP="00BB0F84">
      <w:pPr>
        <w:pStyle w:val="02"/>
      </w:pPr>
      <w:r>
        <w:rPr>
          <w:rFonts w:hint="eastAsia"/>
        </w:rPr>
        <w:t>添加效果</w:t>
      </w:r>
    </w:p>
    <w:p w14:paraId="52DAFC41" w14:textId="52EFCEEC" w:rsidR="00BB0F84" w:rsidRDefault="00BB0F84" w:rsidP="00BB0F84">
      <w:pPr>
        <w:ind w:firstLine="480"/>
      </w:pPr>
      <w:r>
        <w:rPr>
          <w:rFonts w:hint="eastAsia"/>
        </w:rPr>
        <w:t>在剪辑面板点击左上角的特效库，即可选择特效加入时间线。</w:t>
      </w:r>
    </w:p>
    <w:p w14:paraId="02460E83" w14:textId="39A50200" w:rsidR="00BB0F84" w:rsidRDefault="003B24D7" w:rsidP="00BB0F84">
      <w:pPr>
        <w:ind w:firstLine="480"/>
      </w:pPr>
      <w:r>
        <w:rPr>
          <w:rFonts w:hint="eastAsia"/>
        </w:rPr>
        <w:t>也可将转场拖到两段素材之间。</w:t>
      </w:r>
    </w:p>
    <w:p w14:paraId="67AC6C95" w14:textId="05263B98" w:rsidR="003B24D7" w:rsidRDefault="003B24D7" w:rsidP="00BB0F84">
      <w:pPr>
        <w:ind w:firstLine="480"/>
      </w:pPr>
      <w:r>
        <w:rPr>
          <w:rFonts w:hint="eastAsia"/>
        </w:rPr>
        <w:t>点击添加特效或转场的片段，右上角的检查器中，会有更详细的设置。</w:t>
      </w:r>
    </w:p>
    <w:p w14:paraId="47AE3A1C" w14:textId="48A0A8F6" w:rsidR="000A31CA" w:rsidRDefault="000A31CA" w:rsidP="00BB0F84">
      <w:pPr>
        <w:ind w:firstLine="480"/>
      </w:pPr>
      <w:r>
        <w:rPr>
          <w:rFonts w:hint="eastAsia"/>
        </w:rPr>
        <w:t>可以在检查器中</w:t>
      </w:r>
      <w:r w:rsidR="00D5144A">
        <w:rPr>
          <w:rFonts w:hint="eastAsia"/>
        </w:rPr>
        <w:t>调整一些数据，</w:t>
      </w:r>
      <w:r>
        <w:rPr>
          <w:rFonts w:hint="eastAsia"/>
        </w:rPr>
        <w:t>对视频</w:t>
      </w:r>
      <w:r w:rsidR="00D5144A">
        <w:rPr>
          <w:rFonts w:hint="eastAsia"/>
        </w:rPr>
        <w:t>作简单的变换（如缩放、位移），在鼠标拖动改变数据时，可以按住</w:t>
      </w:r>
      <w:r w:rsidR="00D5144A">
        <w:rPr>
          <w:rFonts w:hint="eastAsia"/>
        </w:rPr>
        <w:t>Alt</w:t>
      </w:r>
      <w:r w:rsidR="00D5144A">
        <w:rPr>
          <w:rFonts w:hint="eastAsia"/>
        </w:rPr>
        <w:t>键，</w:t>
      </w:r>
      <w:r w:rsidR="00FA5927">
        <w:rPr>
          <w:rFonts w:hint="eastAsia"/>
        </w:rPr>
        <w:t>使数字变化更加精细（变得更慢）。也可</w:t>
      </w:r>
      <w:r w:rsidR="00FA5927">
        <w:rPr>
          <w:rFonts w:hint="eastAsia"/>
        </w:rPr>
        <w:lastRenderedPageBreak/>
        <w:t>以在素材监视器左下角的下拉菜单中，选择一种模式，直接在素材监视器上</w:t>
      </w:r>
      <w:r w:rsidR="00124E99">
        <w:rPr>
          <w:rFonts w:hint="eastAsia"/>
        </w:rPr>
        <w:t>进行相应操作。</w:t>
      </w:r>
    </w:p>
    <w:p w14:paraId="61C44818" w14:textId="237B8F64" w:rsidR="00A16AEA" w:rsidRDefault="00A16AEA" w:rsidP="00BB0F84">
      <w:pPr>
        <w:ind w:firstLine="480"/>
      </w:pPr>
      <w:r>
        <w:rPr>
          <w:rFonts w:hint="eastAsia"/>
        </w:rPr>
        <w:t>这个下拉菜单中，有：</w:t>
      </w:r>
      <w:r w:rsidR="004146C7">
        <w:rPr>
          <w:rFonts w:hint="eastAsia"/>
        </w:rPr>
        <w:t>变换、裁切、</w:t>
      </w:r>
      <w:r w:rsidR="00BE43B7">
        <w:rPr>
          <w:rFonts w:hint="eastAsia"/>
        </w:rPr>
        <w:t>动态缩放</w:t>
      </w:r>
      <w:r w:rsidR="004146C7">
        <w:rPr>
          <w:rFonts w:hint="eastAsia"/>
        </w:rPr>
        <w:t>、</w:t>
      </w:r>
      <w:r w:rsidR="004146C7">
        <w:rPr>
          <w:rFonts w:hint="eastAsia"/>
        </w:rPr>
        <w:t>openfx</w:t>
      </w:r>
      <w:r w:rsidR="004146C7">
        <w:rPr>
          <w:rFonts w:hint="eastAsia"/>
        </w:rPr>
        <w:t>叠加、</w:t>
      </w:r>
      <w:r w:rsidR="004146C7">
        <w:rPr>
          <w:rFonts w:hint="eastAsia"/>
        </w:rPr>
        <w:t>Fusion</w:t>
      </w:r>
      <w:r w:rsidR="004146C7">
        <w:rPr>
          <w:rFonts w:hint="eastAsia"/>
        </w:rPr>
        <w:t>叠加、标注。</w:t>
      </w:r>
    </w:p>
    <w:p w14:paraId="5887EAF3" w14:textId="13FE14B6" w:rsidR="00BE43B7" w:rsidRDefault="00BE43B7" w:rsidP="00BB0F84">
      <w:pPr>
        <w:ind w:firstLine="480"/>
      </w:pPr>
      <w:r>
        <w:rPr>
          <w:rFonts w:hint="eastAsia"/>
        </w:rPr>
        <w:t>动态缩放：控制缩放起点与终点，将在整段素材中执行缩放。</w:t>
      </w:r>
    </w:p>
    <w:p w14:paraId="4A150A50" w14:textId="10CD2D75" w:rsidR="000A14DA" w:rsidRDefault="00FE7081" w:rsidP="00FE7081">
      <w:pPr>
        <w:pStyle w:val="02"/>
      </w:pPr>
      <w:r>
        <w:rPr>
          <w:rFonts w:hint="eastAsia"/>
        </w:rPr>
        <w:t>关键帧</w:t>
      </w:r>
    </w:p>
    <w:p w14:paraId="2EFF4157" w14:textId="1653D145" w:rsidR="00FE7081" w:rsidRDefault="00FE7081" w:rsidP="00FE7081">
      <w:pPr>
        <w:ind w:firstLine="480"/>
      </w:pPr>
      <w:r>
        <w:rPr>
          <w:rFonts w:hint="eastAsia"/>
        </w:rPr>
        <w:t>我们总会需要一些数据在一定时间内变换，比如我希望视频在</w:t>
      </w:r>
      <w:r w:rsidR="009527A1">
        <w:rPr>
          <w:rFonts w:hint="eastAsia"/>
        </w:rPr>
        <w:t>3</w:t>
      </w:r>
      <w:r w:rsidR="009527A1">
        <w:rPr>
          <w:rFonts w:hint="eastAsia"/>
        </w:rPr>
        <w:t>秒内</w:t>
      </w:r>
      <w:r>
        <w:rPr>
          <w:rFonts w:hint="eastAsia"/>
        </w:rPr>
        <w:t>旋转</w:t>
      </w:r>
      <w:r w:rsidR="009527A1">
        <w:rPr>
          <w:rFonts w:hint="eastAsia"/>
        </w:rPr>
        <w:t>180</w:t>
      </w:r>
      <w:r w:rsidR="009527A1">
        <w:rPr>
          <w:rFonts w:hint="eastAsia"/>
        </w:rPr>
        <w:t>度，我就可以在</w:t>
      </w:r>
      <w:r w:rsidR="009527A1">
        <w:rPr>
          <w:rFonts w:hint="eastAsia"/>
        </w:rPr>
        <w:t>1s</w:t>
      </w:r>
      <w:r w:rsidR="009527A1">
        <w:rPr>
          <w:rFonts w:hint="eastAsia"/>
        </w:rPr>
        <w:t>和</w:t>
      </w:r>
      <w:r w:rsidR="009527A1">
        <w:rPr>
          <w:rFonts w:hint="eastAsia"/>
        </w:rPr>
        <w:t>4s</w:t>
      </w:r>
      <w:r w:rsidR="009527A1">
        <w:rPr>
          <w:rFonts w:hint="eastAsia"/>
        </w:rPr>
        <w:t>的位置各打上一个关键帧，分别在起点和</w:t>
      </w:r>
      <w:r w:rsidR="00ED48A7">
        <w:rPr>
          <w:rFonts w:hint="eastAsia"/>
        </w:rPr>
        <w:t>终点将对应的数值设置为</w:t>
      </w:r>
      <w:r w:rsidR="00ED48A7">
        <w:rPr>
          <w:rFonts w:hint="eastAsia"/>
        </w:rPr>
        <w:t>0</w:t>
      </w:r>
      <w:r w:rsidR="00ED48A7">
        <w:rPr>
          <w:rFonts w:hint="eastAsia"/>
        </w:rPr>
        <w:t>和</w:t>
      </w:r>
      <w:r w:rsidR="00ED48A7">
        <w:rPr>
          <w:rFonts w:hint="eastAsia"/>
        </w:rPr>
        <w:t>180</w:t>
      </w:r>
      <w:r w:rsidR="009527A1">
        <w:rPr>
          <w:rFonts w:hint="eastAsia"/>
        </w:rPr>
        <w:t>，软件就会</w:t>
      </w:r>
      <w:r w:rsidR="00ED48A7">
        <w:rPr>
          <w:rFonts w:hint="eastAsia"/>
        </w:rPr>
        <w:t>自动进行旋转操作。</w:t>
      </w:r>
    </w:p>
    <w:p w14:paraId="399EF88F" w14:textId="23DABA3B" w:rsidR="00ED48A7" w:rsidRDefault="00ED48A7" w:rsidP="00FE7081">
      <w:pPr>
        <w:ind w:firstLine="480"/>
      </w:pPr>
      <w:r>
        <w:rPr>
          <w:rFonts w:hint="eastAsia"/>
        </w:rPr>
        <w:t>事实上，只需在</w:t>
      </w:r>
      <w:r w:rsidR="00AB4FB5">
        <w:rPr>
          <w:rFonts w:hint="eastAsia"/>
        </w:rPr>
        <w:t>开始变化的位置打上关键帧，然后在想结束变化的位置直接调整参数，软件就会自动在终点打上关键帧。</w:t>
      </w:r>
    </w:p>
    <w:p w14:paraId="0E6A12DA" w14:textId="5BD425A8" w:rsidR="00AB4FB5" w:rsidRDefault="00AB4FB5" w:rsidP="00FE7081">
      <w:pPr>
        <w:ind w:firstLine="480"/>
      </w:pPr>
      <w:r>
        <w:rPr>
          <w:rFonts w:hint="eastAsia"/>
        </w:rPr>
        <w:t>在检查器中每个效果后面的菱形按钮</w:t>
      </w:r>
      <w:r w:rsidR="00E20252">
        <w:rPr>
          <w:rFonts w:hint="eastAsia"/>
        </w:rPr>
        <w:t>都可以添加关键帧。</w:t>
      </w:r>
    </w:p>
    <w:p w14:paraId="70B33875" w14:textId="327DDC50" w:rsidR="00E20252" w:rsidRDefault="00E20252" w:rsidP="00FE7081">
      <w:pPr>
        <w:ind w:firstLine="480"/>
      </w:pPr>
      <w:r>
        <w:rPr>
          <w:rFonts w:hint="eastAsia"/>
        </w:rPr>
        <w:t>可以点击时间线上每段素材上的菱形，来查看这一段素材上不同效果的关键帧。</w:t>
      </w:r>
      <w:r w:rsidR="0006665B">
        <w:rPr>
          <w:rFonts w:hint="eastAsia"/>
        </w:rPr>
        <w:t>点击菱形旁边的曲线按钮，可以调整每个效果的变化曲线</w:t>
      </w:r>
      <w:r w:rsidR="0004421E">
        <w:rPr>
          <w:rFonts w:hint="eastAsia"/>
        </w:rPr>
        <w:t>，在变化曲线中，可以点击上方的弧线按钮来实现渐入渐出等操作</w:t>
      </w:r>
      <w:r w:rsidR="00F31061">
        <w:rPr>
          <w:rFonts w:hint="eastAsia"/>
        </w:rPr>
        <w:t>，每个关键帧在曲线中以一个红点的方式呈现，当点击红点时，会延伸出一个拉杆，这个拉杆可以控制渐入渐出的</w:t>
      </w:r>
      <w:r w:rsidR="00D10700">
        <w:rPr>
          <w:rFonts w:hint="eastAsia"/>
        </w:rPr>
        <w:t>速度</w:t>
      </w:r>
      <w:r w:rsidR="0006665B">
        <w:rPr>
          <w:rFonts w:hint="eastAsia"/>
        </w:rPr>
        <w:t>。</w:t>
      </w:r>
    </w:p>
    <w:p w14:paraId="03BB3C97" w14:textId="3C9F90AB" w:rsidR="00332BC3" w:rsidRDefault="00B904D6" w:rsidP="00653995">
      <w:pPr>
        <w:pStyle w:val="02"/>
      </w:pPr>
      <w:r>
        <w:rPr>
          <w:rFonts w:hint="eastAsia"/>
        </w:rPr>
        <w:t xml:space="preserve"> </w:t>
      </w:r>
      <w:r w:rsidR="00653995">
        <w:rPr>
          <w:rFonts w:hint="eastAsia"/>
        </w:rPr>
        <w:t>其他功能</w:t>
      </w:r>
    </w:p>
    <w:p w14:paraId="05354E7B" w14:textId="154B4A43" w:rsidR="00653995" w:rsidRDefault="00653995" w:rsidP="00653995">
      <w:pPr>
        <w:pStyle w:val="03"/>
      </w:pPr>
      <w:r>
        <w:rPr>
          <w:rFonts w:hint="eastAsia"/>
        </w:rPr>
        <w:t>批处理</w:t>
      </w:r>
    </w:p>
    <w:p w14:paraId="5752BA0D" w14:textId="2B9B4A7B" w:rsidR="00653995" w:rsidRDefault="00653995" w:rsidP="00653995">
      <w:pPr>
        <w:ind w:firstLine="480"/>
      </w:pPr>
      <w:r>
        <w:rPr>
          <w:rFonts w:hint="eastAsia"/>
        </w:rPr>
        <w:t>当你想将一个片段的效果应用到其他片段上时，可以选中</w:t>
      </w:r>
      <w:r w:rsidR="00F74EA2">
        <w:rPr>
          <w:rFonts w:hint="eastAsia"/>
        </w:rPr>
        <w:t>做好效果的片段并复制，然后在想你应用效果的</w:t>
      </w:r>
      <w:r w:rsidR="00937CCB">
        <w:rPr>
          <w:rFonts w:hint="eastAsia"/>
        </w:rPr>
        <w:t>片段上“右键</w:t>
      </w:r>
      <w:r w:rsidR="00937CCB">
        <w:rPr>
          <w:rFonts w:hint="eastAsia"/>
        </w:rPr>
        <w:t>-</w:t>
      </w:r>
      <w:r w:rsidR="00937CCB">
        <w:rPr>
          <w:rFonts w:hint="eastAsia"/>
        </w:rPr>
        <w:t>粘贴属性（</w:t>
      </w:r>
      <w:r w:rsidR="00937CCB">
        <w:rPr>
          <w:rFonts w:hint="eastAsia"/>
        </w:rPr>
        <w:t>Alt+V</w:t>
      </w:r>
      <w:r w:rsidR="00937CCB">
        <w:rPr>
          <w:rFonts w:hint="eastAsia"/>
        </w:rPr>
        <w:t>）”选择想拷贝的效果。</w:t>
      </w:r>
    </w:p>
    <w:p w14:paraId="3E8BD61E" w14:textId="220CF8EA" w:rsidR="0090250E" w:rsidRDefault="0090250E" w:rsidP="0090250E">
      <w:pPr>
        <w:pStyle w:val="03"/>
      </w:pPr>
      <w:r>
        <w:rPr>
          <w:rFonts w:hint="eastAsia"/>
        </w:rPr>
        <w:t>动态缩放</w:t>
      </w:r>
    </w:p>
    <w:p w14:paraId="6A3CEE31" w14:textId="5E976CBD" w:rsidR="0090250E" w:rsidRDefault="00A44663" w:rsidP="0090250E">
      <w:pPr>
        <w:ind w:firstLine="480"/>
      </w:pPr>
      <w:r>
        <w:rPr>
          <w:rFonts w:hint="eastAsia"/>
        </w:rPr>
        <w:t>通过“文件</w:t>
      </w:r>
      <w:r>
        <w:rPr>
          <w:rFonts w:hint="eastAsia"/>
        </w:rPr>
        <w:t>-</w:t>
      </w:r>
      <w:r>
        <w:rPr>
          <w:rFonts w:hint="eastAsia"/>
        </w:rPr>
        <w:t>项目设置</w:t>
      </w:r>
      <w:r>
        <w:rPr>
          <w:rFonts w:hint="eastAsia"/>
        </w:rPr>
        <w:t>-</w:t>
      </w:r>
      <w:r>
        <w:rPr>
          <w:rFonts w:hint="eastAsia"/>
        </w:rPr>
        <w:t>图像缩放调整</w:t>
      </w:r>
      <w:r>
        <w:rPr>
          <w:rFonts w:hint="eastAsia"/>
        </w:rPr>
        <w:t>-</w:t>
      </w:r>
      <w:r>
        <w:rPr>
          <w:rFonts w:hint="eastAsia"/>
        </w:rPr>
        <w:t>输入缩放调整”可以将宽高比不同的视频素材自动放大到</w:t>
      </w:r>
      <w:r w:rsidR="00A95429">
        <w:rPr>
          <w:rFonts w:hint="eastAsia"/>
        </w:rPr>
        <w:t>适配当前工程的大小。</w:t>
      </w:r>
    </w:p>
    <w:p w14:paraId="1E8417FE" w14:textId="0FF1C803" w:rsidR="00BE43B7" w:rsidRDefault="008E0FFA" w:rsidP="00BE43B7">
      <w:pPr>
        <w:pStyle w:val="03"/>
      </w:pPr>
      <w:r>
        <w:rPr>
          <w:rFonts w:hint="eastAsia"/>
        </w:rPr>
        <w:t>插件推荐</w:t>
      </w:r>
    </w:p>
    <w:p w14:paraId="1F8A082B" w14:textId="2BBA68B2" w:rsidR="008E0FFA" w:rsidRDefault="008E0FFA" w:rsidP="008E0FFA">
      <w:pPr>
        <w:ind w:firstLine="480"/>
      </w:pPr>
      <w:r>
        <w:rPr>
          <w:rFonts w:hint="eastAsia"/>
        </w:rPr>
        <w:t>红巨星宇宙（</w:t>
      </w:r>
      <w:r>
        <w:rPr>
          <w:rFonts w:hint="eastAsia"/>
        </w:rPr>
        <w:t>REDGIANT</w:t>
      </w:r>
      <w:r>
        <w:rPr>
          <w:rFonts w:hint="eastAsia"/>
        </w:rPr>
        <w:t>，</w:t>
      </w:r>
      <w:hyperlink r:id="rId8" w:history="1">
        <w:r w:rsidRPr="001542F6">
          <w:rPr>
            <w:rStyle w:val="ab"/>
            <w:rFonts w:hint="eastAsia"/>
          </w:rPr>
          <w:t>www.redgiant.com</w:t>
        </w:r>
      </w:hyperlink>
      <w:r>
        <w:rPr>
          <w:rFonts w:hint="eastAsia"/>
        </w:rPr>
        <w:t>）</w:t>
      </w:r>
    </w:p>
    <w:p w14:paraId="743E8860" w14:textId="41392163" w:rsidR="008E0FFA" w:rsidRDefault="00B34D72" w:rsidP="008E0FFA">
      <w:pPr>
        <w:ind w:firstLine="480"/>
      </w:pPr>
      <w:r>
        <w:rPr>
          <w:rFonts w:hint="eastAsia"/>
        </w:rPr>
        <w:t>FilmConvert</w:t>
      </w:r>
      <w:r w:rsidR="00FE2076">
        <w:rPr>
          <w:rFonts w:hint="eastAsia"/>
        </w:rPr>
        <w:t>（调色插件，有各种相机预设）</w:t>
      </w:r>
    </w:p>
    <w:p w14:paraId="31944C73" w14:textId="394925D5" w:rsidR="00B770AA" w:rsidRDefault="00B770AA" w:rsidP="00B770AA">
      <w:pPr>
        <w:pStyle w:val="01"/>
      </w:pPr>
      <w:r>
        <w:rPr>
          <w:rFonts w:hint="eastAsia"/>
        </w:rPr>
        <w:t>代理文件</w:t>
      </w:r>
    </w:p>
    <w:p w14:paraId="38FDC264" w14:textId="730EE597" w:rsidR="00492F8D" w:rsidRDefault="00492F8D" w:rsidP="00492F8D">
      <w:pPr>
        <w:pStyle w:val="02"/>
      </w:pPr>
      <w:r>
        <w:rPr>
          <w:rFonts w:hint="eastAsia"/>
        </w:rPr>
        <w:t>代理模式</w:t>
      </w:r>
    </w:p>
    <w:p w14:paraId="719DDBB6" w14:textId="5C17D9A6" w:rsidR="00492F8D" w:rsidRDefault="00492F8D" w:rsidP="00492F8D">
      <w:pPr>
        <w:ind w:firstLine="480"/>
      </w:pPr>
      <w:r>
        <w:rPr>
          <w:rFonts w:hint="eastAsia"/>
        </w:rPr>
        <w:t>可以通过“播放</w:t>
      </w:r>
      <w:r>
        <w:rPr>
          <w:rFonts w:hint="eastAsia"/>
        </w:rPr>
        <w:t>-</w:t>
      </w:r>
      <w:r>
        <w:rPr>
          <w:rFonts w:hint="eastAsia"/>
        </w:rPr>
        <w:t>代理模式</w:t>
      </w:r>
      <w:r>
        <w:rPr>
          <w:rFonts w:hint="eastAsia"/>
        </w:rPr>
        <w:t>-Half Resolution/Quarter Resolution</w:t>
      </w:r>
      <w:r>
        <w:rPr>
          <w:rFonts w:hint="eastAsia"/>
        </w:rPr>
        <w:t>”来以</w:t>
      </w:r>
      <w:r>
        <w:rPr>
          <w:rFonts w:hint="eastAsia"/>
        </w:rPr>
        <w:t>1/2</w:t>
      </w:r>
      <w:r>
        <w:rPr>
          <w:rFonts w:hint="eastAsia"/>
        </w:rPr>
        <w:t>或</w:t>
      </w:r>
      <w:r>
        <w:rPr>
          <w:rFonts w:hint="eastAsia"/>
        </w:rPr>
        <w:t>1/4</w:t>
      </w:r>
      <w:r w:rsidR="00226855">
        <w:rPr>
          <w:rFonts w:hint="eastAsia"/>
        </w:rPr>
        <w:lastRenderedPageBreak/>
        <w:t>分辨率</w:t>
      </w:r>
      <w:r>
        <w:rPr>
          <w:rFonts w:hint="eastAsia"/>
        </w:rPr>
        <w:t>生成代理文件。</w:t>
      </w:r>
    </w:p>
    <w:p w14:paraId="639061C2" w14:textId="4B75A654" w:rsidR="00226855" w:rsidRDefault="00226855" w:rsidP="00226855">
      <w:pPr>
        <w:pStyle w:val="02"/>
      </w:pPr>
      <w:r>
        <w:rPr>
          <w:rFonts w:hint="eastAsia"/>
        </w:rPr>
        <w:t>优化媒体文件</w:t>
      </w:r>
    </w:p>
    <w:p w14:paraId="1E815081" w14:textId="72DE9F2A" w:rsidR="00226855" w:rsidRDefault="008C5CE6" w:rsidP="00226855">
      <w:pPr>
        <w:ind w:firstLine="480"/>
      </w:pPr>
      <w:r>
        <w:rPr>
          <w:rFonts w:hint="eastAsia"/>
        </w:rPr>
        <w:t>在媒体池或时间线中选中素材，在右键菜单中选择“生成优化媒体文件”</w:t>
      </w:r>
      <w:r w:rsidR="00841B67">
        <w:rPr>
          <w:rFonts w:hint="eastAsia"/>
        </w:rPr>
        <w:t>。</w:t>
      </w:r>
    </w:p>
    <w:p w14:paraId="7903B28C" w14:textId="2928BF7A" w:rsidR="00841B67" w:rsidRDefault="00841B67" w:rsidP="00226855">
      <w:pPr>
        <w:ind w:firstLine="480"/>
      </w:pPr>
      <w:r>
        <w:rPr>
          <w:rFonts w:hint="eastAsia"/>
        </w:rPr>
        <w:t>可以通过“文件</w:t>
      </w:r>
      <w:r>
        <w:rPr>
          <w:rFonts w:hint="eastAsia"/>
        </w:rPr>
        <w:t>-</w:t>
      </w:r>
      <w:r>
        <w:rPr>
          <w:rFonts w:hint="eastAsia"/>
        </w:rPr>
        <w:t>项目设置</w:t>
      </w:r>
      <w:r>
        <w:rPr>
          <w:rFonts w:hint="eastAsia"/>
        </w:rPr>
        <w:t>-</w:t>
      </w:r>
      <w:r>
        <w:rPr>
          <w:rFonts w:hint="eastAsia"/>
        </w:rPr>
        <w:t>主设置</w:t>
      </w:r>
      <w:r>
        <w:rPr>
          <w:rFonts w:hint="eastAsia"/>
        </w:rPr>
        <w:t>-</w:t>
      </w:r>
      <w:r>
        <w:rPr>
          <w:rFonts w:hint="eastAsia"/>
        </w:rPr>
        <w:t>优化的媒体和渲染缓存”选择优化文件规格</w:t>
      </w:r>
      <w:r w:rsidR="00A20664">
        <w:rPr>
          <w:rFonts w:hint="eastAsia"/>
        </w:rPr>
        <w:t>。选择完分辨率后，建议将格式设置为</w:t>
      </w:r>
      <w:r w:rsidR="00115F0E">
        <w:rPr>
          <w:rFonts w:hint="eastAsia"/>
        </w:rPr>
        <w:t>DNXHR-SQ</w:t>
      </w:r>
      <w:r w:rsidR="00115F0E">
        <w:rPr>
          <w:rFonts w:hint="eastAsia"/>
        </w:rPr>
        <w:t>（</w:t>
      </w:r>
      <w:r w:rsidR="00115F0E">
        <w:rPr>
          <w:rFonts w:hint="eastAsia"/>
        </w:rPr>
        <w:t>MAC</w:t>
      </w:r>
      <w:r w:rsidR="00115F0E">
        <w:rPr>
          <w:rFonts w:hint="eastAsia"/>
        </w:rPr>
        <w:t>建议</w:t>
      </w:r>
      <w:r w:rsidR="00115F0E">
        <w:rPr>
          <w:rFonts w:hint="eastAsia"/>
        </w:rPr>
        <w:t>proress422LT</w:t>
      </w:r>
      <w:r w:rsidR="00115F0E">
        <w:rPr>
          <w:rFonts w:hint="eastAsia"/>
        </w:rPr>
        <w:t>）。</w:t>
      </w:r>
    </w:p>
    <w:p w14:paraId="7B2CCC26" w14:textId="7C779B38" w:rsidR="00115F0E" w:rsidRDefault="00115F0E" w:rsidP="00226855">
      <w:pPr>
        <w:ind w:firstLine="480"/>
      </w:pPr>
      <w:r>
        <w:rPr>
          <w:rFonts w:hint="eastAsia"/>
        </w:rPr>
        <w:t>此外，记得更改工作文件夹路径，以免撑满</w:t>
      </w:r>
      <w:r>
        <w:rPr>
          <w:rFonts w:hint="eastAsia"/>
        </w:rPr>
        <w:t>C</w:t>
      </w:r>
      <w:r>
        <w:rPr>
          <w:rFonts w:hint="eastAsia"/>
        </w:rPr>
        <w:t>盘。</w:t>
      </w:r>
    </w:p>
    <w:p w14:paraId="3D77B224" w14:textId="67C83F6E" w:rsidR="003878B4" w:rsidRDefault="003878B4" w:rsidP="00226855">
      <w:pPr>
        <w:ind w:firstLine="480"/>
      </w:pPr>
      <w:r>
        <w:rPr>
          <w:rFonts w:hint="eastAsia"/>
        </w:rPr>
        <w:t>优化媒体文件可以单独拷贝，只需将工程中的文件选择“重新找到优化媒体文件”，即可重新连接优化媒体文件</w:t>
      </w:r>
    </w:p>
    <w:p w14:paraId="2E4D2196" w14:textId="430020AD" w:rsidR="00226855" w:rsidRDefault="00E37EA1" w:rsidP="00226855">
      <w:pPr>
        <w:pStyle w:val="02"/>
      </w:pPr>
      <w:r>
        <w:rPr>
          <w:rFonts w:hint="eastAsia"/>
        </w:rPr>
        <w:t>预渲染</w:t>
      </w:r>
    </w:p>
    <w:p w14:paraId="66B5669C" w14:textId="6397A1BE" w:rsidR="001F08C1" w:rsidRDefault="001F08C1" w:rsidP="001F08C1">
      <w:pPr>
        <w:ind w:firstLine="480"/>
      </w:pPr>
      <w:r>
        <w:rPr>
          <w:rFonts w:hint="eastAsia"/>
        </w:rPr>
        <w:t>当多条时间线叠加时，回放素材会发生卡顿，</w:t>
      </w:r>
      <w:r w:rsidR="00EA1601">
        <w:rPr>
          <w:rFonts w:hint="eastAsia"/>
        </w:rPr>
        <w:t>这时需要预渲染相应片段来使其能够流畅播放。</w:t>
      </w:r>
    </w:p>
    <w:p w14:paraId="6337EA0D" w14:textId="7C83B686" w:rsidR="00EA1601" w:rsidRDefault="00EA1601" w:rsidP="001F08C1">
      <w:pPr>
        <w:ind w:firstLine="480"/>
      </w:pPr>
      <w:r>
        <w:rPr>
          <w:rFonts w:hint="eastAsia"/>
        </w:rPr>
        <w:t>通过“播放</w:t>
      </w:r>
      <w:r>
        <w:rPr>
          <w:rFonts w:hint="eastAsia"/>
        </w:rPr>
        <w:t>-</w:t>
      </w:r>
      <w:r w:rsidR="007D4E6B">
        <w:rPr>
          <w:rFonts w:hint="eastAsia"/>
        </w:rPr>
        <w:t>渲染</w:t>
      </w:r>
      <w:r>
        <w:rPr>
          <w:rFonts w:hint="eastAsia"/>
        </w:rPr>
        <w:t>缓存</w:t>
      </w:r>
      <w:r w:rsidR="007D4E6B">
        <w:rPr>
          <w:rFonts w:hint="eastAsia"/>
        </w:rPr>
        <w:t>-</w:t>
      </w:r>
      <w:r w:rsidR="007D4E6B">
        <w:rPr>
          <w:rFonts w:hint="eastAsia"/>
        </w:rPr>
        <w:t>智能</w:t>
      </w:r>
      <w:r w:rsidR="007D4E6B">
        <w:rPr>
          <w:rFonts w:hint="eastAsia"/>
        </w:rPr>
        <w:t>/</w:t>
      </w:r>
      <w:r w:rsidR="007D4E6B">
        <w:rPr>
          <w:rFonts w:hint="eastAsia"/>
        </w:rPr>
        <w:t>用户定义</w:t>
      </w:r>
      <w:r>
        <w:rPr>
          <w:rFonts w:hint="eastAsia"/>
        </w:rPr>
        <w:t>”</w:t>
      </w:r>
      <w:r w:rsidR="007D4E6B">
        <w:rPr>
          <w:rFonts w:hint="eastAsia"/>
        </w:rPr>
        <w:t>就可以顺畅播放素材了。</w:t>
      </w:r>
    </w:p>
    <w:p w14:paraId="2BB9056B" w14:textId="0AFBA9D5" w:rsidR="007D4E6B" w:rsidRDefault="007D4E6B" w:rsidP="001F08C1">
      <w:pPr>
        <w:ind w:firstLine="480"/>
      </w:pPr>
      <w:r>
        <w:rPr>
          <w:rFonts w:hint="eastAsia"/>
        </w:rPr>
        <w:t>其中，“智能”会自动渲染卡顿部分，“用户定义”需</w:t>
      </w:r>
      <w:r w:rsidR="00D321B8">
        <w:rPr>
          <w:rFonts w:hint="eastAsia"/>
        </w:rPr>
        <w:t>右键选择需预渲染的部分。</w:t>
      </w:r>
    </w:p>
    <w:p w14:paraId="50827EBE" w14:textId="44A17160" w:rsidR="00A86F74" w:rsidRDefault="00A86F74" w:rsidP="00A86F74">
      <w:pPr>
        <w:pStyle w:val="01"/>
      </w:pPr>
      <w:r>
        <w:rPr>
          <w:rFonts w:hint="eastAsia"/>
        </w:rPr>
        <w:t>素材分类与双时间线剪辑</w:t>
      </w:r>
    </w:p>
    <w:p w14:paraId="5ED39DCB" w14:textId="6F8CA756" w:rsidR="00A86F74" w:rsidRDefault="00A86F74" w:rsidP="00A86F74">
      <w:pPr>
        <w:pStyle w:val="02"/>
      </w:pPr>
      <w:r>
        <w:rPr>
          <w:rFonts w:hint="eastAsia"/>
        </w:rPr>
        <w:t>AROLL</w:t>
      </w:r>
      <w:r>
        <w:rPr>
          <w:rFonts w:hint="eastAsia"/>
        </w:rPr>
        <w:t>与</w:t>
      </w:r>
      <w:r>
        <w:rPr>
          <w:rFonts w:hint="eastAsia"/>
        </w:rPr>
        <w:t>BROLL</w:t>
      </w:r>
    </w:p>
    <w:p w14:paraId="5102BC62" w14:textId="70262AAD" w:rsidR="00A86F74" w:rsidRDefault="00A86F74" w:rsidP="00A86F74">
      <w:pPr>
        <w:ind w:firstLine="480"/>
      </w:pPr>
      <w:r>
        <w:rPr>
          <w:rFonts w:hint="eastAsia"/>
        </w:rPr>
        <w:t>通常将人像独白镜头称为</w:t>
      </w:r>
      <w:r>
        <w:rPr>
          <w:rFonts w:hint="eastAsia"/>
        </w:rPr>
        <w:t>AROLL</w:t>
      </w:r>
      <w:r>
        <w:rPr>
          <w:rFonts w:hint="eastAsia"/>
        </w:rPr>
        <w:t>，将独白过程中，覆盖添加的画面称为</w:t>
      </w:r>
      <w:r>
        <w:rPr>
          <w:rFonts w:hint="eastAsia"/>
        </w:rPr>
        <w:t>BROLL</w:t>
      </w:r>
      <w:r>
        <w:rPr>
          <w:rFonts w:hint="eastAsia"/>
        </w:rPr>
        <w:t>（可能不准确）。比如一个相机评测节目，频道主持人</w:t>
      </w:r>
      <w:r w:rsidR="009641CE">
        <w:rPr>
          <w:rFonts w:hint="eastAsia"/>
        </w:rPr>
        <w:t>露面的镜头称为</w:t>
      </w:r>
      <w:r w:rsidR="009641CE">
        <w:rPr>
          <w:rFonts w:hint="eastAsia"/>
        </w:rPr>
        <w:t>AROLL</w:t>
      </w:r>
      <w:r w:rsidR="009641CE">
        <w:rPr>
          <w:rFonts w:hint="eastAsia"/>
        </w:rPr>
        <w:t>，讲述过程中，配合讲述插入的一些画面称为</w:t>
      </w:r>
      <w:r w:rsidR="009641CE">
        <w:rPr>
          <w:rFonts w:hint="eastAsia"/>
        </w:rPr>
        <w:t>BROLL</w:t>
      </w:r>
      <w:r w:rsidR="00CE1223">
        <w:rPr>
          <w:rFonts w:hint="eastAsia"/>
        </w:rPr>
        <w:t>。</w:t>
      </w:r>
    </w:p>
    <w:p w14:paraId="4FD2BD79" w14:textId="1C06A8B4" w:rsidR="00CE1223" w:rsidRDefault="00CE1223" w:rsidP="00A86F74">
      <w:pPr>
        <w:ind w:firstLine="480"/>
      </w:pPr>
      <w:r>
        <w:rPr>
          <w:rFonts w:hint="eastAsia"/>
        </w:rPr>
        <w:t>建议先单独剪辑</w:t>
      </w:r>
      <w:r>
        <w:rPr>
          <w:rFonts w:hint="eastAsia"/>
        </w:rPr>
        <w:t>AROLL</w:t>
      </w:r>
      <w:r>
        <w:rPr>
          <w:rFonts w:hint="eastAsia"/>
        </w:rPr>
        <w:t>，然后根据</w:t>
      </w:r>
      <w:r>
        <w:rPr>
          <w:rFonts w:hint="eastAsia"/>
        </w:rPr>
        <w:t>AROLL</w:t>
      </w:r>
      <w:r>
        <w:rPr>
          <w:rFonts w:hint="eastAsia"/>
        </w:rPr>
        <w:t>添加</w:t>
      </w:r>
      <w:r>
        <w:rPr>
          <w:rFonts w:hint="eastAsia"/>
        </w:rPr>
        <w:t>BROLL</w:t>
      </w:r>
      <w:r>
        <w:rPr>
          <w:rFonts w:hint="eastAsia"/>
        </w:rPr>
        <w:t>，然后在进行调色等操作。</w:t>
      </w:r>
    </w:p>
    <w:p w14:paraId="3C944852" w14:textId="33EDC82F" w:rsidR="003D1FAA" w:rsidRDefault="003D1FAA" w:rsidP="003D1FAA">
      <w:pPr>
        <w:pStyle w:val="02"/>
      </w:pPr>
      <w:r>
        <w:rPr>
          <w:rFonts w:hint="eastAsia"/>
        </w:rPr>
        <w:t>智能媒体夹</w:t>
      </w:r>
    </w:p>
    <w:p w14:paraId="6D937616" w14:textId="2C60C81E" w:rsidR="003D1FAA" w:rsidRDefault="003D1FAA" w:rsidP="003D1FAA">
      <w:pPr>
        <w:ind w:firstLine="480"/>
      </w:pPr>
      <w:r>
        <w:rPr>
          <w:rFonts w:hint="eastAsia"/>
        </w:rPr>
        <w:t>在媒体池</w:t>
      </w:r>
      <w:r w:rsidR="009F5F0C">
        <w:rPr>
          <w:rFonts w:hint="eastAsia"/>
        </w:rPr>
        <w:t>“智能媒体夹”区域右键，可创建智能媒体夹。可以通过添加限定条件来</w:t>
      </w:r>
      <w:r w:rsidR="00C8064B">
        <w:rPr>
          <w:rFonts w:hint="eastAsia"/>
        </w:rPr>
        <w:t>筛选特定机型、日期等条件的素材。</w:t>
      </w:r>
    </w:p>
    <w:p w14:paraId="06D7F911" w14:textId="2144F746" w:rsidR="00C620E4" w:rsidRDefault="00C620E4" w:rsidP="003D1FAA">
      <w:pPr>
        <w:ind w:firstLine="480"/>
      </w:pPr>
      <w:r>
        <w:rPr>
          <w:rFonts w:hint="eastAsia"/>
        </w:rPr>
        <w:t>当然，筛选条件需要提前给定，</w:t>
      </w:r>
      <w:r w:rsidR="00A27617">
        <w:rPr>
          <w:rFonts w:hint="eastAsia"/>
        </w:rPr>
        <w:t>条件、关键词在元数据中添加。</w:t>
      </w:r>
      <w:r w:rsidR="00FE11BD">
        <w:rPr>
          <w:rFonts w:hint="eastAsia"/>
        </w:rPr>
        <w:t>你嫌麻烦也可以通过添加旗标的方式分类素材，前提是你记住每个颜色的旗标的规则。</w:t>
      </w:r>
    </w:p>
    <w:p w14:paraId="78FA0162" w14:textId="7EF5FB5F" w:rsidR="00670316" w:rsidRDefault="00670316" w:rsidP="00670316">
      <w:pPr>
        <w:pStyle w:val="02"/>
      </w:pPr>
      <w:r>
        <w:rPr>
          <w:rFonts w:hint="eastAsia"/>
        </w:rPr>
        <w:t>双时间线</w:t>
      </w:r>
    </w:p>
    <w:p w14:paraId="0D57BDF4" w14:textId="1970E37E" w:rsidR="00670316" w:rsidRDefault="00783F11" w:rsidP="00670316">
      <w:pPr>
        <w:ind w:firstLine="480"/>
      </w:pPr>
      <w:r>
        <w:rPr>
          <w:rFonts w:hint="eastAsia"/>
        </w:rPr>
        <w:t>可以点击时间轴左上角的胶片按钮开启堆叠时间线，然后</w:t>
      </w:r>
      <w:r w:rsidR="009F3761">
        <w:rPr>
          <w:rFonts w:hint="eastAsia"/>
        </w:rPr>
        <w:t>点击右侧的加号，这样就可以同时监看多条时间线</w:t>
      </w:r>
      <w:r w:rsidR="00AD7B35">
        <w:rPr>
          <w:rFonts w:hint="eastAsia"/>
        </w:rPr>
        <w:t>。</w:t>
      </w:r>
    </w:p>
    <w:p w14:paraId="55E38E08" w14:textId="51FFC13F" w:rsidR="00AD7B35" w:rsidRDefault="00AD7B35" w:rsidP="00670316">
      <w:pPr>
        <w:ind w:firstLine="480"/>
      </w:pPr>
      <w:r>
        <w:rPr>
          <w:rFonts w:hint="eastAsia"/>
        </w:rPr>
        <w:t>在剪辑</w:t>
      </w:r>
      <w:r>
        <w:rPr>
          <w:rFonts w:hint="eastAsia"/>
        </w:rPr>
        <w:t>AROLL</w:t>
      </w:r>
      <w:r w:rsidR="0037589E">
        <w:rPr>
          <w:rFonts w:hint="eastAsia"/>
        </w:rPr>
        <w:t>时，可以将有价值的片段上拉一个时间线（这个操作通常称为</w:t>
      </w:r>
      <w:r w:rsidR="0037589E">
        <w:rPr>
          <w:rFonts w:hint="eastAsia"/>
        </w:rPr>
        <w:t>Pull up</w:t>
      </w:r>
      <w:r w:rsidR="0037589E">
        <w:rPr>
          <w:rFonts w:hint="eastAsia"/>
        </w:rPr>
        <w:t>）</w:t>
      </w:r>
      <w:r w:rsidR="00215F32">
        <w:rPr>
          <w:rFonts w:hint="eastAsia"/>
        </w:rPr>
        <w:t>然后选中上面</w:t>
      </w:r>
      <w:r w:rsidR="00215F32">
        <w:rPr>
          <w:rFonts w:hint="eastAsia"/>
        </w:rPr>
        <w:t>pull up</w:t>
      </w:r>
      <w:r w:rsidR="00215F32">
        <w:rPr>
          <w:rFonts w:hint="eastAsia"/>
        </w:rPr>
        <w:t>的时间线，直接拖到下方的新时间线中。</w:t>
      </w:r>
    </w:p>
    <w:p w14:paraId="68CA84FF" w14:textId="1A9B3FAD" w:rsidR="000C6730" w:rsidRDefault="000C6730" w:rsidP="000C6730">
      <w:pPr>
        <w:pStyle w:val="01"/>
      </w:pPr>
      <w:r>
        <w:rPr>
          <w:rFonts w:hint="eastAsia"/>
        </w:rPr>
        <w:t>快编面板（没听懂）</w:t>
      </w:r>
    </w:p>
    <w:p w14:paraId="36209AA3" w14:textId="1BD92593" w:rsidR="000C6730" w:rsidRDefault="000C6730" w:rsidP="000C6730">
      <w:pPr>
        <w:pStyle w:val="01"/>
      </w:pPr>
      <w:r>
        <w:rPr>
          <w:rFonts w:hint="eastAsia"/>
        </w:rPr>
        <w:lastRenderedPageBreak/>
        <w:t>变速</w:t>
      </w:r>
    </w:p>
    <w:p w14:paraId="6A70234B" w14:textId="07A1EC64" w:rsidR="000C6730" w:rsidRDefault="000C6730" w:rsidP="000C6730">
      <w:pPr>
        <w:ind w:firstLine="480"/>
      </w:pPr>
      <w:r>
        <w:rPr>
          <w:rFonts w:hint="eastAsia"/>
        </w:rPr>
        <w:t>可以直接通过添加模糊进行转场，但这种转场还是太突兀了，利用好变速与素材间有意无意产生的联系，才是一个好的转场应该做到的，这就是我们常说的无缝转场。</w:t>
      </w:r>
    </w:p>
    <w:p w14:paraId="2CB25999" w14:textId="1DE6ACB6" w:rsidR="000C6730" w:rsidRDefault="000C6730" w:rsidP="000C6730">
      <w:pPr>
        <w:pStyle w:val="02"/>
      </w:pPr>
      <w:r>
        <w:rPr>
          <w:rFonts w:hint="eastAsia"/>
        </w:rPr>
        <w:t>更改片段速度</w:t>
      </w:r>
    </w:p>
    <w:p w14:paraId="5E97DA38" w14:textId="68843519" w:rsidR="00ED7936" w:rsidRDefault="00ED7936" w:rsidP="00ED7936">
      <w:pPr>
        <w:ind w:firstLine="480"/>
      </w:pPr>
      <w:r>
        <w:rPr>
          <w:rFonts w:hint="eastAsia"/>
        </w:rPr>
        <w:t>通过对时间线上的素材“右键</w:t>
      </w:r>
      <w:r>
        <w:rPr>
          <w:rFonts w:hint="eastAsia"/>
        </w:rPr>
        <w:t>-</w:t>
      </w:r>
      <w:r>
        <w:rPr>
          <w:rFonts w:hint="eastAsia"/>
        </w:rPr>
        <w:t>更改片段速度”即可设置速度与每秒帧率（这是一对相互关联的</w:t>
      </w:r>
      <w:r w:rsidR="00E56110">
        <w:rPr>
          <w:rFonts w:hint="eastAsia"/>
        </w:rPr>
        <w:t>量</w:t>
      </w:r>
      <w:r>
        <w:rPr>
          <w:rFonts w:hint="eastAsia"/>
        </w:rPr>
        <w:t>）</w:t>
      </w:r>
      <w:r w:rsidR="00E56110">
        <w:rPr>
          <w:rFonts w:hint="eastAsia"/>
        </w:rPr>
        <w:t>。</w:t>
      </w:r>
    </w:p>
    <w:p w14:paraId="2208871C" w14:textId="35AFBE08" w:rsidR="00E56110" w:rsidRDefault="00E56110" w:rsidP="00ED7936">
      <w:pPr>
        <w:ind w:firstLine="480"/>
      </w:pPr>
      <w:r>
        <w:rPr>
          <w:rFonts w:hint="eastAsia"/>
        </w:rPr>
        <w:t>以上就是最基本的变速操作，还可以勾选“更改片段速度”对话框中的</w:t>
      </w:r>
      <w:r w:rsidR="00AD2FE7">
        <w:rPr>
          <w:rFonts w:hint="eastAsia"/>
        </w:rPr>
        <w:t>波纹序列、反向速度、冻结帧、音调校正等实现别的效果。</w:t>
      </w:r>
    </w:p>
    <w:p w14:paraId="29152BB0" w14:textId="57C75BE8" w:rsidR="00AD2FE7" w:rsidRDefault="00AD2FE7" w:rsidP="00ED7936">
      <w:pPr>
        <w:ind w:firstLine="480"/>
      </w:pPr>
      <w:r>
        <w:rPr>
          <w:rFonts w:hint="eastAsia"/>
        </w:rPr>
        <w:t>波纹序列：</w:t>
      </w:r>
      <w:r w:rsidR="0095361E">
        <w:rPr>
          <w:rFonts w:hint="eastAsia"/>
        </w:rPr>
        <w:t>激活后再变速</w:t>
      </w:r>
      <w:r w:rsidR="0073376C">
        <w:rPr>
          <w:rFonts w:hint="eastAsia"/>
        </w:rPr>
        <w:t>，后方的片段会自动与变速后的片段贴合，无需再手动调整。</w:t>
      </w:r>
    </w:p>
    <w:p w14:paraId="0FF6BCDA" w14:textId="0985A7DD" w:rsidR="0073376C" w:rsidRDefault="0073376C" w:rsidP="00ED7936">
      <w:pPr>
        <w:ind w:firstLine="480"/>
      </w:pPr>
      <w:r>
        <w:rPr>
          <w:rFonts w:hint="eastAsia"/>
        </w:rPr>
        <w:t>反向速度：</w:t>
      </w:r>
      <w:r w:rsidR="0002171E">
        <w:rPr>
          <w:rFonts w:hint="eastAsia"/>
        </w:rPr>
        <w:t>倒放</w:t>
      </w:r>
    </w:p>
    <w:p w14:paraId="61D33ABF" w14:textId="23CDCA17" w:rsidR="0073376C" w:rsidRDefault="0073376C" w:rsidP="00ED7936">
      <w:pPr>
        <w:ind w:firstLine="480"/>
      </w:pPr>
      <w:r>
        <w:rPr>
          <w:rFonts w:hint="eastAsia"/>
        </w:rPr>
        <w:t>冻结帧：</w:t>
      </w:r>
      <w:r w:rsidR="0007767C">
        <w:rPr>
          <w:rFonts w:hint="eastAsia"/>
        </w:rPr>
        <w:t>冻结在某一片段（图片），可以把一帧图像无限拉长。</w:t>
      </w:r>
    </w:p>
    <w:p w14:paraId="146BEA88" w14:textId="68032BAF" w:rsidR="004E5180" w:rsidRDefault="004E5180" w:rsidP="00ED7936">
      <w:pPr>
        <w:ind w:firstLine="480"/>
      </w:pPr>
      <w:r>
        <w:rPr>
          <w:rFonts w:hint="eastAsia"/>
        </w:rPr>
        <w:t>另外，如果这段素材打有关键帧，建议“右键</w:t>
      </w:r>
      <w:r>
        <w:rPr>
          <w:rFonts w:hint="eastAsia"/>
        </w:rPr>
        <w:t>-</w:t>
      </w:r>
      <w:r>
        <w:rPr>
          <w:rFonts w:hint="eastAsia"/>
        </w:rPr>
        <w:t>新建复合片段”然后对复合片段实现变速，这样不会影响</w:t>
      </w:r>
      <w:r w:rsidR="003E21C8">
        <w:rPr>
          <w:rFonts w:hint="eastAsia"/>
        </w:rPr>
        <w:t>关键帧相关设置。</w:t>
      </w:r>
    </w:p>
    <w:p w14:paraId="4D0090B4" w14:textId="388A7604" w:rsidR="007878BF" w:rsidRDefault="00A5658E" w:rsidP="000C6730">
      <w:pPr>
        <w:pStyle w:val="02"/>
      </w:pPr>
      <w:r>
        <w:rPr>
          <w:rFonts w:hint="eastAsia"/>
        </w:rPr>
        <w:t>变速控制</w:t>
      </w:r>
    </w:p>
    <w:p w14:paraId="15D5FC70" w14:textId="63B14A6E" w:rsidR="00A5658E" w:rsidRDefault="00A5658E" w:rsidP="00A5658E">
      <w:pPr>
        <w:ind w:firstLine="480"/>
      </w:pPr>
      <w:r>
        <w:rPr>
          <w:rFonts w:hint="eastAsia"/>
        </w:rPr>
        <w:t>选中片段“右键</w:t>
      </w:r>
      <w:r>
        <w:rPr>
          <w:rFonts w:hint="eastAsia"/>
        </w:rPr>
        <w:t>-</w:t>
      </w:r>
      <w:r>
        <w:rPr>
          <w:rFonts w:hint="eastAsia"/>
        </w:rPr>
        <w:t>变速控制（</w:t>
      </w:r>
      <w:r>
        <w:rPr>
          <w:rFonts w:hint="eastAsia"/>
        </w:rPr>
        <w:t>Ctrl+R</w:t>
      </w:r>
      <w:r>
        <w:rPr>
          <w:rFonts w:hint="eastAsia"/>
        </w:rPr>
        <w:t>）”，可以在片段上添加“速度更改”效果，然后可以</w:t>
      </w:r>
      <w:r w:rsidR="004931D8">
        <w:rPr>
          <w:rFonts w:hint="eastAsia"/>
        </w:rPr>
        <w:t>移动播放头，点击下方小箭头，“添加速度点”添加速度的关键帧。</w:t>
      </w:r>
    </w:p>
    <w:p w14:paraId="7560A3EF" w14:textId="21953AF2" w:rsidR="00DC72FD" w:rsidRDefault="00DC72FD" w:rsidP="00A5658E">
      <w:pPr>
        <w:ind w:firstLine="480"/>
      </w:pPr>
      <w:r>
        <w:rPr>
          <w:rFonts w:hint="eastAsia"/>
        </w:rPr>
        <w:t>每个速度点对应上下两个标记（拉杆），拉动上方标记，可以改变</w:t>
      </w:r>
      <w:r w:rsidR="003162FC">
        <w:rPr>
          <w:rFonts w:hint="eastAsia"/>
        </w:rPr>
        <w:t>两个速度点间的片段速度，拉动下方标记可以改变变速影响的范围。</w:t>
      </w:r>
    </w:p>
    <w:p w14:paraId="6529AEDD" w14:textId="534C2CE5" w:rsidR="00795F14" w:rsidRDefault="00795F14" w:rsidP="00795F14">
      <w:pPr>
        <w:pStyle w:val="02"/>
      </w:pPr>
      <w:r>
        <w:rPr>
          <w:rFonts w:hint="eastAsia"/>
        </w:rPr>
        <w:t>解释素材</w:t>
      </w:r>
    </w:p>
    <w:p w14:paraId="748F3C0C" w14:textId="546C164F" w:rsidR="00795F14" w:rsidRDefault="001F05ED" w:rsidP="00795F14">
      <w:pPr>
        <w:ind w:firstLine="480"/>
      </w:pPr>
      <w:r>
        <w:rPr>
          <w:rFonts w:hint="eastAsia"/>
        </w:rPr>
        <w:t>当变速素材时，解释素材会将素材的帧与时间线的帧对齐，规避跳帧的问题。</w:t>
      </w:r>
    </w:p>
    <w:p w14:paraId="6101D4AB" w14:textId="2E86616A" w:rsidR="0074396B" w:rsidRDefault="0074396B" w:rsidP="00795F14">
      <w:pPr>
        <w:ind w:firstLine="480"/>
      </w:pPr>
      <w:r>
        <w:rPr>
          <w:rFonts w:hint="eastAsia"/>
        </w:rPr>
        <w:t>在媒体</w:t>
      </w:r>
      <w:r w:rsidR="00EF1235">
        <w:rPr>
          <w:rFonts w:hint="eastAsia"/>
        </w:rPr>
        <w:t>池中对素材“右键</w:t>
      </w:r>
      <w:r w:rsidR="00EF1235">
        <w:rPr>
          <w:rFonts w:hint="eastAsia"/>
        </w:rPr>
        <w:t>-</w:t>
      </w:r>
      <w:r w:rsidR="00EF1235">
        <w:rPr>
          <w:rFonts w:hint="eastAsia"/>
        </w:rPr>
        <w:t>片段属性</w:t>
      </w:r>
      <w:r w:rsidR="00EF1235">
        <w:rPr>
          <w:rFonts w:hint="eastAsia"/>
        </w:rPr>
        <w:t>-</w:t>
      </w:r>
      <w:r w:rsidR="00EF1235">
        <w:rPr>
          <w:rFonts w:hint="eastAsia"/>
        </w:rPr>
        <w:t>视频帧率”，就可以慢放这些素材。</w:t>
      </w:r>
    </w:p>
    <w:p w14:paraId="54F36F9C" w14:textId="021FD710" w:rsidR="00EF1235" w:rsidRDefault="00EF1235" w:rsidP="00EF1235">
      <w:pPr>
        <w:pStyle w:val="02"/>
      </w:pPr>
      <w:r>
        <w:rPr>
          <w:rFonts w:hint="eastAsia"/>
        </w:rPr>
        <w:t>帧采样</w:t>
      </w:r>
    </w:p>
    <w:p w14:paraId="44E7B6D5" w14:textId="05E8BA68" w:rsidR="00EF1235" w:rsidRDefault="0085627F" w:rsidP="00EF1235">
      <w:pPr>
        <w:ind w:firstLine="480"/>
      </w:pPr>
      <w:r>
        <w:rPr>
          <w:rFonts w:hint="eastAsia"/>
        </w:rPr>
        <w:t>“项目设置</w:t>
      </w:r>
      <w:r>
        <w:rPr>
          <w:rFonts w:hint="eastAsia"/>
        </w:rPr>
        <w:t>-</w:t>
      </w:r>
      <w:r>
        <w:rPr>
          <w:rFonts w:hint="eastAsia"/>
        </w:rPr>
        <w:t>主设置</w:t>
      </w:r>
      <w:r>
        <w:rPr>
          <w:rFonts w:hint="eastAsia"/>
        </w:rPr>
        <w:t>-</w:t>
      </w:r>
      <w:r>
        <w:rPr>
          <w:rFonts w:hint="eastAsia"/>
        </w:rPr>
        <w:t>帧内插”变速处理有三个选择：最近的、帧混合、光流。</w:t>
      </w:r>
    </w:p>
    <w:p w14:paraId="1007F22C" w14:textId="1575B3E0" w:rsidR="003771D7" w:rsidRDefault="00F24BA4" w:rsidP="003771D7">
      <w:pPr>
        <w:pStyle w:val="01"/>
      </w:pPr>
      <w:r>
        <w:rPr>
          <w:rFonts w:hint="eastAsia"/>
        </w:rPr>
        <w:t>软件交互与工程打包</w:t>
      </w:r>
    </w:p>
    <w:p w14:paraId="25963101" w14:textId="5D3B4FBF" w:rsidR="00F24BA4" w:rsidRDefault="00F24BA4" w:rsidP="00F24BA4">
      <w:pPr>
        <w:pStyle w:val="02"/>
      </w:pPr>
      <w:r>
        <w:rPr>
          <w:rFonts w:hint="eastAsia"/>
        </w:rPr>
        <w:t>软件交互、</w:t>
      </w:r>
    </w:p>
    <w:p w14:paraId="07CF7997" w14:textId="71BB4979" w:rsidR="00D76519" w:rsidRDefault="00F24BA4" w:rsidP="00D76519">
      <w:pPr>
        <w:ind w:firstLine="480"/>
      </w:pPr>
      <w:r>
        <w:rPr>
          <w:rFonts w:hint="eastAsia"/>
        </w:rPr>
        <w:t>在一些场景下，可能需要</w:t>
      </w:r>
      <w:r w:rsidR="00D76519">
        <w:rPr>
          <w:rFonts w:hint="eastAsia"/>
        </w:rPr>
        <w:t>不同的软件间进行交互，比如：</w:t>
      </w:r>
      <w:r w:rsidR="00D76519">
        <w:rPr>
          <w:rFonts w:hint="eastAsia"/>
        </w:rPr>
        <w:t>AE</w:t>
      </w:r>
      <w:r w:rsidR="00D76519">
        <w:rPr>
          <w:rFonts w:hint="eastAsia"/>
        </w:rPr>
        <w:t>、</w:t>
      </w:r>
      <w:r w:rsidR="00D76519">
        <w:rPr>
          <w:rFonts w:hint="eastAsia"/>
        </w:rPr>
        <w:t>PR</w:t>
      </w:r>
      <w:r w:rsidR="00D76519">
        <w:rPr>
          <w:rFonts w:hint="eastAsia"/>
        </w:rPr>
        <w:t>。这个时候需要有一个这些软件都能读懂的文件格式作为媒介，这个格式就是</w:t>
      </w:r>
      <w:r w:rsidR="00D76519">
        <w:rPr>
          <w:rFonts w:hint="eastAsia"/>
        </w:rPr>
        <w:t>XML</w:t>
      </w:r>
      <w:r w:rsidR="00D76519">
        <w:rPr>
          <w:rFonts w:hint="eastAsia"/>
        </w:rPr>
        <w:t>。</w:t>
      </w:r>
    </w:p>
    <w:p w14:paraId="7173F91A" w14:textId="1F11DA66" w:rsidR="00227888" w:rsidRDefault="00227888" w:rsidP="00227888">
      <w:pPr>
        <w:pStyle w:val="03"/>
      </w:pPr>
      <w:r>
        <w:rPr>
          <w:rFonts w:hint="eastAsia"/>
        </w:rPr>
        <w:t>将</w:t>
      </w:r>
      <w:r>
        <w:rPr>
          <w:rFonts w:hint="eastAsia"/>
        </w:rPr>
        <w:t>PR</w:t>
      </w:r>
      <w:r>
        <w:rPr>
          <w:rFonts w:hint="eastAsia"/>
        </w:rPr>
        <w:t>文件送入达芬奇调色</w:t>
      </w:r>
    </w:p>
    <w:p w14:paraId="1CFDBA9B" w14:textId="2760016E" w:rsidR="00D76519" w:rsidRDefault="00B376E9" w:rsidP="00D76519">
      <w:pPr>
        <w:ind w:firstLine="480"/>
      </w:pPr>
      <w:r>
        <w:rPr>
          <w:rFonts w:hint="eastAsia"/>
        </w:rPr>
        <w:lastRenderedPageBreak/>
        <w:t>在</w:t>
      </w:r>
      <w:r>
        <w:rPr>
          <w:rFonts w:hint="eastAsia"/>
        </w:rPr>
        <w:t>PR</w:t>
      </w:r>
      <w:r>
        <w:rPr>
          <w:rFonts w:hint="eastAsia"/>
        </w:rPr>
        <w:t>中，选择“文件</w:t>
      </w:r>
      <w:r>
        <w:rPr>
          <w:rFonts w:hint="eastAsia"/>
        </w:rPr>
        <w:t>-</w:t>
      </w:r>
      <w:r>
        <w:rPr>
          <w:rFonts w:hint="eastAsia"/>
        </w:rPr>
        <w:t>导出</w:t>
      </w:r>
      <w:r>
        <w:rPr>
          <w:rFonts w:hint="eastAsia"/>
        </w:rPr>
        <w:t>-Final Cut Pro XML</w:t>
      </w:r>
      <w:r>
        <w:rPr>
          <w:rFonts w:hint="eastAsia"/>
        </w:rPr>
        <w:t>”来导出</w:t>
      </w:r>
      <w:r>
        <w:rPr>
          <w:rFonts w:hint="eastAsia"/>
        </w:rPr>
        <w:t>XML</w:t>
      </w:r>
      <w:r>
        <w:rPr>
          <w:rFonts w:hint="eastAsia"/>
        </w:rPr>
        <w:t>文件</w:t>
      </w:r>
      <w:r w:rsidR="001E30F3">
        <w:rPr>
          <w:rFonts w:hint="eastAsia"/>
        </w:rPr>
        <w:t>。</w:t>
      </w:r>
    </w:p>
    <w:p w14:paraId="57C068F7" w14:textId="5F1F4B7F" w:rsidR="001E30F3" w:rsidRDefault="001E30F3" w:rsidP="00D76519">
      <w:pPr>
        <w:ind w:firstLine="480"/>
      </w:pPr>
      <w:r>
        <w:rPr>
          <w:rFonts w:hint="eastAsia"/>
        </w:rPr>
        <w:t>在达芬奇中，选择“文件</w:t>
      </w:r>
      <w:r>
        <w:rPr>
          <w:rFonts w:hint="eastAsia"/>
        </w:rPr>
        <w:t>-</w:t>
      </w:r>
      <w:r>
        <w:rPr>
          <w:rFonts w:hint="eastAsia"/>
        </w:rPr>
        <w:t>导入时间线</w:t>
      </w:r>
      <w:r>
        <w:rPr>
          <w:rFonts w:hint="eastAsia"/>
        </w:rPr>
        <w:t>-</w:t>
      </w:r>
      <w:r>
        <w:rPr>
          <w:rFonts w:hint="eastAsia"/>
        </w:rPr>
        <w:t>导入</w:t>
      </w:r>
      <w:r>
        <w:rPr>
          <w:rFonts w:hint="eastAsia"/>
        </w:rPr>
        <w:t>XML</w:t>
      </w:r>
      <w:r>
        <w:rPr>
          <w:rFonts w:hint="eastAsia"/>
        </w:rPr>
        <w:t>”这样就可以将</w:t>
      </w:r>
      <w:r w:rsidR="000852ED">
        <w:rPr>
          <w:rFonts w:hint="eastAsia"/>
        </w:rPr>
        <w:t>PR</w:t>
      </w:r>
      <w:r w:rsidR="000852ED">
        <w:rPr>
          <w:rFonts w:hint="eastAsia"/>
        </w:rPr>
        <w:t>项目移植进达芬奇中了。但素材可能会连接失败，这里就需要选中脱机（未连接）的素材，</w:t>
      </w:r>
      <w:r w:rsidR="00227888">
        <w:rPr>
          <w:rFonts w:hint="eastAsia"/>
        </w:rPr>
        <w:t>“右键</w:t>
      </w:r>
      <w:r w:rsidR="00227888">
        <w:rPr>
          <w:rFonts w:hint="eastAsia"/>
        </w:rPr>
        <w:t>-</w:t>
      </w:r>
      <w:r w:rsidR="00227888">
        <w:rPr>
          <w:rFonts w:hint="eastAsia"/>
        </w:rPr>
        <w:t>重新链接选中片段”找到素材所在文件夹，链接素材。</w:t>
      </w:r>
    </w:p>
    <w:p w14:paraId="40A3A1BA" w14:textId="60803D27" w:rsidR="008D4E83" w:rsidRDefault="008D4E83" w:rsidP="00D76519">
      <w:pPr>
        <w:ind w:firstLine="480"/>
      </w:pPr>
      <w:r>
        <w:rPr>
          <w:rFonts w:hint="eastAsia"/>
        </w:rPr>
        <w:t>进行调色</w:t>
      </w:r>
    </w:p>
    <w:p w14:paraId="2CC3047A" w14:textId="386A930E" w:rsidR="008D4E83" w:rsidRDefault="008D4E83" w:rsidP="00D76519">
      <w:pPr>
        <w:ind w:firstLine="480"/>
      </w:pPr>
      <w:r>
        <w:rPr>
          <w:rFonts w:hint="eastAsia"/>
        </w:rPr>
        <w:t>在交付面板选择“</w:t>
      </w:r>
      <w:r>
        <w:rPr>
          <w:rFonts w:hint="eastAsia"/>
        </w:rPr>
        <w:t>Premiere XML</w:t>
      </w:r>
      <w:r>
        <w:rPr>
          <w:rFonts w:hint="eastAsia"/>
        </w:rPr>
        <w:t>预设”</w:t>
      </w:r>
      <w:r w:rsidR="00FE5CBC">
        <w:rPr>
          <w:rFonts w:hint="eastAsia"/>
        </w:rPr>
        <w:t>，编码</w:t>
      </w:r>
      <w:r w:rsidR="00FE5CBC">
        <w:rPr>
          <w:rFonts w:hint="eastAsia"/>
        </w:rPr>
        <w:t>Mac</w:t>
      </w:r>
      <w:r w:rsidR="00FE5CBC">
        <w:rPr>
          <w:rFonts w:hint="eastAsia"/>
        </w:rPr>
        <w:t>推荐</w:t>
      </w:r>
      <w:r w:rsidR="00FE5CBC">
        <w:rPr>
          <w:rFonts w:hint="eastAsia"/>
        </w:rPr>
        <w:t>prores422LT</w:t>
      </w:r>
      <w:r w:rsidR="00FE5CBC">
        <w:rPr>
          <w:rFonts w:hint="eastAsia"/>
        </w:rPr>
        <w:t>，</w:t>
      </w:r>
      <w:r w:rsidR="00FE5CBC">
        <w:rPr>
          <w:rFonts w:hint="eastAsia"/>
        </w:rPr>
        <w:t>win</w:t>
      </w:r>
      <w:r w:rsidR="00FE5CBC">
        <w:rPr>
          <w:rFonts w:hint="eastAsia"/>
        </w:rPr>
        <w:t>推荐</w:t>
      </w:r>
      <w:r w:rsidR="00FE5CBC">
        <w:rPr>
          <w:rFonts w:hint="eastAsia"/>
        </w:rPr>
        <w:t>DNXHR-HQ</w:t>
      </w:r>
      <w:r w:rsidR="00FE5CBC">
        <w:rPr>
          <w:rFonts w:hint="eastAsia"/>
        </w:rPr>
        <w:t>或</w:t>
      </w:r>
      <w:r w:rsidR="00FE5CBC">
        <w:rPr>
          <w:rFonts w:hint="eastAsia"/>
        </w:rPr>
        <w:t>DNXHR-SQ</w:t>
      </w:r>
    </w:p>
    <w:p w14:paraId="4B97061D" w14:textId="61BBF011" w:rsidR="00FE5CBC" w:rsidRDefault="001A5E90" w:rsidP="00D76519">
      <w:pPr>
        <w:ind w:firstLine="480"/>
      </w:pPr>
      <w:r>
        <w:rPr>
          <w:rFonts w:hint="eastAsia"/>
        </w:rPr>
        <w:t>然后在</w:t>
      </w:r>
      <w:r>
        <w:rPr>
          <w:rFonts w:hint="eastAsia"/>
        </w:rPr>
        <w:t>PR</w:t>
      </w:r>
      <w:r>
        <w:rPr>
          <w:rFonts w:hint="eastAsia"/>
        </w:rPr>
        <w:t>中导入新的</w:t>
      </w:r>
      <w:r>
        <w:rPr>
          <w:rFonts w:hint="eastAsia"/>
        </w:rPr>
        <w:t>XML</w:t>
      </w:r>
      <w:r>
        <w:rPr>
          <w:rFonts w:hint="eastAsia"/>
        </w:rPr>
        <w:t>文件。</w:t>
      </w:r>
    </w:p>
    <w:p w14:paraId="49C1B880" w14:textId="0C8C0695" w:rsidR="001A5E90" w:rsidRDefault="00CB041C" w:rsidP="00D76519">
      <w:pPr>
        <w:ind w:firstLine="480"/>
      </w:pPr>
      <w:r>
        <w:rPr>
          <w:rFonts w:hint="eastAsia"/>
        </w:rPr>
        <w:t>注意，在这个过程中不要出现复杂的效果或特有的插件，否则可能会报错。这也是为什么要最后将素材送入</w:t>
      </w:r>
      <w:r>
        <w:rPr>
          <w:rFonts w:hint="eastAsia"/>
        </w:rPr>
        <w:t>AE</w:t>
      </w:r>
      <w:r>
        <w:rPr>
          <w:rFonts w:hint="eastAsia"/>
        </w:rPr>
        <w:t>做效果。</w:t>
      </w:r>
    </w:p>
    <w:p w14:paraId="3F9549C1" w14:textId="7EBA889B" w:rsidR="00F24BA4" w:rsidRDefault="00702155" w:rsidP="00702155">
      <w:pPr>
        <w:pStyle w:val="03"/>
      </w:pPr>
      <w:r>
        <w:rPr>
          <w:rFonts w:hint="eastAsia"/>
        </w:rPr>
        <w:t>将达芬奇片段送入</w:t>
      </w:r>
      <w:r>
        <w:rPr>
          <w:rFonts w:hint="eastAsia"/>
        </w:rPr>
        <w:t>AE</w:t>
      </w:r>
      <w:r>
        <w:rPr>
          <w:rFonts w:hint="eastAsia"/>
        </w:rPr>
        <w:t>做效果</w:t>
      </w:r>
    </w:p>
    <w:p w14:paraId="03BA3042" w14:textId="21C07491" w:rsidR="00702155" w:rsidRDefault="0006005D" w:rsidP="00702155">
      <w:pPr>
        <w:ind w:firstLine="480"/>
      </w:pPr>
      <w:r>
        <w:rPr>
          <w:rFonts w:hint="eastAsia"/>
        </w:rPr>
        <w:t>选中需要做效果的部分</w:t>
      </w:r>
      <w:r w:rsidR="007F282B">
        <w:rPr>
          <w:rFonts w:hint="eastAsia"/>
        </w:rPr>
        <w:t>，在时间线上打好出点和入点</w:t>
      </w:r>
      <w:r>
        <w:rPr>
          <w:rFonts w:hint="eastAsia"/>
        </w:rPr>
        <w:t>，交付面板选择“多个单独片段”导出，做完效果后将新素材覆盖</w:t>
      </w:r>
      <w:r w:rsidR="007F282B">
        <w:rPr>
          <w:rFonts w:hint="eastAsia"/>
        </w:rPr>
        <w:t>。</w:t>
      </w:r>
    </w:p>
    <w:p w14:paraId="33AD5F9D" w14:textId="67AE634D" w:rsidR="00EC7CF3" w:rsidRDefault="00EC7CF3" w:rsidP="00702155">
      <w:pPr>
        <w:ind w:firstLine="480"/>
        <w:rPr>
          <w:rFonts w:hint="eastAsia"/>
        </w:rPr>
      </w:pPr>
      <w:r>
        <w:rPr>
          <w:rFonts w:hint="eastAsia"/>
        </w:rPr>
        <w:t>如果这个方法不好用，建议继续往下看。</w:t>
      </w:r>
    </w:p>
    <w:p w14:paraId="3DABFD34" w14:textId="70BB884A" w:rsidR="00702155" w:rsidRDefault="005F5A8F" w:rsidP="00F24BA4">
      <w:pPr>
        <w:pStyle w:val="02"/>
      </w:pPr>
      <w:r>
        <w:rPr>
          <w:rFonts w:hint="eastAsia"/>
        </w:rPr>
        <w:t>媒体文件管理面板</w:t>
      </w:r>
    </w:p>
    <w:p w14:paraId="7059D4C8" w14:textId="63649493" w:rsidR="005F5A8F" w:rsidRDefault="00B620EA" w:rsidP="00B620EA">
      <w:pPr>
        <w:pStyle w:val="03"/>
      </w:pPr>
      <w:r>
        <w:rPr>
          <w:rFonts w:hint="eastAsia"/>
        </w:rPr>
        <w:t>与</w:t>
      </w:r>
      <w:r>
        <w:rPr>
          <w:rFonts w:hint="eastAsia"/>
        </w:rPr>
        <w:t>AE</w:t>
      </w:r>
      <w:r>
        <w:rPr>
          <w:rFonts w:hint="eastAsia"/>
        </w:rPr>
        <w:t>交互的另一种方式</w:t>
      </w:r>
    </w:p>
    <w:p w14:paraId="27708B1F" w14:textId="22A1F933" w:rsidR="00B620EA" w:rsidRDefault="00B620EA" w:rsidP="00B620EA">
      <w:pPr>
        <w:ind w:firstLine="480"/>
      </w:pPr>
      <w:r>
        <w:rPr>
          <w:rFonts w:hint="eastAsia"/>
        </w:rPr>
        <w:t>选中需要做效果的片段，“文件</w:t>
      </w:r>
      <w:r>
        <w:rPr>
          <w:rFonts w:hint="eastAsia"/>
        </w:rPr>
        <w:t>-</w:t>
      </w:r>
      <w:r>
        <w:rPr>
          <w:rFonts w:hint="eastAsia"/>
        </w:rPr>
        <w:t>媒体文件管理”中选择“片段</w:t>
      </w:r>
      <w:r>
        <w:rPr>
          <w:rFonts w:hint="eastAsia"/>
        </w:rPr>
        <w:t>-</w:t>
      </w:r>
      <w:r w:rsidR="00BA0432">
        <w:rPr>
          <w:rFonts w:hint="eastAsia"/>
        </w:rPr>
        <w:t>复制</w:t>
      </w:r>
      <w:r w:rsidR="00BA0432">
        <w:rPr>
          <w:rFonts w:hint="eastAsia"/>
        </w:rPr>
        <w:t>/</w:t>
      </w:r>
      <w:r>
        <w:rPr>
          <w:rFonts w:hint="eastAsia"/>
        </w:rPr>
        <w:t>转码”</w:t>
      </w:r>
      <w:r w:rsidR="00BA0432">
        <w:rPr>
          <w:rFonts w:hint="eastAsia"/>
        </w:rPr>
        <w:t>（教程中选的转码），选择文件目标位置，勾选“</w:t>
      </w:r>
      <w:r w:rsidR="00BA0432">
        <w:rPr>
          <w:rFonts w:hint="eastAsia"/>
        </w:rPr>
        <w:t>Use Selected Timeline Clips</w:t>
      </w:r>
      <w:r w:rsidR="00BA0432">
        <w:rPr>
          <w:rFonts w:hint="eastAsia"/>
        </w:rPr>
        <w:t>（使用选中的时间线片段）”</w:t>
      </w:r>
      <w:r w:rsidR="000D19AB">
        <w:rPr>
          <w:rFonts w:hint="eastAsia"/>
        </w:rPr>
        <w:t>和“对已使用媒体进行转码和修剪并保留？帧余量”。</w:t>
      </w:r>
    </w:p>
    <w:p w14:paraId="0445E83F" w14:textId="69D24E38" w:rsidR="000D19AB" w:rsidRDefault="000D19AB" w:rsidP="00B620EA">
      <w:pPr>
        <w:ind w:firstLine="480"/>
      </w:pPr>
      <w:r>
        <w:rPr>
          <w:rFonts w:hint="eastAsia"/>
        </w:rPr>
        <w:t>这个方法可以</w:t>
      </w:r>
      <w:r w:rsidR="00911476">
        <w:rPr>
          <w:rFonts w:hint="eastAsia"/>
        </w:rPr>
        <w:t>使</w:t>
      </w:r>
      <w:r w:rsidR="00911476">
        <w:rPr>
          <w:rFonts w:hint="eastAsia"/>
        </w:rPr>
        <w:t>AE</w:t>
      </w:r>
      <w:r w:rsidR="00911476">
        <w:rPr>
          <w:rFonts w:hint="eastAsia"/>
        </w:rPr>
        <w:t>拿到剪辑后的素材。</w:t>
      </w:r>
    </w:p>
    <w:p w14:paraId="5D74F566" w14:textId="117FD904" w:rsidR="00B620EA" w:rsidRDefault="00ED533A" w:rsidP="00B620EA">
      <w:pPr>
        <w:pStyle w:val="03"/>
      </w:pPr>
      <w:r>
        <w:rPr>
          <w:rFonts w:hint="eastAsia"/>
        </w:rPr>
        <w:t>工程打包</w:t>
      </w:r>
    </w:p>
    <w:p w14:paraId="700BB752" w14:textId="6B0B9B20" w:rsidR="00ED533A" w:rsidRDefault="00ED533A" w:rsidP="00ED533A">
      <w:pPr>
        <w:ind w:firstLine="480"/>
      </w:pPr>
      <w:r>
        <w:rPr>
          <w:rFonts w:hint="eastAsia"/>
        </w:rPr>
        <w:t>可以将时间线复制</w:t>
      </w:r>
      <w:r>
        <w:rPr>
          <w:rFonts w:hint="eastAsia"/>
        </w:rPr>
        <w:t>/</w:t>
      </w:r>
      <w:r>
        <w:rPr>
          <w:rFonts w:hint="eastAsia"/>
        </w:rPr>
        <w:t>转码。</w:t>
      </w:r>
    </w:p>
    <w:p w14:paraId="5570FE49" w14:textId="53A15618" w:rsidR="00ED533A" w:rsidRDefault="00ED533A" w:rsidP="00ED533A">
      <w:pPr>
        <w:ind w:firstLine="480"/>
      </w:pPr>
      <w:r>
        <w:rPr>
          <w:rFonts w:hint="eastAsia"/>
        </w:rPr>
        <w:t>也可以打包整个项目</w:t>
      </w:r>
      <w:r w:rsidR="00C2239B">
        <w:rPr>
          <w:rFonts w:hint="eastAsia"/>
        </w:rPr>
        <w:t>，并附带所有媒体文件或仅附带已使用的媒体文件。</w:t>
      </w:r>
    </w:p>
    <w:p w14:paraId="52CD3D20" w14:textId="2339B302" w:rsidR="00C2239B" w:rsidRDefault="00C2239B" w:rsidP="00ED533A">
      <w:pPr>
        <w:ind w:firstLine="480"/>
      </w:pPr>
      <w:r>
        <w:rPr>
          <w:rFonts w:hint="eastAsia"/>
        </w:rPr>
        <w:t>但一定注意</w:t>
      </w:r>
      <w:r w:rsidR="007B09DE">
        <w:rPr>
          <w:rFonts w:hint="eastAsia"/>
        </w:rPr>
        <w:t>这里只能打包素材，并没有带上你的项目。你需要“文件</w:t>
      </w:r>
      <w:r w:rsidR="007B09DE">
        <w:rPr>
          <w:rFonts w:hint="eastAsia"/>
        </w:rPr>
        <w:t>-</w:t>
      </w:r>
      <w:r w:rsidR="007B09DE">
        <w:rPr>
          <w:rFonts w:hint="eastAsia"/>
        </w:rPr>
        <w:t>导出项目”导出一个</w:t>
      </w:r>
      <w:r w:rsidR="007B09DE">
        <w:rPr>
          <w:rFonts w:hint="eastAsia"/>
        </w:rPr>
        <w:t>DRP</w:t>
      </w:r>
      <w:r w:rsidR="007B09DE">
        <w:rPr>
          <w:rFonts w:hint="eastAsia"/>
        </w:rPr>
        <w:t>项目</w:t>
      </w:r>
      <w:r w:rsidR="003F7F19">
        <w:rPr>
          <w:rFonts w:hint="eastAsia"/>
        </w:rPr>
        <w:t>，然后在另一台电脑上的达芬奇导入项目、链接素材就可以了。</w:t>
      </w:r>
    </w:p>
    <w:p w14:paraId="71F2DD45" w14:textId="4E32977A" w:rsidR="009C7801" w:rsidRDefault="009C7801" w:rsidP="00AE48BE">
      <w:pPr>
        <w:pStyle w:val="02"/>
      </w:pPr>
      <w:r>
        <w:rPr>
          <w:rFonts w:hint="eastAsia"/>
        </w:rPr>
        <w:t>数据库备份</w:t>
      </w:r>
    </w:p>
    <w:p w14:paraId="7AECF338" w14:textId="1954FFF2" w:rsidR="00AE48BE" w:rsidRDefault="00AE48BE" w:rsidP="00AE48BE">
      <w:pPr>
        <w:ind w:firstLine="480"/>
      </w:pPr>
      <w:r>
        <w:rPr>
          <w:rFonts w:hint="eastAsia"/>
        </w:rPr>
        <w:t>数据备份永远是一门必修课。</w:t>
      </w:r>
    </w:p>
    <w:p w14:paraId="29601408" w14:textId="00CBCE03" w:rsidR="00AE48BE" w:rsidRDefault="00F03ED5" w:rsidP="00AE48BE">
      <w:pPr>
        <w:ind w:firstLine="480"/>
      </w:pPr>
      <w:r>
        <w:rPr>
          <w:rFonts w:hint="eastAsia"/>
        </w:rPr>
        <w:t>“文件</w:t>
      </w:r>
      <w:r>
        <w:rPr>
          <w:rFonts w:hint="eastAsia"/>
        </w:rPr>
        <w:t>-</w:t>
      </w:r>
      <w:r>
        <w:rPr>
          <w:rFonts w:hint="eastAsia"/>
        </w:rPr>
        <w:t>项目管理器”可以打开项目管理器（就是你刚打开达芬奇呈现的界面）。</w:t>
      </w:r>
    </w:p>
    <w:p w14:paraId="2D4325DB" w14:textId="1A330A92" w:rsidR="00F03ED5" w:rsidRDefault="00F03ED5" w:rsidP="00AE48BE">
      <w:pPr>
        <w:ind w:firstLine="480"/>
      </w:pPr>
      <w:r>
        <w:rPr>
          <w:rFonts w:hint="eastAsia"/>
        </w:rPr>
        <w:t>点击备份按钮可以手动进行数据库备份</w:t>
      </w:r>
      <w:r w:rsidR="006D2B4F">
        <w:rPr>
          <w:rFonts w:hint="eastAsia"/>
        </w:rPr>
        <w:t>，会生成一个</w:t>
      </w:r>
      <w:r w:rsidR="006D2B4F">
        <w:rPr>
          <w:rFonts w:hint="eastAsia"/>
        </w:rPr>
        <w:t>backup</w:t>
      </w:r>
      <w:r w:rsidR="006D2B4F">
        <w:rPr>
          <w:rFonts w:hint="eastAsia"/>
        </w:rPr>
        <w:t>文件。可以通过恢复找回数据库。</w:t>
      </w:r>
    </w:p>
    <w:p w14:paraId="4E8D7E17" w14:textId="5BCCC588" w:rsidR="006D2B4F" w:rsidRDefault="006D2B4F" w:rsidP="00AE48BE">
      <w:pPr>
        <w:ind w:firstLine="480"/>
      </w:pPr>
      <w:r>
        <w:rPr>
          <w:rFonts w:hint="eastAsia"/>
        </w:rPr>
        <w:t>也可以右键数据库，</w:t>
      </w:r>
      <w:r w:rsidR="007F200F">
        <w:rPr>
          <w:rFonts w:hint="eastAsia"/>
        </w:rPr>
        <w:t>搬走整个文件夹，在新电脑上新建数据库，选择连接和位置，就可以恢复了。</w:t>
      </w:r>
    </w:p>
    <w:p w14:paraId="7D25213F" w14:textId="19406602" w:rsidR="000A78C8" w:rsidRDefault="000A78C8" w:rsidP="00A570C7">
      <w:pPr>
        <w:pStyle w:val="01"/>
      </w:pPr>
      <w:r>
        <w:rPr>
          <w:rFonts w:hint="eastAsia"/>
        </w:rPr>
        <w:t>快捷键</w:t>
      </w:r>
    </w:p>
    <w:p w14:paraId="586BF2E0" w14:textId="48296333" w:rsidR="000A78C8" w:rsidRDefault="00702B35" w:rsidP="000A78C8">
      <w:pPr>
        <w:pStyle w:val="02"/>
      </w:pPr>
      <w:r>
        <w:rPr>
          <w:rFonts w:hint="eastAsia"/>
        </w:rPr>
        <w:lastRenderedPageBreak/>
        <w:t>自定义快捷键</w:t>
      </w:r>
    </w:p>
    <w:p w14:paraId="70BB2EA8" w14:textId="3BC26464" w:rsidR="00702B35" w:rsidRDefault="00702B35" w:rsidP="00702B35">
      <w:pPr>
        <w:ind w:firstLine="480"/>
      </w:pPr>
      <w:r>
        <w:rPr>
          <w:rFonts w:hint="eastAsia"/>
        </w:rPr>
        <w:t>“</w:t>
      </w:r>
      <w:r>
        <w:rPr>
          <w:rFonts w:hint="eastAsia"/>
        </w:rPr>
        <w:t>Davinci Resolve-</w:t>
      </w:r>
      <w:r>
        <w:rPr>
          <w:rFonts w:hint="eastAsia"/>
        </w:rPr>
        <w:t>键盘自定义”可以自定义快捷键。</w:t>
      </w:r>
    </w:p>
    <w:p w14:paraId="54795D39" w14:textId="728C420E" w:rsidR="000F2C3A" w:rsidRDefault="000F2C3A" w:rsidP="00702B35">
      <w:pPr>
        <w:ind w:firstLine="480"/>
      </w:pPr>
      <w:r>
        <w:rPr>
          <w:rFonts w:hint="eastAsia"/>
        </w:rPr>
        <w:t>右上角提供了基于不同软件（如：</w:t>
      </w:r>
      <w:r>
        <w:rPr>
          <w:rFonts w:hint="eastAsia"/>
        </w:rPr>
        <w:t>PR</w:t>
      </w:r>
      <w:r>
        <w:rPr>
          <w:rFonts w:hint="eastAsia"/>
        </w:rPr>
        <w:t>、</w:t>
      </w:r>
      <w:r>
        <w:rPr>
          <w:rFonts w:hint="eastAsia"/>
        </w:rPr>
        <w:t>FCPX</w:t>
      </w:r>
      <w:r>
        <w:rPr>
          <w:rFonts w:hint="eastAsia"/>
        </w:rPr>
        <w:t>）的快捷键预设</w:t>
      </w:r>
      <w:r w:rsidR="00F46E13">
        <w:rPr>
          <w:rFonts w:hint="eastAsia"/>
        </w:rPr>
        <w:t>。</w:t>
      </w:r>
    </w:p>
    <w:p w14:paraId="68716C36" w14:textId="2431EC5A" w:rsidR="00F46E13" w:rsidRDefault="00F46E13" w:rsidP="00702B35">
      <w:pPr>
        <w:ind w:firstLine="480"/>
      </w:pPr>
      <w:r>
        <w:rPr>
          <w:rFonts w:hint="eastAsia"/>
        </w:rPr>
        <w:t>不建议改变快捷键，尤其是新手。</w:t>
      </w:r>
    </w:p>
    <w:p w14:paraId="12126F16" w14:textId="01289C08" w:rsidR="00702B35" w:rsidRDefault="005240E6" w:rsidP="000A78C8">
      <w:pPr>
        <w:pStyle w:val="02"/>
      </w:pPr>
      <w:r>
        <w:rPr>
          <w:rFonts w:hint="eastAsia"/>
        </w:rPr>
        <w:t>时间线</w:t>
      </w:r>
    </w:p>
    <w:p w14:paraId="53CE9853" w14:textId="50B2ABCD" w:rsidR="005240E6" w:rsidRDefault="005240E6" w:rsidP="005240E6">
      <w:pPr>
        <w:ind w:firstLine="480"/>
      </w:pPr>
      <w:r>
        <w:rPr>
          <w:rFonts w:hint="eastAsia"/>
        </w:rPr>
        <w:t>J/K/L</w:t>
      </w:r>
      <w:r>
        <w:rPr>
          <w:rFonts w:hint="eastAsia"/>
        </w:rPr>
        <w:t>：快退</w:t>
      </w:r>
      <w:r>
        <w:rPr>
          <w:rFonts w:hint="eastAsia"/>
        </w:rPr>
        <w:t>/</w:t>
      </w:r>
      <w:r>
        <w:rPr>
          <w:rFonts w:hint="eastAsia"/>
        </w:rPr>
        <w:t>停止</w:t>
      </w:r>
      <w:r>
        <w:rPr>
          <w:rFonts w:hint="eastAsia"/>
        </w:rPr>
        <w:t>/</w:t>
      </w:r>
      <w:r>
        <w:rPr>
          <w:rFonts w:hint="eastAsia"/>
        </w:rPr>
        <w:t>快进，多次按可加速播放。</w:t>
      </w:r>
    </w:p>
    <w:p w14:paraId="4B95F66E" w14:textId="53F54623" w:rsidR="005240E6" w:rsidRDefault="004540DF" w:rsidP="005240E6">
      <w:pPr>
        <w:ind w:firstLine="480"/>
      </w:pPr>
      <w:r>
        <w:rPr>
          <w:rFonts w:hint="eastAsia"/>
        </w:rPr>
        <w:t>I/O</w:t>
      </w:r>
      <w:r>
        <w:rPr>
          <w:rFonts w:hint="eastAsia"/>
        </w:rPr>
        <w:t>：标记出点和入点。</w:t>
      </w:r>
    </w:p>
    <w:p w14:paraId="5CD6EC9D" w14:textId="31961E15" w:rsidR="004540DF" w:rsidRDefault="004540DF" w:rsidP="005240E6">
      <w:pPr>
        <w:ind w:firstLine="480"/>
      </w:pPr>
      <w:r>
        <w:rPr>
          <w:rFonts w:hint="eastAsia"/>
        </w:rPr>
        <w:t>F9</w:t>
      </w:r>
      <w:r>
        <w:rPr>
          <w:rFonts w:hint="eastAsia"/>
        </w:rPr>
        <w:t>：插入素材。</w:t>
      </w:r>
    </w:p>
    <w:p w14:paraId="7444E457" w14:textId="0E91F046" w:rsidR="004540DF" w:rsidRDefault="00DA2B01" w:rsidP="005240E6">
      <w:pPr>
        <w:ind w:firstLine="480"/>
      </w:pPr>
      <w:r>
        <w:rPr>
          <w:rFonts w:hint="eastAsia"/>
        </w:rPr>
        <w:t>↑</w:t>
      </w:r>
      <w:r>
        <w:rPr>
          <w:rFonts w:hint="eastAsia"/>
        </w:rPr>
        <w:t>/</w:t>
      </w:r>
      <w:r>
        <w:rPr>
          <w:rFonts w:hint="eastAsia"/>
        </w:rPr>
        <w:t>↓：跳至上一个</w:t>
      </w:r>
      <w:r>
        <w:rPr>
          <w:rFonts w:hint="eastAsia"/>
        </w:rPr>
        <w:t>/</w:t>
      </w:r>
      <w:r>
        <w:rPr>
          <w:rFonts w:hint="eastAsia"/>
        </w:rPr>
        <w:t>下一个剪辑点。</w:t>
      </w:r>
    </w:p>
    <w:p w14:paraId="23B7E7FD" w14:textId="590C3C47" w:rsidR="00DA2B01" w:rsidRDefault="00DA2B01" w:rsidP="005240E6">
      <w:pPr>
        <w:ind w:firstLine="480"/>
      </w:pPr>
      <w:r>
        <w:rPr>
          <w:rFonts w:hint="eastAsia"/>
        </w:rPr>
        <w:t>←</w:t>
      </w:r>
      <w:r>
        <w:rPr>
          <w:rFonts w:hint="eastAsia"/>
        </w:rPr>
        <w:t>/</w:t>
      </w:r>
      <w:r>
        <w:rPr>
          <w:rFonts w:hint="eastAsia"/>
        </w:rPr>
        <w:t>→：跳跃单帧。</w:t>
      </w:r>
    </w:p>
    <w:p w14:paraId="26257D65" w14:textId="1703FB59" w:rsidR="00DA2B01" w:rsidRDefault="00DA2B01" w:rsidP="005240E6">
      <w:pPr>
        <w:ind w:firstLine="480"/>
      </w:pPr>
      <w:r>
        <w:rPr>
          <w:rFonts w:hint="eastAsia"/>
        </w:rPr>
        <w:t>Shift+</w:t>
      </w:r>
      <w:r>
        <w:rPr>
          <w:rFonts w:hint="eastAsia"/>
        </w:rPr>
        <w:t>←</w:t>
      </w:r>
      <w:r>
        <w:rPr>
          <w:rFonts w:hint="eastAsia"/>
        </w:rPr>
        <w:t>/</w:t>
      </w:r>
      <w:r>
        <w:rPr>
          <w:rFonts w:hint="eastAsia"/>
        </w:rPr>
        <w:t>→：跳跃</w:t>
      </w:r>
      <w:r>
        <w:rPr>
          <w:rFonts w:hint="eastAsia"/>
        </w:rPr>
        <w:t>5</w:t>
      </w:r>
      <w:r>
        <w:rPr>
          <w:rFonts w:hint="eastAsia"/>
        </w:rPr>
        <w:t>帧。</w:t>
      </w:r>
    </w:p>
    <w:p w14:paraId="4962D3DE" w14:textId="4B649E1F" w:rsidR="005240E6" w:rsidRDefault="001E03BF" w:rsidP="000A78C8">
      <w:pPr>
        <w:pStyle w:val="02"/>
      </w:pPr>
      <w:r>
        <w:rPr>
          <w:rFonts w:hint="eastAsia"/>
        </w:rPr>
        <w:t>编辑</w:t>
      </w:r>
    </w:p>
    <w:p w14:paraId="3304EBB5" w14:textId="34B8596E" w:rsidR="001E03BF" w:rsidRDefault="001E03BF" w:rsidP="001E03BF">
      <w:pPr>
        <w:ind w:firstLine="480"/>
      </w:pPr>
      <w:r>
        <w:rPr>
          <w:rFonts w:hint="eastAsia"/>
        </w:rPr>
        <w:t>B</w:t>
      </w:r>
      <w:r>
        <w:rPr>
          <w:rFonts w:hint="eastAsia"/>
        </w:rPr>
        <w:t>：切换工具至切刀。</w:t>
      </w:r>
    </w:p>
    <w:p w14:paraId="329146EB" w14:textId="79C7FCDF" w:rsidR="001E03BF" w:rsidRDefault="001E03BF" w:rsidP="001E03BF">
      <w:pPr>
        <w:ind w:firstLine="480"/>
      </w:pPr>
      <w:r>
        <w:rPr>
          <w:rFonts w:hint="eastAsia"/>
        </w:rPr>
        <w:t>Ctrl+</w:t>
      </w:r>
      <w:r w:rsidR="00943C8B">
        <w:rPr>
          <w:rFonts w:hint="eastAsia"/>
        </w:rPr>
        <w:t>\</w:t>
      </w:r>
      <w:r w:rsidR="00943C8B">
        <w:rPr>
          <w:rFonts w:hint="eastAsia"/>
        </w:rPr>
        <w:t>：直接添加剪辑（当前位置使用一次切刀）</w:t>
      </w:r>
    </w:p>
    <w:p w14:paraId="2518B3D6" w14:textId="370C515A" w:rsidR="00943C8B" w:rsidRDefault="000643EB" w:rsidP="001E03BF">
      <w:pPr>
        <w:ind w:firstLine="480"/>
      </w:pPr>
      <w:r>
        <w:rPr>
          <w:rFonts w:hint="eastAsia"/>
        </w:rPr>
        <w:t>Shift+V</w:t>
      </w:r>
      <w:r>
        <w:rPr>
          <w:rFonts w:hint="eastAsia"/>
        </w:rPr>
        <w:t>：选中当前片段。</w:t>
      </w:r>
    </w:p>
    <w:p w14:paraId="1C5F4B66" w14:textId="34110893" w:rsidR="000643EB" w:rsidRDefault="00C27DAB" w:rsidP="001E03BF">
      <w:pPr>
        <w:ind w:firstLine="480"/>
      </w:pPr>
      <w:r>
        <w:rPr>
          <w:rFonts w:hint="eastAsia"/>
        </w:rPr>
        <w:t>Shift+[/]</w:t>
      </w:r>
      <w:r>
        <w:rPr>
          <w:rFonts w:hint="eastAsia"/>
        </w:rPr>
        <w:t>：将当前片段左部分</w:t>
      </w:r>
      <w:r>
        <w:rPr>
          <w:rFonts w:hint="eastAsia"/>
        </w:rPr>
        <w:t>/</w:t>
      </w:r>
      <w:r>
        <w:rPr>
          <w:rFonts w:hint="eastAsia"/>
        </w:rPr>
        <w:t>右部分切除。</w:t>
      </w:r>
    </w:p>
    <w:p w14:paraId="63134E7A" w14:textId="5678CD4F" w:rsidR="005313F0" w:rsidRDefault="005313F0" w:rsidP="001E03BF">
      <w:pPr>
        <w:ind w:firstLine="480"/>
      </w:pPr>
      <w:r>
        <w:rPr>
          <w:rFonts w:hint="eastAsia"/>
        </w:rPr>
        <w:t>Ctrl+Shift+[/]</w:t>
      </w:r>
      <w:r>
        <w:rPr>
          <w:rFonts w:hint="eastAsia"/>
        </w:rPr>
        <w:t>：波纹修剪模式，相比于上一个，这个方法不会留白，素材会自动填补空白。</w:t>
      </w:r>
    </w:p>
    <w:p w14:paraId="26FAC752" w14:textId="77777777" w:rsidR="005313F0" w:rsidRDefault="005313F0" w:rsidP="001E03BF">
      <w:pPr>
        <w:ind w:firstLine="480"/>
      </w:pPr>
    </w:p>
    <w:p w14:paraId="5901B5C1" w14:textId="3E55305E" w:rsidR="009F5127" w:rsidRDefault="009F5127" w:rsidP="001E03BF">
      <w:pPr>
        <w:ind w:firstLine="480"/>
      </w:pPr>
      <w:r>
        <w:rPr>
          <w:rFonts w:hint="eastAsia"/>
        </w:rPr>
        <w:t>Ctrl+T</w:t>
      </w:r>
      <w:r>
        <w:rPr>
          <w:rFonts w:hint="eastAsia"/>
        </w:rPr>
        <w:t>：增加转场。</w:t>
      </w:r>
    </w:p>
    <w:p w14:paraId="186C42B9" w14:textId="4EE9E102" w:rsidR="009F5127" w:rsidRDefault="009F5127" w:rsidP="001E03BF">
      <w:pPr>
        <w:ind w:firstLine="480"/>
      </w:pPr>
      <w:r>
        <w:rPr>
          <w:rFonts w:hint="eastAsia"/>
        </w:rPr>
        <w:t>D</w:t>
      </w:r>
      <w:r>
        <w:rPr>
          <w:rFonts w:hint="eastAsia"/>
        </w:rPr>
        <w:t>：关闭</w:t>
      </w:r>
      <w:r>
        <w:rPr>
          <w:rFonts w:hint="eastAsia"/>
        </w:rPr>
        <w:t>/</w:t>
      </w:r>
      <w:r>
        <w:rPr>
          <w:rFonts w:hint="eastAsia"/>
        </w:rPr>
        <w:t>启用片段。</w:t>
      </w:r>
    </w:p>
    <w:p w14:paraId="649C28B4" w14:textId="65F092F8" w:rsidR="009F5127" w:rsidRDefault="00AB1A23" w:rsidP="001E03BF">
      <w:pPr>
        <w:ind w:firstLine="480"/>
      </w:pPr>
      <w:r>
        <w:rPr>
          <w:rFonts w:hint="eastAsia"/>
        </w:rPr>
        <w:t>Ctrl+Shift+L</w:t>
      </w:r>
      <w:r>
        <w:rPr>
          <w:rFonts w:hint="eastAsia"/>
        </w:rPr>
        <w:t>：断开音视频链接</w:t>
      </w:r>
    </w:p>
    <w:p w14:paraId="7EB04601" w14:textId="050515EE" w:rsidR="00AB1A23" w:rsidRDefault="00AB1A23" w:rsidP="001E03BF">
      <w:pPr>
        <w:ind w:firstLine="480"/>
      </w:pPr>
      <w:r>
        <w:rPr>
          <w:rFonts w:hint="eastAsia"/>
        </w:rPr>
        <w:t>Ctrl+Shift+C</w:t>
      </w:r>
      <w:r>
        <w:rPr>
          <w:rFonts w:hint="eastAsia"/>
        </w:rPr>
        <w:t>：关键帧编辑。</w:t>
      </w:r>
    </w:p>
    <w:p w14:paraId="0856AB9B" w14:textId="524CDF21" w:rsidR="00AB1A23" w:rsidRDefault="00AB1A23" w:rsidP="001E03BF">
      <w:pPr>
        <w:ind w:firstLine="480"/>
      </w:pPr>
      <w:r>
        <w:rPr>
          <w:rFonts w:hint="eastAsia"/>
        </w:rPr>
        <w:t>Shift+C</w:t>
      </w:r>
      <w:r>
        <w:rPr>
          <w:rFonts w:hint="eastAsia"/>
        </w:rPr>
        <w:t>：曲线编辑。</w:t>
      </w:r>
    </w:p>
    <w:p w14:paraId="2FBE2828" w14:textId="4E30A658" w:rsidR="00DE3984" w:rsidRDefault="00CC0E20" w:rsidP="00F44ABC">
      <w:pPr>
        <w:pStyle w:val="02"/>
      </w:pPr>
      <w:r>
        <w:rPr>
          <w:rFonts w:hint="eastAsia"/>
        </w:rPr>
        <w:t>查找选择</w:t>
      </w:r>
    </w:p>
    <w:p w14:paraId="57920C5B" w14:textId="1E2C9789" w:rsidR="00AB1A23" w:rsidRDefault="00DE3984" w:rsidP="001E03BF">
      <w:pPr>
        <w:ind w:firstLine="480"/>
      </w:pPr>
      <w:r>
        <w:rPr>
          <w:rFonts w:hint="eastAsia"/>
        </w:rPr>
        <w:t>F</w:t>
      </w:r>
      <w:r>
        <w:rPr>
          <w:rFonts w:hint="eastAsia"/>
        </w:rPr>
        <w:t>：找到原素材。</w:t>
      </w:r>
    </w:p>
    <w:p w14:paraId="157DAF38" w14:textId="33251073" w:rsidR="00DE3984" w:rsidRDefault="00DE3984" w:rsidP="001E03BF">
      <w:pPr>
        <w:ind w:firstLine="480"/>
      </w:pPr>
      <w:r>
        <w:rPr>
          <w:rFonts w:hint="eastAsia"/>
        </w:rPr>
        <w:t>Alt+F</w:t>
      </w:r>
      <w:r>
        <w:rPr>
          <w:rFonts w:hint="eastAsia"/>
        </w:rPr>
        <w:t>：在媒体池中找到当前素材。</w:t>
      </w:r>
    </w:p>
    <w:p w14:paraId="3F4117D1" w14:textId="77777777" w:rsidR="00F44ABC" w:rsidRDefault="00F44ABC" w:rsidP="00F44ABC">
      <w:pPr>
        <w:ind w:firstLine="480"/>
      </w:pPr>
      <w:r>
        <w:rPr>
          <w:rFonts w:hint="eastAsia"/>
        </w:rPr>
        <w:t>Ctrl+A</w:t>
      </w:r>
      <w:r>
        <w:rPr>
          <w:rFonts w:hint="eastAsia"/>
        </w:rPr>
        <w:t>：全选。</w:t>
      </w:r>
    </w:p>
    <w:p w14:paraId="3F3B881D" w14:textId="77777777" w:rsidR="00F44ABC" w:rsidRDefault="00F44ABC" w:rsidP="00F44ABC">
      <w:pPr>
        <w:ind w:firstLine="480"/>
      </w:pPr>
      <w:r>
        <w:rPr>
          <w:rFonts w:hint="eastAsia"/>
        </w:rPr>
        <w:t>Alt+Y</w:t>
      </w:r>
      <w:r>
        <w:rPr>
          <w:rFonts w:hint="eastAsia"/>
        </w:rPr>
        <w:t>：向后全选。</w:t>
      </w:r>
    </w:p>
    <w:p w14:paraId="1289A115" w14:textId="7582E019" w:rsidR="00F44ABC" w:rsidRDefault="00F44ABC" w:rsidP="00F44ABC">
      <w:pPr>
        <w:ind w:firstLine="480"/>
      </w:pPr>
      <w:r>
        <w:rPr>
          <w:rFonts w:hint="eastAsia"/>
        </w:rPr>
        <w:t>Shift+Alt+Y</w:t>
      </w:r>
      <w:r>
        <w:rPr>
          <w:rFonts w:hint="eastAsia"/>
        </w:rPr>
        <w:t>：向前全选。</w:t>
      </w:r>
    </w:p>
    <w:p w14:paraId="49A3730D" w14:textId="69E19C8B" w:rsidR="00F44ABC" w:rsidRDefault="00F44ABC" w:rsidP="00F44ABC">
      <w:pPr>
        <w:ind w:firstLine="480"/>
      </w:pPr>
    </w:p>
    <w:p w14:paraId="45E79569" w14:textId="241094F0" w:rsidR="00F44ABC" w:rsidRDefault="00CC0E20" w:rsidP="00CC0E20">
      <w:pPr>
        <w:pStyle w:val="02"/>
      </w:pPr>
      <w:r>
        <w:rPr>
          <w:rFonts w:hint="eastAsia"/>
        </w:rPr>
        <w:t>时间线编辑</w:t>
      </w:r>
    </w:p>
    <w:p w14:paraId="2FCB3C42" w14:textId="4ED5FD06" w:rsidR="00CC0E20" w:rsidRDefault="00CC0E20" w:rsidP="00CC0E20">
      <w:pPr>
        <w:ind w:firstLine="480"/>
      </w:pPr>
      <w:r>
        <w:rPr>
          <w:rFonts w:hint="eastAsia"/>
        </w:rPr>
        <w:t>Ctrl+F</w:t>
      </w:r>
      <w:r>
        <w:rPr>
          <w:rFonts w:hint="eastAsia"/>
        </w:rPr>
        <w:t>：全屏播放</w:t>
      </w:r>
    </w:p>
    <w:p w14:paraId="213BB541" w14:textId="1EFBDA27" w:rsidR="00CC0E20" w:rsidRDefault="00CC0E20" w:rsidP="00CC0E20">
      <w:pPr>
        <w:ind w:firstLine="480"/>
      </w:pPr>
      <w:r>
        <w:rPr>
          <w:rFonts w:hint="eastAsia"/>
        </w:rPr>
        <w:t>Ctrl+ +/-</w:t>
      </w:r>
      <w:r>
        <w:rPr>
          <w:rFonts w:hint="eastAsia"/>
        </w:rPr>
        <w:t>：缩放时间线。</w:t>
      </w:r>
    </w:p>
    <w:p w14:paraId="1CF4A071" w14:textId="274135AB" w:rsidR="00CC0E20" w:rsidRDefault="00956EB8" w:rsidP="00CC0E20">
      <w:pPr>
        <w:ind w:firstLine="480"/>
      </w:pPr>
      <w:r>
        <w:t>S</w:t>
      </w:r>
      <w:r>
        <w:rPr>
          <w:rFonts w:hint="eastAsia"/>
        </w:rPr>
        <w:t>hift+Z</w:t>
      </w:r>
      <w:r>
        <w:rPr>
          <w:rFonts w:hint="eastAsia"/>
        </w:rPr>
        <w:t>：切换到时间线总览。</w:t>
      </w:r>
    </w:p>
    <w:p w14:paraId="554C3B53" w14:textId="77777777" w:rsidR="00956EB8" w:rsidRDefault="00956EB8" w:rsidP="00956EB8">
      <w:pPr>
        <w:ind w:firstLine="480"/>
      </w:pPr>
      <w:r>
        <w:rPr>
          <w:rFonts w:hint="eastAsia"/>
        </w:rPr>
        <w:lastRenderedPageBreak/>
        <w:t>Shift+Alt+1/2/3</w:t>
      </w:r>
      <w:r>
        <w:rPr>
          <w:rFonts w:hint="eastAsia"/>
        </w:rPr>
        <w:t>：锁定视频轨道。</w:t>
      </w:r>
    </w:p>
    <w:p w14:paraId="688CC547" w14:textId="06B34C7A" w:rsidR="00956EB8" w:rsidRDefault="00956EB8" w:rsidP="00956EB8">
      <w:pPr>
        <w:ind w:firstLine="480"/>
      </w:pPr>
      <w:r>
        <w:rPr>
          <w:rFonts w:hint="eastAsia"/>
        </w:rPr>
        <w:t>Shift+Alt+F1/F2/F3</w:t>
      </w:r>
      <w:r>
        <w:rPr>
          <w:rFonts w:hint="eastAsia"/>
        </w:rPr>
        <w:t>：锁定音频轨道。</w:t>
      </w:r>
    </w:p>
    <w:p w14:paraId="40C62E42" w14:textId="049370E2" w:rsidR="000A78C8" w:rsidRDefault="00B54FD1" w:rsidP="000A78C8">
      <w:pPr>
        <w:pStyle w:val="01"/>
      </w:pPr>
      <w:r>
        <w:rPr>
          <w:rFonts w:hint="eastAsia"/>
        </w:rPr>
        <w:t>秘传技（剪辑）</w:t>
      </w:r>
    </w:p>
    <w:p w14:paraId="0199C902" w14:textId="44D1787A" w:rsidR="00F03ED5" w:rsidRDefault="00537DEA" w:rsidP="003C0B44">
      <w:pPr>
        <w:pStyle w:val="02"/>
      </w:pPr>
      <w:r>
        <w:rPr>
          <w:rFonts w:hint="eastAsia"/>
        </w:rPr>
        <w:t>时间线</w:t>
      </w:r>
    </w:p>
    <w:p w14:paraId="47CBA79B" w14:textId="1713ED00" w:rsidR="00537DEA" w:rsidRDefault="00537DEA" w:rsidP="00537DEA">
      <w:pPr>
        <w:pStyle w:val="03"/>
      </w:pPr>
      <w:r>
        <w:rPr>
          <w:rFonts w:hint="eastAsia"/>
        </w:rPr>
        <w:t>时间线归纳</w:t>
      </w:r>
    </w:p>
    <w:p w14:paraId="3F48485A" w14:textId="51D51EE6" w:rsidR="00A3056E" w:rsidRDefault="00A3056E" w:rsidP="00A3056E">
      <w:pPr>
        <w:ind w:firstLine="480"/>
      </w:pPr>
      <w:r>
        <w:rPr>
          <w:rFonts w:hint="eastAsia"/>
        </w:rPr>
        <w:t>“</w:t>
      </w:r>
      <w:r>
        <w:rPr>
          <w:rFonts w:hint="eastAsia"/>
        </w:rPr>
        <w:t>Davinci Resolve-</w:t>
      </w:r>
      <w:r>
        <w:rPr>
          <w:rFonts w:hint="eastAsia"/>
        </w:rPr>
        <w:t>偏好设置</w:t>
      </w:r>
      <w:r>
        <w:rPr>
          <w:rFonts w:hint="eastAsia"/>
        </w:rPr>
        <w:t>-</w:t>
      </w:r>
      <w:r>
        <w:rPr>
          <w:rFonts w:hint="eastAsia"/>
        </w:rPr>
        <w:t>编辑</w:t>
      </w:r>
      <w:r>
        <w:rPr>
          <w:rFonts w:hint="eastAsia"/>
        </w:rPr>
        <w:t>-</w:t>
      </w:r>
      <w:r w:rsidR="005415EC">
        <w:rPr>
          <w:rFonts w:hint="eastAsia"/>
        </w:rPr>
        <w:t>自动智能媒体夹</w:t>
      </w:r>
      <w:r>
        <w:rPr>
          <w:rFonts w:hint="eastAsia"/>
        </w:rPr>
        <w:t>”</w:t>
      </w:r>
      <w:r w:rsidR="005415EC">
        <w:rPr>
          <w:rFonts w:hint="eastAsia"/>
        </w:rPr>
        <w:t>勾选“智能媒体夹</w:t>
      </w:r>
      <w:r w:rsidR="005415EC">
        <w:rPr>
          <w:rFonts w:hint="eastAsia"/>
        </w:rPr>
        <w:t>-</w:t>
      </w:r>
      <w:r w:rsidR="005415EC">
        <w:rPr>
          <w:rFonts w:hint="eastAsia"/>
        </w:rPr>
        <w:t>时间线”</w:t>
      </w:r>
    </w:p>
    <w:p w14:paraId="793F923D" w14:textId="4A797FCF" w:rsidR="00537DEA" w:rsidRDefault="00537DEA" w:rsidP="00537DEA">
      <w:pPr>
        <w:pStyle w:val="03"/>
      </w:pPr>
      <w:r>
        <w:rPr>
          <w:rFonts w:hint="eastAsia"/>
        </w:rPr>
        <w:t>时间线克隆</w:t>
      </w:r>
    </w:p>
    <w:p w14:paraId="7920A2A1" w14:textId="02C50A28" w:rsidR="005415EC" w:rsidRDefault="000A6DFB" w:rsidP="005415EC">
      <w:pPr>
        <w:ind w:firstLine="480"/>
      </w:pPr>
      <w:r>
        <w:rPr>
          <w:rFonts w:hint="eastAsia"/>
        </w:rPr>
        <w:t>“编辑</w:t>
      </w:r>
      <w:r>
        <w:rPr>
          <w:rFonts w:hint="eastAsia"/>
        </w:rPr>
        <w:t>-</w:t>
      </w:r>
      <w:r>
        <w:rPr>
          <w:rFonts w:hint="eastAsia"/>
        </w:rPr>
        <w:t>复制当前时间线”</w:t>
      </w:r>
      <w:r w:rsidR="007261A1">
        <w:rPr>
          <w:rFonts w:hint="eastAsia"/>
        </w:rPr>
        <w:t>。用于备份时间线，（还是最初版最好）。</w:t>
      </w:r>
    </w:p>
    <w:p w14:paraId="6A822854" w14:textId="4CAB4A75" w:rsidR="00537DEA" w:rsidRDefault="00537DEA" w:rsidP="00537DEA">
      <w:pPr>
        <w:pStyle w:val="03"/>
      </w:pPr>
      <w:r>
        <w:rPr>
          <w:rFonts w:hint="eastAsia"/>
        </w:rPr>
        <w:t>时间线帧率更换</w:t>
      </w:r>
    </w:p>
    <w:p w14:paraId="045D568B" w14:textId="77777777" w:rsidR="00B97E32" w:rsidRDefault="00B97E32" w:rsidP="007261A1">
      <w:pPr>
        <w:ind w:firstLine="480"/>
      </w:pPr>
      <w:r>
        <w:rPr>
          <w:rFonts w:hint="eastAsia"/>
        </w:rPr>
        <w:t>一但项目开动，帧率就不能改变了，但现在有一种补救措施。</w:t>
      </w:r>
    </w:p>
    <w:p w14:paraId="513B2F55" w14:textId="599D4335" w:rsidR="007261A1" w:rsidRDefault="00B97E32" w:rsidP="007261A1">
      <w:pPr>
        <w:ind w:firstLine="480"/>
      </w:pPr>
      <w:r>
        <w:rPr>
          <w:rFonts w:hint="eastAsia"/>
        </w:rPr>
        <w:t>“创建时间线</w:t>
      </w:r>
      <w:r w:rsidR="004C2F4A">
        <w:rPr>
          <w:rFonts w:hint="eastAsia"/>
        </w:rPr>
        <w:t>-</w:t>
      </w:r>
      <w:r w:rsidR="004C2F4A">
        <w:rPr>
          <w:rFonts w:hint="eastAsia"/>
        </w:rPr>
        <w:t>自定义设置</w:t>
      </w:r>
      <w:r w:rsidR="004C2F4A">
        <w:rPr>
          <w:rFonts w:hint="eastAsia"/>
        </w:rPr>
        <w:t>-</w:t>
      </w:r>
      <w:r w:rsidR="004C2F4A">
        <w:rPr>
          <w:rFonts w:hint="eastAsia"/>
        </w:rPr>
        <w:t>格式</w:t>
      </w:r>
      <w:r>
        <w:rPr>
          <w:rFonts w:hint="eastAsia"/>
        </w:rPr>
        <w:t>”</w:t>
      </w:r>
      <w:r w:rsidR="004C2F4A">
        <w:rPr>
          <w:rFonts w:hint="eastAsia"/>
        </w:rPr>
        <w:t>中可以改变帧率。</w:t>
      </w:r>
    </w:p>
    <w:p w14:paraId="7EFAFE7F" w14:textId="25C4EA5D" w:rsidR="004C2F4A" w:rsidRDefault="004C2F4A" w:rsidP="007261A1">
      <w:pPr>
        <w:ind w:firstLine="480"/>
      </w:pPr>
      <w:r>
        <w:rPr>
          <w:rFonts w:hint="eastAsia"/>
        </w:rPr>
        <w:t>如果之前剪错了时间线，可以复制时间线上所有东西到新的时间线来补救。</w:t>
      </w:r>
    </w:p>
    <w:p w14:paraId="08A9B21E" w14:textId="77777777" w:rsidR="004C2F4A" w:rsidRDefault="004C2F4A" w:rsidP="007261A1">
      <w:pPr>
        <w:ind w:firstLine="480"/>
      </w:pPr>
    </w:p>
    <w:p w14:paraId="58CE331C" w14:textId="01C07744" w:rsidR="00537DEA" w:rsidRDefault="00537DEA" w:rsidP="00537DEA">
      <w:pPr>
        <w:pStyle w:val="02"/>
      </w:pPr>
      <w:r>
        <w:rPr>
          <w:rFonts w:hint="eastAsia"/>
        </w:rPr>
        <w:t>项目</w:t>
      </w:r>
    </w:p>
    <w:p w14:paraId="1799EBE2" w14:textId="4678AC86" w:rsidR="00537DEA" w:rsidRDefault="00537DEA" w:rsidP="00537DEA">
      <w:pPr>
        <w:pStyle w:val="03"/>
      </w:pPr>
      <w:r>
        <w:rPr>
          <w:rFonts w:hint="eastAsia"/>
        </w:rPr>
        <w:t>项目克隆</w:t>
      </w:r>
    </w:p>
    <w:p w14:paraId="1A0BFC2D" w14:textId="77777777" w:rsidR="00204ED8" w:rsidRDefault="00204ED8" w:rsidP="00204ED8">
      <w:pPr>
        <w:ind w:firstLine="480"/>
      </w:pPr>
      <w:r>
        <w:rPr>
          <w:rFonts w:hint="eastAsia"/>
        </w:rPr>
        <w:t>建议制作一个“基准项目”，在其中做好所有设置，使用时直接复制一份拿来用，这样就不用每次重新调整预设了。</w:t>
      </w:r>
    </w:p>
    <w:p w14:paraId="00E18291" w14:textId="77777777" w:rsidR="003E0EFE" w:rsidRDefault="003E0EFE" w:rsidP="003E0EFE">
      <w:pPr>
        <w:ind w:firstLine="480"/>
      </w:pPr>
    </w:p>
    <w:p w14:paraId="1934A158" w14:textId="131E71C2" w:rsidR="00537DEA" w:rsidRDefault="00537DEA" w:rsidP="00537DEA">
      <w:pPr>
        <w:pStyle w:val="03"/>
      </w:pPr>
      <w:r>
        <w:rPr>
          <w:rFonts w:hint="eastAsia"/>
        </w:rPr>
        <w:t>备份项目</w:t>
      </w:r>
    </w:p>
    <w:p w14:paraId="7671EB1D" w14:textId="6950F994" w:rsidR="00204ED8" w:rsidRDefault="00204ED8" w:rsidP="00204ED8">
      <w:pPr>
        <w:ind w:firstLine="480"/>
      </w:pPr>
      <w:r>
        <w:rPr>
          <w:rFonts w:hint="eastAsia"/>
        </w:rPr>
        <w:t>如果你激活了自动备份，那么就不用害怕遇到</w:t>
      </w:r>
      <w:r>
        <w:rPr>
          <w:rFonts w:hint="eastAsia"/>
        </w:rPr>
        <w:t>bug</w:t>
      </w:r>
      <w:r>
        <w:rPr>
          <w:rFonts w:hint="eastAsia"/>
        </w:rPr>
        <w:t>回不去了。</w:t>
      </w:r>
    </w:p>
    <w:p w14:paraId="6C32D6BE" w14:textId="0212EFF9" w:rsidR="00204ED8" w:rsidRDefault="00204ED8" w:rsidP="00204ED8">
      <w:pPr>
        <w:ind w:firstLine="480"/>
      </w:pPr>
      <w:r>
        <w:rPr>
          <w:rFonts w:hint="eastAsia"/>
        </w:rPr>
        <w:t>你可以在项目管理器选择需要恢复的项目，</w:t>
      </w:r>
      <w:r w:rsidR="00EA2378">
        <w:rPr>
          <w:rFonts w:hint="eastAsia"/>
        </w:rPr>
        <w:t>“右键</w:t>
      </w:r>
      <w:r w:rsidR="00EA2378">
        <w:rPr>
          <w:rFonts w:hint="eastAsia"/>
        </w:rPr>
        <w:t>-</w:t>
      </w:r>
      <w:r w:rsidR="00EA2378">
        <w:rPr>
          <w:rFonts w:hint="eastAsia"/>
        </w:rPr>
        <w:t>备份项目”选择一个以前的备份。</w:t>
      </w:r>
    </w:p>
    <w:p w14:paraId="7679FD1F" w14:textId="5D5BEF56" w:rsidR="00537DEA" w:rsidRDefault="00A13614" w:rsidP="00537DEA">
      <w:pPr>
        <w:pStyle w:val="02"/>
      </w:pPr>
      <w:r>
        <w:rPr>
          <w:rFonts w:hint="eastAsia"/>
        </w:rPr>
        <w:t>剪辑</w:t>
      </w:r>
    </w:p>
    <w:p w14:paraId="44F951B4" w14:textId="7AC1C8CF" w:rsidR="00A13614" w:rsidRDefault="00A13614" w:rsidP="00A13614">
      <w:pPr>
        <w:pStyle w:val="03"/>
      </w:pPr>
      <w:r>
        <w:rPr>
          <w:rFonts w:hint="eastAsia"/>
        </w:rPr>
        <w:t>选区跟随播放头</w:t>
      </w:r>
    </w:p>
    <w:p w14:paraId="550481A9" w14:textId="239BA0B8" w:rsidR="00EA2378" w:rsidRDefault="008B1342" w:rsidP="00EA2378">
      <w:pPr>
        <w:ind w:firstLine="480"/>
      </w:pPr>
      <w:r>
        <w:rPr>
          <w:rFonts w:hint="eastAsia"/>
        </w:rPr>
        <w:t>“时间线</w:t>
      </w:r>
      <w:r>
        <w:rPr>
          <w:rFonts w:hint="eastAsia"/>
        </w:rPr>
        <w:t>-</w:t>
      </w:r>
      <w:r>
        <w:rPr>
          <w:rFonts w:hint="eastAsia"/>
        </w:rPr>
        <w:t>选区跟随播放头”可以在播放头经过时自动选中当前素材，这样</w:t>
      </w:r>
      <w:r>
        <w:rPr>
          <w:rFonts w:hint="eastAsia"/>
        </w:rPr>
        <w:lastRenderedPageBreak/>
        <w:t>可以方便进行键盘剪辑。</w:t>
      </w:r>
    </w:p>
    <w:p w14:paraId="67951655" w14:textId="7741A2E9" w:rsidR="00A13614" w:rsidRDefault="00A13614" w:rsidP="00A13614">
      <w:pPr>
        <w:pStyle w:val="03"/>
      </w:pPr>
      <w:r>
        <w:rPr>
          <w:rFonts w:hint="eastAsia"/>
        </w:rPr>
        <w:t>清理视频轨道</w:t>
      </w:r>
    </w:p>
    <w:p w14:paraId="5981B406" w14:textId="05093A4E" w:rsidR="00A419F4" w:rsidRDefault="00A419F4" w:rsidP="00A419F4">
      <w:pPr>
        <w:ind w:firstLine="480"/>
      </w:pPr>
      <w:r>
        <w:rPr>
          <w:rFonts w:hint="eastAsia"/>
        </w:rPr>
        <w:t>“</w:t>
      </w:r>
      <w:r w:rsidR="00EF1BF2">
        <w:rPr>
          <w:rFonts w:hint="eastAsia"/>
        </w:rPr>
        <w:t>时间线</w:t>
      </w:r>
      <w:r w:rsidR="00EF1BF2">
        <w:rPr>
          <w:rFonts w:hint="eastAsia"/>
        </w:rPr>
        <w:t>-</w:t>
      </w:r>
      <w:r w:rsidR="00EF1BF2">
        <w:rPr>
          <w:rFonts w:hint="eastAsia"/>
        </w:rPr>
        <w:t>清理视频轨道</w:t>
      </w:r>
      <w:r>
        <w:rPr>
          <w:rFonts w:hint="eastAsia"/>
        </w:rPr>
        <w:t>”</w:t>
      </w:r>
    </w:p>
    <w:p w14:paraId="09C4B500" w14:textId="34AE4D90" w:rsidR="00A13614" w:rsidRDefault="00A13614" w:rsidP="00A13614">
      <w:pPr>
        <w:pStyle w:val="02"/>
      </w:pPr>
      <w:r>
        <w:rPr>
          <w:rFonts w:hint="eastAsia"/>
        </w:rPr>
        <w:t>音响素材库</w:t>
      </w:r>
    </w:p>
    <w:p w14:paraId="19777902" w14:textId="33CAA3D2" w:rsidR="00EF1BF2" w:rsidRDefault="00EF1BF2" w:rsidP="00EF1BF2">
      <w:pPr>
        <w:ind w:firstLine="480"/>
      </w:pPr>
      <w:r>
        <w:rPr>
          <w:rFonts w:hint="eastAsia"/>
        </w:rPr>
        <w:t>“音响素材库”在左上角。</w:t>
      </w:r>
      <w:r w:rsidR="00F47359">
        <w:rPr>
          <w:rFonts w:hint="eastAsia"/>
        </w:rPr>
        <w:t>可以添加电脑中的音效文件夹。</w:t>
      </w:r>
    </w:p>
    <w:p w14:paraId="0E4C1AFF" w14:textId="18B44FC1" w:rsidR="00A13614" w:rsidRDefault="00A13614" w:rsidP="00A13614">
      <w:pPr>
        <w:pStyle w:val="02"/>
      </w:pPr>
      <w:r>
        <w:rPr>
          <w:rFonts w:hint="eastAsia"/>
        </w:rPr>
        <w:t>显卡加速</w:t>
      </w:r>
    </w:p>
    <w:p w14:paraId="711039EA" w14:textId="7A79AF95" w:rsidR="00F47359" w:rsidRDefault="00134E03" w:rsidP="00F47359">
      <w:pPr>
        <w:ind w:firstLine="480"/>
      </w:pPr>
      <w:r>
        <w:rPr>
          <w:rFonts w:hint="eastAsia"/>
        </w:rPr>
        <w:t>记得在偏好设置中打开</w:t>
      </w:r>
      <w:r>
        <w:rPr>
          <w:rFonts w:hint="eastAsia"/>
        </w:rPr>
        <w:t>CUDA</w:t>
      </w:r>
      <w:r>
        <w:rPr>
          <w:rFonts w:hint="eastAsia"/>
        </w:rPr>
        <w:t>加速。</w:t>
      </w:r>
    </w:p>
    <w:p w14:paraId="451925BA" w14:textId="77777777" w:rsidR="00134E03" w:rsidRDefault="00134E03" w:rsidP="00F47359">
      <w:pPr>
        <w:ind w:firstLine="480"/>
      </w:pPr>
    </w:p>
    <w:p w14:paraId="7263D92E" w14:textId="5CC79275" w:rsidR="00134E03" w:rsidRDefault="00134E03" w:rsidP="00F47359">
      <w:pPr>
        <w:ind w:firstLine="480"/>
      </w:pPr>
      <w:r>
        <w:rPr>
          <w:rFonts w:hint="eastAsia"/>
        </w:rPr>
        <w:t>建议将“偏好设置</w:t>
      </w:r>
      <w:r>
        <w:rPr>
          <w:rFonts w:hint="eastAsia"/>
        </w:rPr>
        <w:t>-</w:t>
      </w:r>
      <w:r>
        <w:rPr>
          <w:rFonts w:hint="eastAsia"/>
        </w:rPr>
        <w:t>解码选项”中所有硬件加速选项都打开</w:t>
      </w:r>
      <w:r w:rsidR="00E81FA7">
        <w:rPr>
          <w:rFonts w:hint="eastAsia"/>
        </w:rPr>
        <w:t>。</w:t>
      </w:r>
    </w:p>
    <w:p w14:paraId="18197BE4" w14:textId="185C57F8" w:rsidR="00E81FA7" w:rsidRDefault="00E81FA7" w:rsidP="00F47359">
      <w:pPr>
        <w:ind w:firstLine="480"/>
      </w:pPr>
      <w:r>
        <w:rPr>
          <w:rFonts w:hint="eastAsia"/>
        </w:rPr>
        <w:t>建议将英伟达驱动更新为</w:t>
      </w:r>
      <w:r>
        <w:rPr>
          <w:rFonts w:hint="eastAsia"/>
        </w:rPr>
        <w:t>studio</w:t>
      </w:r>
      <w:r>
        <w:rPr>
          <w:rFonts w:hint="eastAsia"/>
        </w:rPr>
        <w:t>版本。</w:t>
      </w:r>
    </w:p>
    <w:p w14:paraId="1AB308B0" w14:textId="61185D7D" w:rsidR="00A13614" w:rsidRDefault="00A13614" w:rsidP="00A13614">
      <w:pPr>
        <w:pStyle w:val="02"/>
      </w:pPr>
      <w:r>
        <w:rPr>
          <w:rFonts w:hint="eastAsia"/>
        </w:rPr>
        <w:t>RAW</w:t>
      </w:r>
      <w:r>
        <w:rPr>
          <w:rFonts w:hint="eastAsia"/>
        </w:rPr>
        <w:t>文件解码</w:t>
      </w:r>
    </w:p>
    <w:p w14:paraId="1819F29A" w14:textId="577B3A88" w:rsidR="00E81FA7" w:rsidRDefault="00E81FA7" w:rsidP="00E81FA7">
      <w:pPr>
        <w:ind w:firstLine="480"/>
      </w:pPr>
      <w:r>
        <w:rPr>
          <w:rFonts w:hint="eastAsia"/>
        </w:rPr>
        <w:t>“文件</w:t>
      </w:r>
      <w:r>
        <w:rPr>
          <w:rFonts w:hint="eastAsia"/>
        </w:rPr>
        <w:t>-</w:t>
      </w:r>
      <w:r>
        <w:rPr>
          <w:rFonts w:hint="eastAsia"/>
        </w:rPr>
        <w:t>项目设置</w:t>
      </w:r>
      <w:r>
        <w:rPr>
          <w:rFonts w:hint="eastAsia"/>
        </w:rPr>
        <w:t>-Camera RAW</w:t>
      </w:r>
      <w:r>
        <w:rPr>
          <w:rFonts w:hint="eastAsia"/>
        </w:rPr>
        <w:t>”可以根据不同的机型</w:t>
      </w:r>
      <w:r w:rsidR="007E3FF3">
        <w:rPr>
          <w:rFonts w:hint="eastAsia"/>
        </w:rPr>
        <w:t>更改解码设置，在不用转代理文件的条件下</w:t>
      </w:r>
      <w:r w:rsidR="00E57CCE">
        <w:rPr>
          <w:rFonts w:hint="eastAsia"/>
        </w:rPr>
        <w:t>更加流畅的剪辑。</w:t>
      </w:r>
    </w:p>
    <w:p w14:paraId="53F061E5" w14:textId="3D7F11BF" w:rsidR="00E57CCE" w:rsidRDefault="00E57CCE" w:rsidP="00E81FA7">
      <w:pPr>
        <w:ind w:firstLine="480"/>
      </w:pPr>
      <w:r>
        <w:rPr>
          <w:rFonts w:hint="eastAsia"/>
        </w:rPr>
        <w:t>但请注意，在导出时，务必调回来，否则导出的分辨率也会降低。</w:t>
      </w:r>
    </w:p>
    <w:p w14:paraId="792DF5FE" w14:textId="56CD0AB7" w:rsidR="00A3056E" w:rsidRDefault="00A3056E" w:rsidP="00A13614">
      <w:pPr>
        <w:pStyle w:val="02"/>
      </w:pPr>
      <w:r>
        <w:rPr>
          <w:rFonts w:hint="eastAsia"/>
        </w:rPr>
        <w:t>添加遮幅</w:t>
      </w:r>
    </w:p>
    <w:p w14:paraId="5B8F3415" w14:textId="7A4CEB3C" w:rsidR="009C0A14" w:rsidRDefault="009C0A14" w:rsidP="009C0A14">
      <w:pPr>
        <w:ind w:firstLine="480"/>
      </w:pPr>
      <w:r>
        <w:rPr>
          <w:rFonts w:hint="eastAsia"/>
        </w:rPr>
        <w:t>快速加黑边，“时间线</w:t>
      </w:r>
      <w:r>
        <w:rPr>
          <w:rFonts w:hint="eastAsia"/>
        </w:rPr>
        <w:t>-</w:t>
      </w:r>
      <w:r>
        <w:rPr>
          <w:rFonts w:hint="eastAsia"/>
        </w:rPr>
        <w:t>输出加黑边”（可能是为了电影感吧）</w:t>
      </w:r>
    </w:p>
    <w:p w14:paraId="742F18E9" w14:textId="4DDB9549" w:rsidR="00A3056E" w:rsidRDefault="00A3056E" w:rsidP="00A13614">
      <w:pPr>
        <w:pStyle w:val="02"/>
      </w:pPr>
      <w:r>
        <w:rPr>
          <w:rFonts w:hint="eastAsia"/>
        </w:rPr>
        <w:t>修改分辨率</w:t>
      </w:r>
    </w:p>
    <w:p w14:paraId="587C935F" w14:textId="36E5B820" w:rsidR="009C0A14" w:rsidRDefault="00D9362B" w:rsidP="009C0A14">
      <w:pPr>
        <w:ind w:firstLine="480"/>
      </w:pPr>
      <w:r>
        <w:rPr>
          <w:rFonts w:hint="eastAsia"/>
        </w:rPr>
        <w:t>“文件</w:t>
      </w:r>
      <w:r>
        <w:rPr>
          <w:rFonts w:hint="eastAsia"/>
        </w:rPr>
        <w:t>-</w:t>
      </w:r>
      <w:r>
        <w:rPr>
          <w:rFonts w:hint="eastAsia"/>
        </w:rPr>
        <w:t>项目设置</w:t>
      </w:r>
      <w:r>
        <w:rPr>
          <w:rFonts w:hint="eastAsia"/>
        </w:rPr>
        <w:t>-</w:t>
      </w:r>
      <w:r>
        <w:rPr>
          <w:rFonts w:hint="eastAsia"/>
        </w:rPr>
        <w:t>主设置”更改视频分辨率。</w:t>
      </w:r>
    </w:p>
    <w:p w14:paraId="63A57FC8" w14:textId="5F241111" w:rsidR="00A3056E" w:rsidRDefault="00A3056E" w:rsidP="00A13614">
      <w:pPr>
        <w:pStyle w:val="02"/>
      </w:pPr>
      <w:r>
        <w:rPr>
          <w:rFonts w:hint="eastAsia"/>
        </w:rPr>
        <w:t>提取静帧</w:t>
      </w:r>
    </w:p>
    <w:p w14:paraId="06895A74" w14:textId="121C28FA" w:rsidR="00D9362B" w:rsidRDefault="00D9362B" w:rsidP="00D9362B">
      <w:pPr>
        <w:ind w:firstLine="480"/>
      </w:pPr>
      <w:r>
        <w:rPr>
          <w:rFonts w:hint="eastAsia"/>
        </w:rPr>
        <w:t>就是截图，</w:t>
      </w:r>
      <w:r w:rsidR="009A6F02">
        <w:rPr>
          <w:rFonts w:hint="eastAsia"/>
        </w:rPr>
        <w:t>在调色面板，</w:t>
      </w:r>
      <w:r w:rsidR="003E126B">
        <w:rPr>
          <w:rFonts w:hint="eastAsia"/>
        </w:rPr>
        <w:t>找到你想要的画面，“右键</w:t>
      </w:r>
      <w:r w:rsidR="003E126B">
        <w:rPr>
          <w:rFonts w:hint="eastAsia"/>
        </w:rPr>
        <w:t>-</w:t>
      </w:r>
      <w:r w:rsidR="003E126B">
        <w:rPr>
          <w:rFonts w:hint="eastAsia"/>
        </w:rPr>
        <w:t>抓取静帧”，然后在左侧的画廊中导出图片就可以了。</w:t>
      </w:r>
    </w:p>
    <w:p w14:paraId="47116C37" w14:textId="497B4C26" w:rsidR="003E126B" w:rsidRDefault="003E126B" w:rsidP="00D9362B">
      <w:pPr>
        <w:ind w:firstLine="480"/>
      </w:pPr>
      <w:r>
        <w:rPr>
          <w:rFonts w:hint="eastAsia"/>
        </w:rPr>
        <w:t>也可以“右键</w:t>
      </w:r>
      <w:r w:rsidR="00DF5359">
        <w:rPr>
          <w:rFonts w:hint="eastAsia"/>
        </w:rPr>
        <w:t>-</w:t>
      </w:r>
      <w:r w:rsidR="00DF5359">
        <w:rPr>
          <w:rFonts w:hint="eastAsia"/>
        </w:rPr>
        <w:t>抓取所有静帧</w:t>
      </w:r>
      <w:r>
        <w:rPr>
          <w:rFonts w:hint="eastAsia"/>
        </w:rPr>
        <w:t>”</w:t>
      </w:r>
      <w:r w:rsidR="00DF5359">
        <w:rPr>
          <w:rFonts w:hint="eastAsia"/>
        </w:rPr>
        <w:t>将时间线上每一个片段抓取一个静帧。</w:t>
      </w:r>
    </w:p>
    <w:p w14:paraId="21ED0372" w14:textId="559E0A6C" w:rsidR="00244A6B" w:rsidRDefault="00ED7D93" w:rsidP="00244A6B">
      <w:pPr>
        <w:pStyle w:val="01"/>
      </w:pPr>
      <w:r>
        <w:rPr>
          <w:rFonts w:hint="eastAsia"/>
        </w:rPr>
        <w:t>调色界面</w:t>
      </w:r>
    </w:p>
    <w:p w14:paraId="2360A76F" w14:textId="1FA7F8DF" w:rsidR="00ED7D93" w:rsidRDefault="00AA6FA3" w:rsidP="00ED7D93">
      <w:pPr>
        <w:pStyle w:val="02"/>
      </w:pPr>
      <w:r>
        <w:rPr>
          <w:rFonts w:hint="eastAsia"/>
        </w:rPr>
        <w:t>调色界面</w:t>
      </w:r>
    </w:p>
    <w:p w14:paraId="3C088025" w14:textId="28EDF7AB" w:rsidR="00AA6FA3" w:rsidRDefault="00AA6FA3" w:rsidP="00AA6FA3">
      <w:pPr>
        <w:ind w:firstLine="480"/>
      </w:pPr>
      <w:r>
        <w:rPr>
          <w:rFonts w:hint="eastAsia"/>
        </w:rPr>
        <w:t>欢迎来到调色课程。</w:t>
      </w:r>
    </w:p>
    <w:p w14:paraId="3EDE6573" w14:textId="5D880C40" w:rsidR="00624F1E" w:rsidRDefault="00624F1E" w:rsidP="00AA6FA3">
      <w:pPr>
        <w:ind w:firstLine="480"/>
      </w:pPr>
      <w:r>
        <w:rPr>
          <w:rFonts w:hint="eastAsia"/>
        </w:rPr>
        <w:t>一个画面</w:t>
      </w:r>
      <w:r w:rsidR="005C4C27">
        <w:rPr>
          <w:rFonts w:hint="eastAsia"/>
        </w:rPr>
        <w:t>包含大量像素，每一个像素对应三个参数：色相、明度、饱和度。</w:t>
      </w:r>
    </w:p>
    <w:p w14:paraId="45DE3ADF" w14:textId="348C5D4A" w:rsidR="00AA6FA3" w:rsidRDefault="00AA6FA3" w:rsidP="00AA6FA3">
      <w:pPr>
        <w:ind w:firstLine="480"/>
      </w:pPr>
      <w:r>
        <w:rPr>
          <w:rFonts w:hint="eastAsia"/>
        </w:rPr>
        <w:t>调色界面分为这样几部分：监视器、节点、</w:t>
      </w:r>
      <w:r w:rsidR="00DC4DEB">
        <w:rPr>
          <w:rFonts w:hint="eastAsia"/>
        </w:rPr>
        <w:t>调色面板等。</w:t>
      </w:r>
    </w:p>
    <w:p w14:paraId="6B78D610" w14:textId="10D1F291" w:rsidR="00DC4DEB" w:rsidRDefault="00DC4DEB" w:rsidP="00AA6FA3">
      <w:pPr>
        <w:ind w:firstLine="480"/>
      </w:pPr>
      <w:r>
        <w:rPr>
          <w:rFonts w:hint="eastAsia"/>
        </w:rPr>
        <w:t>如果你的调色界面少了什么东西，可以通过“工作区</w:t>
      </w:r>
      <w:r>
        <w:rPr>
          <w:rFonts w:hint="eastAsia"/>
        </w:rPr>
        <w:t>-</w:t>
      </w:r>
      <w:r>
        <w:rPr>
          <w:rFonts w:hint="eastAsia"/>
        </w:rPr>
        <w:t>重置用户界面”恢复默</w:t>
      </w:r>
      <w:r>
        <w:rPr>
          <w:rFonts w:hint="eastAsia"/>
        </w:rPr>
        <w:lastRenderedPageBreak/>
        <w:t>认界面。</w:t>
      </w:r>
    </w:p>
    <w:p w14:paraId="0E6C99BA" w14:textId="5006B632" w:rsidR="00D21503" w:rsidRDefault="00D21503" w:rsidP="00AA6FA3">
      <w:pPr>
        <w:ind w:firstLine="480"/>
      </w:pPr>
      <w:r>
        <w:rPr>
          <w:rFonts w:hint="eastAsia"/>
        </w:rPr>
        <w:t>在中间部分，陈列有时间线上的</w:t>
      </w:r>
      <w:r w:rsidR="006F62CA">
        <w:rPr>
          <w:rFonts w:hint="eastAsia"/>
        </w:rPr>
        <w:t>所有素材，每个素材都有序号</w:t>
      </w:r>
      <w:r w:rsidR="00A87259">
        <w:rPr>
          <w:rFonts w:hint="eastAsia"/>
        </w:rPr>
        <w:t>（左上，若进行过调色，则序号会加上彩色边框）</w:t>
      </w:r>
      <w:r w:rsidR="006F62CA">
        <w:rPr>
          <w:rFonts w:hint="eastAsia"/>
        </w:rPr>
        <w:t>、编码</w:t>
      </w:r>
      <w:r w:rsidR="00A87259">
        <w:rPr>
          <w:rFonts w:hint="eastAsia"/>
        </w:rPr>
        <w:t>（下方，显示拍摄机型）</w:t>
      </w:r>
      <w:r w:rsidR="006F62CA">
        <w:rPr>
          <w:rFonts w:hint="eastAsia"/>
        </w:rPr>
        <w:t>、轨道号</w:t>
      </w:r>
      <w:r w:rsidR="00A87259">
        <w:rPr>
          <w:rFonts w:hint="eastAsia"/>
        </w:rPr>
        <w:t>（右上，</w:t>
      </w:r>
      <w:r w:rsidR="00A87259">
        <w:rPr>
          <w:rFonts w:hint="eastAsia"/>
        </w:rPr>
        <w:t>Vx</w:t>
      </w:r>
      <w:r w:rsidR="00A87259">
        <w:rPr>
          <w:rFonts w:hint="eastAsia"/>
        </w:rPr>
        <w:t>）</w:t>
      </w:r>
      <w:r w:rsidR="006F62CA">
        <w:rPr>
          <w:rFonts w:hint="eastAsia"/>
        </w:rPr>
        <w:t>三部分。</w:t>
      </w:r>
      <w:r w:rsidR="002D64F0">
        <w:rPr>
          <w:rFonts w:hint="eastAsia"/>
        </w:rPr>
        <w:t>双击下方的</w:t>
      </w:r>
      <w:r w:rsidR="00C61054">
        <w:rPr>
          <w:rFonts w:hint="eastAsia"/>
        </w:rPr>
        <w:t>字符可以转换成素材名称。</w:t>
      </w:r>
    </w:p>
    <w:p w14:paraId="1C06E977" w14:textId="05DF6E57" w:rsidR="006F62CA" w:rsidRDefault="001B4A20" w:rsidP="00AA6FA3">
      <w:pPr>
        <w:ind w:firstLine="480"/>
      </w:pPr>
      <w:r>
        <w:rPr>
          <w:rFonts w:hint="eastAsia"/>
        </w:rPr>
        <w:t>可以点击右上角的“时间线”查看时间线的微缩视图，查看素材所在位置。</w:t>
      </w:r>
    </w:p>
    <w:p w14:paraId="1EE7DB0F" w14:textId="3FCB879F" w:rsidR="00F629E5" w:rsidRDefault="00F629E5" w:rsidP="0062530B">
      <w:pPr>
        <w:pStyle w:val="02"/>
      </w:pPr>
      <w:r>
        <w:rPr>
          <w:rFonts w:hint="eastAsia"/>
        </w:rPr>
        <w:t>工具</w:t>
      </w:r>
    </w:p>
    <w:p w14:paraId="69E409BC" w14:textId="6D20D066" w:rsidR="001B4A20" w:rsidRDefault="0062530B" w:rsidP="00F629E5">
      <w:pPr>
        <w:pStyle w:val="03"/>
      </w:pPr>
      <w:r>
        <w:rPr>
          <w:rFonts w:hint="eastAsia"/>
        </w:rPr>
        <w:t>调色节点</w:t>
      </w:r>
    </w:p>
    <w:p w14:paraId="3D9FD9D7" w14:textId="75D99232" w:rsidR="0062530B" w:rsidRDefault="007C3226" w:rsidP="0062530B">
      <w:pPr>
        <w:ind w:firstLine="480"/>
      </w:pPr>
      <w:r>
        <w:rPr>
          <w:rFonts w:hint="eastAsia"/>
        </w:rPr>
        <w:t>达芬奇的调色基于节点逻辑，每一个节点都是在上一个节点的基础上进行改变，每一个节点可以单独改变，然后影响后面的节点结果。</w:t>
      </w:r>
    </w:p>
    <w:p w14:paraId="6C778A89" w14:textId="08773666" w:rsidR="00C95514" w:rsidRDefault="00C95514" w:rsidP="0062530B">
      <w:pPr>
        <w:ind w:firstLine="480"/>
      </w:pPr>
      <w:r>
        <w:rPr>
          <w:rFonts w:hint="eastAsia"/>
        </w:rPr>
        <w:t>所有节点都可以直接重置。</w:t>
      </w:r>
    </w:p>
    <w:p w14:paraId="21F2748D" w14:textId="25C6C5B0" w:rsidR="00F629E5" w:rsidRDefault="00F629E5" w:rsidP="00F629E5">
      <w:pPr>
        <w:pStyle w:val="03"/>
      </w:pPr>
      <w:r>
        <w:rPr>
          <w:rFonts w:hint="eastAsia"/>
        </w:rPr>
        <w:t>色轮</w:t>
      </w:r>
    </w:p>
    <w:p w14:paraId="7114486A" w14:textId="3C11A3DD" w:rsidR="00703393" w:rsidRDefault="00703393" w:rsidP="00703393">
      <w:pPr>
        <w:ind w:firstLine="480"/>
      </w:pPr>
      <w:r>
        <w:rPr>
          <w:rFonts w:hint="eastAsia"/>
        </w:rPr>
        <w:t>色轮总共有四个：暗部、中灰、亮部、偏移，分别影响画面的暗部、中间调、亮部和全局。</w:t>
      </w:r>
    </w:p>
    <w:p w14:paraId="1682BC2C" w14:textId="7D8F9E78" w:rsidR="006B62C4" w:rsidRDefault="0087104B" w:rsidP="006B62C4">
      <w:pPr>
        <w:ind w:firstLine="480"/>
      </w:pPr>
      <w:r>
        <w:rPr>
          <w:rFonts w:hint="eastAsia"/>
        </w:rPr>
        <w:t>色彩环可以调整对应区域的色彩，下方的齿轮可以控制对应区域的明度。</w:t>
      </w:r>
    </w:p>
    <w:p w14:paraId="371C989B" w14:textId="77777777" w:rsidR="0087104B" w:rsidRDefault="0087104B" w:rsidP="00703393">
      <w:pPr>
        <w:ind w:firstLine="480"/>
      </w:pPr>
    </w:p>
    <w:p w14:paraId="0B8CD805" w14:textId="4C9BAE71" w:rsidR="00061BF6" w:rsidRDefault="00061BF6" w:rsidP="00703393">
      <w:pPr>
        <w:ind w:firstLine="480"/>
      </w:pPr>
      <w:r>
        <w:rPr>
          <w:rFonts w:hint="eastAsia"/>
        </w:rPr>
        <w:t>色轮中</w:t>
      </w:r>
      <w:r w:rsidR="006850FC">
        <w:rPr>
          <w:rFonts w:hint="eastAsia"/>
        </w:rPr>
        <w:t>还有</w:t>
      </w:r>
      <w:r>
        <w:rPr>
          <w:rFonts w:hint="eastAsia"/>
        </w:rPr>
        <w:t>一些附加控制功能。</w:t>
      </w:r>
    </w:p>
    <w:p w14:paraId="7A5293CA" w14:textId="6EFECD87" w:rsidR="00061BF6" w:rsidRDefault="00061BF6" w:rsidP="00703393">
      <w:pPr>
        <w:ind w:firstLine="480"/>
      </w:pPr>
      <w:r>
        <w:rPr>
          <w:rFonts w:hint="eastAsia"/>
        </w:rPr>
        <w:t>左下角的滴管是一个白平衡工具，在调色的过程中，难免会使真正的白色产生偏移，用这个滴管点一下，达芬奇就会自动执行白平衡操作。</w:t>
      </w:r>
    </w:p>
    <w:p w14:paraId="031083C3" w14:textId="45315723" w:rsidR="006C3338" w:rsidRDefault="006C3338" w:rsidP="00703393">
      <w:pPr>
        <w:ind w:firstLine="480"/>
      </w:pPr>
      <w:r>
        <w:rPr>
          <w:rFonts w:hint="eastAsia"/>
        </w:rPr>
        <w:t>还可以调整对比度、轴心</w:t>
      </w:r>
      <w:r w:rsidR="005D3C05">
        <w:rPr>
          <w:rFonts w:hint="eastAsia"/>
        </w:rPr>
        <w:t>（对比度的发生点）</w:t>
      </w:r>
      <w:r>
        <w:rPr>
          <w:rFonts w:hint="eastAsia"/>
        </w:rPr>
        <w:t>、饱和度</w:t>
      </w:r>
      <w:r w:rsidR="005D3C05">
        <w:rPr>
          <w:rFonts w:hint="eastAsia"/>
        </w:rPr>
        <w:t>（</w:t>
      </w:r>
      <w:r w:rsidR="004C01AF">
        <w:rPr>
          <w:rFonts w:hint="eastAsia"/>
        </w:rPr>
        <w:t>色彩的鲜艳程度</w:t>
      </w:r>
      <w:r w:rsidR="005D3C05">
        <w:rPr>
          <w:rFonts w:hint="eastAsia"/>
        </w:rPr>
        <w:t>）</w:t>
      </w:r>
      <w:r>
        <w:rPr>
          <w:rFonts w:hint="eastAsia"/>
        </w:rPr>
        <w:t>、色相</w:t>
      </w:r>
      <w:r w:rsidR="004C01AF">
        <w:rPr>
          <w:rFonts w:hint="eastAsia"/>
        </w:rPr>
        <w:t>（根据色相环对整个画面的色彩偏移）</w:t>
      </w:r>
      <w:r>
        <w:rPr>
          <w:rFonts w:hint="eastAsia"/>
        </w:rPr>
        <w:t>、亮度混合</w:t>
      </w:r>
      <w:r w:rsidR="004C01AF">
        <w:rPr>
          <w:rFonts w:hint="eastAsia"/>
        </w:rPr>
        <w:t>（）</w:t>
      </w:r>
      <w:r>
        <w:rPr>
          <w:rFonts w:hint="eastAsia"/>
        </w:rPr>
        <w:t>。</w:t>
      </w:r>
    </w:p>
    <w:p w14:paraId="7EFF6C5C" w14:textId="4B7C172E" w:rsidR="00C95514" w:rsidRDefault="005D3C05" w:rsidP="00703393">
      <w:pPr>
        <w:ind w:firstLine="480"/>
      </w:pPr>
      <w:r>
        <w:rPr>
          <w:rFonts w:hint="eastAsia"/>
        </w:rPr>
        <w:t>还有第二页，调整色温</w:t>
      </w:r>
      <w:r w:rsidR="004C01AF">
        <w:rPr>
          <w:rFonts w:hint="eastAsia"/>
        </w:rPr>
        <w:t>（画面冷暖）</w:t>
      </w:r>
      <w:r>
        <w:rPr>
          <w:rFonts w:hint="eastAsia"/>
        </w:rPr>
        <w:t>、色调</w:t>
      </w:r>
      <w:r w:rsidR="004C01AF">
        <w:rPr>
          <w:rFonts w:hint="eastAsia"/>
        </w:rPr>
        <w:t>（绿色与品红色的偏色）</w:t>
      </w:r>
      <w:r>
        <w:rPr>
          <w:rFonts w:hint="eastAsia"/>
        </w:rPr>
        <w:t>、中间调细节</w:t>
      </w:r>
      <w:r w:rsidR="006D4C10">
        <w:rPr>
          <w:rFonts w:hint="eastAsia"/>
        </w:rPr>
        <w:t>（类似清晰度，不建议开太高）</w:t>
      </w:r>
      <w:r>
        <w:rPr>
          <w:rFonts w:hint="eastAsia"/>
        </w:rPr>
        <w:t>、色彩增强</w:t>
      </w:r>
      <w:r w:rsidR="006D4C10">
        <w:rPr>
          <w:rFonts w:hint="eastAsia"/>
        </w:rPr>
        <w:t>（类似饱和度，但算法不同）</w:t>
      </w:r>
      <w:r>
        <w:rPr>
          <w:rFonts w:hint="eastAsia"/>
        </w:rPr>
        <w:t>、阴影、高光</w:t>
      </w:r>
      <w:r w:rsidR="006D4C10">
        <w:rPr>
          <w:rFonts w:hint="eastAsia"/>
        </w:rPr>
        <w:t>。</w:t>
      </w:r>
    </w:p>
    <w:p w14:paraId="4EED4029" w14:textId="5FD8B423" w:rsidR="00F629E5" w:rsidRDefault="006D4C10" w:rsidP="00F629E5">
      <w:pPr>
        <w:pStyle w:val="03"/>
      </w:pPr>
      <w:r>
        <w:rPr>
          <w:rFonts w:hint="eastAsia"/>
        </w:rPr>
        <w:t>曲线</w:t>
      </w:r>
    </w:p>
    <w:p w14:paraId="1DDB0E44" w14:textId="1527AC48" w:rsidR="006D4C10" w:rsidRDefault="006A6B89" w:rsidP="006D4C10">
      <w:pPr>
        <w:ind w:firstLine="480"/>
      </w:pPr>
      <w:r>
        <w:rPr>
          <w:rFonts w:hint="eastAsia"/>
        </w:rPr>
        <w:t>曲线区域从左侧到右侧，就是从暗部到亮部。比如</w:t>
      </w:r>
      <w:r w:rsidR="00E35498">
        <w:rPr>
          <w:rFonts w:hint="eastAsia"/>
        </w:rPr>
        <w:t>可以将亮部曲线上移增强高光，将暗部曲线下移增强阴影。</w:t>
      </w:r>
      <w:r w:rsidR="00145E70">
        <w:rPr>
          <w:rFonts w:hint="eastAsia"/>
        </w:rPr>
        <w:t>也可以按右侧的</w:t>
      </w:r>
      <w:r w:rsidR="00145E70">
        <w:rPr>
          <w:rFonts w:hint="eastAsia"/>
        </w:rPr>
        <w:t>R</w:t>
      </w:r>
      <w:r w:rsidR="00145E70">
        <w:rPr>
          <w:rFonts w:hint="eastAsia"/>
        </w:rPr>
        <w:t>、</w:t>
      </w:r>
      <w:r w:rsidR="00145E70">
        <w:rPr>
          <w:rFonts w:hint="eastAsia"/>
        </w:rPr>
        <w:t>G</w:t>
      </w:r>
      <w:r w:rsidR="00145E70">
        <w:rPr>
          <w:rFonts w:hint="eastAsia"/>
        </w:rPr>
        <w:t>、</w:t>
      </w:r>
      <w:r w:rsidR="00145E70">
        <w:rPr>
          <w:rFonts w:hint="eastAsia"/>
        </w:rPr>
        <w:t>B</w:t>
      </w:r>
      <w:r w:rsidR="00145E70">
        <w:rPr>
          <w:rFonts w:hint="eastAsia"/>
        </w:rPr>
        <w:t>按钮分离单独通道进行调整</w:t>
      </w:r>
    </w:p>
    <w:p w14:paraId="0C90B273" w14:textId="44509AF5" w:rsidR="006B62C4" w:rsidRDefault="006B62C4" w:rsidP="006D4C10">
      <w:pPr>
        <w:ind w:firstLine="480"/>
      </w:pPr>
      <w:r>
        <w:rPr>
          <w:rFonts w:hint="eastAsia"/>
        </w:rPr>
        <w:t>色轮和曲线都有复原符号。</w:t>
      </w:r>
    </w:p>
    <w:p w14:paraId="391AD68F" w14:textId="77777777" w:rsidR="0009691C" w:rsidRDefault="0009691C" w:rsidP="00C95514">
      <w:pPr>
        <w:ind w:firstLine="480"/>
      </w:pPr>
    </w:p>
    <w:p w14:paraId="2DDDCBEA" w14:textId="31560C22" w:rsidR="00F629E5" w:rsidRDefault="00AB557F" w:rsidP="008F43A4">
      <w:pPr>
        <w:pStyle w:val="02"/>
      </w:pPr>
      <w:r>
        <w:rPr>
          <w:rFonts w:hint="eastAsia"/>
        </w:rPr>
        <w:t>二级调色</w:t>
      </w:r>
    </w:p>
    <w:p w14:paraId="4EF10201" w14:textId="78025F43" w:rsidR="00AB557F" w:rsidRDefault="00AB557F" w:rsidP="00AB557F">
      <w:pPr>
        <w:ind w:firstLine="480"/>
      </w:pPr>
      <w:r>
        <w:rPr>
          <w:rFonts w:hint="eastAsia"/>
        </w:rPr>
        <w:t>一级调色是对画面整体进行调整的过程（只调整高光也是调整了整个画面的高光），除此之外，还需引入二级调色，</w:t>
      </w:r>
      <w:r w:rsidR="00970711">
        <w:rPr>
          <w:rFonts w:hint="eastAsia"/>
        </w:rPr>
        <w:t>使调色更加精准。</w:t>
      </w:r>
    </w:p>
    <w:p w14:paraId="38D3A10E" w14:textId="05586DAB" w:rsidR="00970711" w:rsidRDefault="00970711" w:rsidP="00AB557F">
      <w:pPr>
        <w:ind w:firstLine="480"/>
      </w:pPr>
      <w:r>
        <w:rPr>
          <w:rFonts w:hint="eastAsia"/>
        </w:rPr>
        <w:t>二级调色是针对画面某一区域进行调色的过程，在进行二级调色时，常常需要用到</w:t>
      </w:r>
      <w:r w:rsidR="008F43A4">
        <w:rPr>
          <w:rFonts w:hint="eastAsia"/>
        </w:rPr>
        <w:t>抠像、蒙版、跟踪等技术辅助调整</w:t>
      </w:r>
    </w:p>
    <w:p w14:paraId="30B7F8DC" w14:textId="00C14F0C" w:rsidR="008F43A4" w:rsidRDefault="008F43A4" w:rsidP="008F43A4">
      <w:pPr>
        <w:pStyle w:val="02"/>
      </w:pPr>
      <w:r>
        <w:rPr>
          <w:rFonts w:hint="eastAsia"/>
        </w:rPr>
        <w:t>示波器</w:t>
      </w:r>
    </w:p>
    <w:p w14:paraId="532932A9" w14:textId="24124800" w:rsidR="008F43A4" w:rsidRDefault="00444D24" w:rsidP="008F43A4">
      <w:pPr>
        <w:ind w:firstLine="480"/>
      </w:pPr>
      <w:r>
        <w:rPr>
          <w:rFonts w:hint="eastAsia"/>
        </w:rPr>
        <w:lastRenderedPageBreak/>
        <w:t>示波器是读取画面信息的一种工具。</w:t>
      </w:r>
    </w:p>
    <w:p w14:paraId="5ED89A90" w14:textId="1503E3AF" w:rsidR="00444D24" w:rsidRDefault="00444D24" w:rsidP="008F43A4">
      <w:pPr>
        <w:ind w:firstLine="480"/>
      </w:pPr>
      <w:r>
        <w:rPr>
          <w:rFonts w:hint="eastAsia"/>
        </w:rPr>
        <w:t>“工作区</w:t>
      </w:r>
      <w:r>
        <w:rPr>
          <w:rFonts w:hint="eastAsia"/>
        </w:rPr>
        <w:t>-</w:t>
      </w:r>
      <w:r>
        <w:rPr>
          <w:rFonts w:hint="eastAsia"/>
        </w:rPr>
        <w:t>视频示波器</w:t>
      </w:r>
      <w:r>
        <w:rPr>
          <w:rFonts w:hint="eastAsia"/>
        </w:rPr>
        <w:t>-</w:t>
      </w:r>
      <w:r w:rsidR="00106D51">
        <w:rPr>
          <w:rFonts w:hint="eastAsia"/>
        </w:rPr>
        <w:t>开启</w:t>
      </w:r>
      <w:r>
        <w:rPr>
          <w:rFonts w:hint="eastAsia"/>
        </w:rPr>
        <w:t>”</w:t>
      </w:r>
      <w:r w:rsidR="00106D51">
        <w:rPr>
          <w:rFonts w:hint="eastAsia"/>
        </w:rPr>
        <w:t>开启示波器。</w:t>
      </w:r>
    </w:p>
    <w:p w14:paraId="7CE522CB" w14:textId="174883D6" w:rsidR="00106D51" w:rsidRDefault="00106D51" w:rsidP="008F43A4">
      <w:pPr>
        <w:ind w:firstLine="480"/>
      </w:pPr>
      <w:r>
        <w:rPr>
          <w:rFonts w:hint="eastAsia"/>
        </w:rPr>
        <w:t>初学者建议使用波形图和矢量图。</w:t>
      </w:r>
    </w:p>
    <w:p w14:paraId="32EC4587" w14:textId="3162AC1E" w:rsidR="00E06095" w:rsidRDefault="00E06095" w:rsidP="00E06095">
      <w:pPr>
        <w:pStyle w:val="03"/>
      </w:pPr>
      <w:r>
        <w:rPr>
          <w:rFonts w:hint="eastAsia"/>
        </w:rPr>
        <w:t>波形图</w:t>
      </w:r>
    </w:p>
    <w:p w14:paraId="2F088D53" w14:textId="4726B4A0" w:rsidR="00106D51" w:rsidRDefault="00106D51" w:rsidP="008F43A4">
      <w:pPr>
        <w:ind w:firstLine="480"/>
      </w:pPr>
      <w:r>
        <w:rPr>
          <w:rFonts w:hint="eastAsia"/>
        </w:rPr>
        <w:t>波形图坐标的底部代表纯黑，顶部代表纯白</w:t>
      </w:r>
      <w:r w:rsidR="00E06095">
        <w:rPr>
          <w:rFonts w:hint="eastAsia"/>
        </w:rPr>
        <w:t>，一定程度反映画面的色彩。</w:t>
      </w:r>
    </w:p>
    <w:p w14:paraId="137BF069" w14:textId="4BC561F0" w:rsidR="009F7F20" w:rsidRDefault="009F7F20" w:rsidP="009F7F20">
      <w:pPr>
        <w:ind w:firstLine="480"/>
      </w:pPr>
      <w:r>
        <w:rPr>
          <w:rFonts w:hint="eastAsia"/>
        </w:rPr>
        <w:t>下面介绍几种示波器的应用范围：</w:t>
      </w:r>
    </w:p>
    <w:p w14:paraId="4FFB9900" w14:textId="090287E2" w:rsidR="009F7F20" w:rsidRDefault="009F7F20" w:rsidP="009F7F20">
      <w:pPr>
        <w:ind w:firstLine="480"/>
      </w:pPr>
      <w:r>
        <w:rPr>
          <w:rFonts w:hint="eastAsia"/>
        </w:rPr>
        <w:t>当画面白平衡不佳时，波形图上的</w:t>
      </w:r>
      <w:r>
        <w:rPr>
          <w:rFonts w:hint="eastAsia"/>
        </w:rPr>
        <w:t>RGB</w:t>
      </w:r>
      <w:r>
        <w:rPr>
          <w:rFonts w:hint="eastAsia"/>
        </w:rPr>
        <w:t>是</w:t>
      </w:r>
      <w:r w:rsidR="00491266">
        <w:rPr>
          <w:rFonts w:hint="eastAsia"/>
        </w:rPr>
        <w:t>散的，当通过各种调整使</w:t>
      </w:r>
      <w:r w:rsidR="00491266">
        <w:rPr>
          <w:rFonts w:hint="eastAsia"/>
        </w:rPr>
        <w:t>RGB</w:t>
      </w:r>
      <w:r w:rsidR="00491266">
        <w:rPr>
          <w:rFonts w:hint="eastAsia"/>
        </w:rPr>
        <w:t>在波形图上混合出白色，也就得到了一个白平衡的画面。</w:t>
      </w:r>
    </w:p>
    <w:p w14:paraId="1134692B" w14:textId="1A774C4A" w:rsidR="00491266" w:rsidRDefault="00491266" w:rsidP="009F7F20">
      <w:pPr>
        <w:ind w:firstLine="480"/>
      </w:pPr>
      <w:r>
        <w:rPr>
          <w:rFonts w:hint="eastAsia"/>
        </w:rPr>
        <w:t>当画面对比不强烈时，示波器上的波会集中在中间部分，通过调整亮部和暗部的亮度齿轮将波调整到</w:t>
      </w:r>
      <w:r w:rsidR="002D788A">
        <w:rPr>
          <w:rFonts w:hint="eastAsia"/>
        </w:rPr>
        <w:t>即将</w:t>
      </w:r>
      <w:r>
        <w:rPr>
          <w:rFonts w:hint="eastAsia"/>
        </w:rPr>
        <w:t>触碰顶端和底端，</w:t>
      </w:r>
      <w:r w:rsidR="002D788A">
        <w:rPr>
          <w:rFonts w:hint="eastAsia"/>
        </w:rPr>
        <w:t>就可以在不丢失暗部细节和不过曝的基础上得到一个对比度更加强烈的画面。</w:t>
      </w:r>
    </w:p>
    <w:p w14:paraId="4C5327C4" w14:textId="77777777" w:rsidR="00A970CC" w:rsidRDefault="00A970CC" w:rsidP="009F7F20">
      <w:pPr>
        <w:ind w:firstLine="480"/>
      </w:pPr>
    </w:p>
    <w:p w14:paraId="0D8C7A8A" w14:textId="382C183E" w:rsidR="002D788A" w:rsidRDefault="00A970CC" w:rsidP="009F7F20">
      <w:pPr>
        <w:ind w:firstLine="480"/>
      </w:pPr>
      <w:r>
        <w:rPr>
          <w:rFonts w:hint="eastAsia"/>
        </w:rPr>
        <w:t>建议看对应视频的工具解读部分。</w:t>
      </w:r>
    </w:p>
    <w:p w14:paraId="4733BCA4" w14:textId="77777777" w:rsidR="00D136FB" w:rsidRDefault="00D136FB" w:rsidP="009F7F20">
      <w:pPr>
        <w:ind w:firstLine="480"/>
      </w:pPr>
    </w:p>
    <w:p w14:paraId="621D5D40" w14:textId="73B0B472" w:rsidR="00D136FB" w:rsidRDefault="00D136FB" w:rsidP="00D136FB">
      <w:pPr>
        <w:pStyle w:val="03"/>
      </w:pPr>
      <w:r>
        <w:rPr>
          <w:rFonts w:hint="eastAsia"/>
        </w:rPr>
        <w:t>矢量图</w:t>
      </w:r>
    </w:p>
    <w:p w14:paraId="02F6D265" w14:textId="22E57A08" w:rsidR="00D136FB" w:rsidRDefault="00D136FB" w:rsidP="00D136FB">
      <w:pPr>
        <w:ind w:firstLine="480"/>
      </w:pPr>
      <w:r>
        <w:rPr>
          <w:rFonts w:hint="eastAsia"/>
        </w:rPr>
        <w:t>可以增加引导线来调整画面。</w:t>
      </w:r>
    </w:p>
    <w:p w14:paraId="751A9122" w14:textId="26D8B17A" w:rsidR="008F43A4" w:rsidRDefault="008F43A4" w:rsidP="008F43A4">
      <w:pPr>
        <w:pStyle w:val="02"/>
      </w:pPr>
      <w:r>
        <w:rPr>
          <w:rFonts w:hint="eastAsia"/>
        </w:rPr>
        <w:t>其他技巧</w:t>
      </w:r>
    </w:p>
    <w:p w14:paraId="173EBEF7" w14:textId="77777777" w:rsidR="008F43A4" w:rsidRDefault="008F43A4" w:rsidP="008F43A4">
      <w:pPr>
        <w:ind w:firstLine="480"/>
      </w:pPr>
      <w:r>
        <w:rPr>
          <w:rFonts w:hint="eastAsia"/>
        </w:rPr>
        <w:t>按监视器右上的一个带有小星星的按钮（或</w:t>
      </w:r>
      <w:r>
        <w:rPr>
          <w:rFonts w:hint="eastAsia"/>
        </w:rPr>
        <w:t>Shift+D</w:t>
      </w:r>
      <w:r>
        <w:rPr>
          <w:rFonts w:hint="eastAsia"/>
        </w:rPr>
        <w:t>），可以绕过调色。用来进行调色前后的对比。</w:t>
      </w:r>
    </w:p>
    <w:p w14:paraId="2699CB57" w14:textId="0A373A97" w:rsidR="008F43A4" w:rsidRDefault="00123BEF" w:rsidP="00123BEF">
      <w:pPr>
        <w:pStyle w:val="01"/>
      </w:pPr>
      <w:r>
        <w:rPr>
          <w:rFonts w:hint="eastAsia"/>
        </w:rPr>
        <w:t>调色节点</w:t>
      </w:r>
    </w:p>
    <w:p w14:paraId="6DCE37A4" w14:textId="426E5CE9" w:rsidR="00111E9B" w:rsidRDefault="00111E9B" w:rsidP="00111E9B">
      <w:pPr>
        <w:pStyle w:val="02"/>
      </w:pPr>
      <w:r>
        <w:rPr>
          <w:rFonts w:hint="eastAsia"/>
        </w:rPr>
        <w:t>简介</w:t>
      </w:r>
    </w:p>
    <w:p w14:paraId="5A51A923" w14:textId="1E754737" w:rsidR="00111E9B" w:rsidRDefault="00111E9B" w:rsidP="00111E9B">
      <w:pPr>
        <w:ind w:firstLine="480"/>
      </w:pPr>
      <w:r>
        <w:rPr>
          <w:rFonts w:hint="eastAsia"/>
        </w:rPr>
        <w:t>节点逻辑就是一个从左到右的流程，左侧的绿点代表原素材，一步一步向右，</w:t>
      </w:r>
      <w:r w:rsidR="00F50070">
        <w:rPr>
          <w:rFonts w:hint="eastAsia"/>
        </w:rPr>
        <w:t>最终得到成品。</w:t>
      </w:r>
    </w:p>
    <w:p w14:paraId="063EE356" w14:textId="519E24F0" w:rsidR="00F50070" w:rsidRDefault="00F50070" w:rsidP="00111E9B">
      <w:pPr>
        <w:ind w:firstLine="480"/>
      </w:pPr>
      <w:r>
        <w:rPr>
          <w:rFonts w:hint="eastAsia"/>
        </w:rPr>
        <w:t>当你使用了下方的工具（色轮、曲线等）当前节点</w:t>
      </w:r>
      <w:r w:rsidR="00C07721">
        <w:rPr>
          <w:rFonts w:hint="eastAsia"/>
        </w:rPr>
        <w:t>会显示一个对应的图标，表示你做了这些更改。</w:t>
      </w:r>
    </w:p>
    <w:p w14:paraId="6AD36321" w14:textId="47444AC9" w:rsidR="00C07721" w:rsidRDefault="00C07721" w:rsidP="00111E9B">
      <w:pPr>
        <w:ind w:firstLine="480"/>
      </w:pPr>
      <w:r>
        <w:rPr>
          <w:rFonts w:hint="eastAsia"/>
        </w:rPr>
        <w:t>节点可以更改名称。</w:t>
      </w:r>
    </w:p>
    <w:p w14:paraId="6DFCD10F" w14:textId="512895E5" w:rsidR="00C07721" w:rsidRDefault="00C07721" w:rsidP="00111E9B">
      <w:pPr>
        <w:ind w:firstLine="480"/>
      </w:pPr>
      <w:r>
        <w:rPr>
          <w:rFonts w:hint="eastAsia"/>
        </w:rPr>
        <w:t>新的节点会复原所有工具</w:t>
      </w:r>
      <w:r w:rsidR="002B01F6">
        <w:rPr>
          <w:rFonts w:hint="eastAsia"/>
        </w:rPr>
        <w:t>（色轮、曲线）。</w:t>
      </w:r>
    </w:p>
    <w:p w14:paraId="57C685AD" w14:textId="4D562ED6" w:rsidR="002B01F6" w:rsidRDefault="002B01F6" w:rsidP="00111E9B">
      <w:pPr>
        <w:ind w:firstLine="480"/>
      </w:pPr>
      <w:r>
        <w:rPr>
          <w:rFonts w:hint="eastAsia"/>
        </w:rPr>
        <w:t>双击节点间的连接线可以断开。</w:t>
      </w:r>
    </w:p>
    <w:p w14:paraId="17CE77A1" w14:textId="60FD1CE9" w:rsidR="00323AA3" w:rsidRDefault="00323AA3" w:rsidP="00111E9B">
      <w:pPr>
        <w:ind w:firstLine="480"/>
      </w:pPr>
      <w:r>
        <w:rPr>
          <w:rFonts w:hint="eastAsia"/>
        </w:rPr>
        <w:t>“右键</w:t>
      </w:r>
      <w:r>
        <w:rPr>
          <w:rFonts w:hint="eastAsia"/>
        </w:rPr>
        <w:t>-</w:t>
      </w:r>
      <w:r>
        <w:rPr>
          <w:rFonts w:hint="eastAsia"/>
        </w:rPr>
        <w:t>添加节点</w:t>
      </w:r>
      <w:r>
        <w:rPr>
          <w:rFonts w:hint="eastAsia"/>
        </w:rPr>
        <w:t>-</w:t>
      </w:r>
      <w:r>
        <w:rPr>
          <w:rFonts w:hint="eastAsia"/>
        </w:rPr>
        <w:t>添加串行节点（</w:t>
      </w:r>
      <w:r>
        <w:rPr>
          <w:rFonts w:hint="eastAsia"/>
        </w:rPr>
        <w:t>Alt+S</w:t>
      </w:r>
      <w:r>
        <w:rPr>
          <w:rFonts w:hint="eastAsia"/>
        </w:rPr>
        <w:t>）”可以创建新串行节点。</w:t>
      </w:r>
    </w:p>
    <w:p w14:paraId="76507F61" w14:textId="7DF2DB7A" w:rsidR="00363520" w:rsidRPr="008F43A4" w:rsidRDefault="00C00975" w:rsidP="00363520">
      <w:pPr>
        <w:pStyle w:val="02"/>
      </w:pPr>
      <w:r>
        <w:rPr>
          <w:rFonts w:hint="eastAsia"/>
        </w:rPr>
        <w:t>并行节点</w:t>
      </w:r>
    </w:p>
    <w:sectPr w:rsidR="00363520" w:rsidRPr="008F43A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913F0" w14:textId="77777777" w:rsidR="00E93C39" w:rsidRDefault="00E93C39" w:rsidP="000A0EFA">
      <w:pPr>
        <w:ind w:firstLine="480"/>
      </w:pPr>
      <w:r>
        <w:separator/>
      </w:r>
    </w:p>
  </w:endnote>
  <w:endnote w:type="continuationSeparator" w:id="0">
    <w:p w14:paraId="4CA0D11D" w14:textId="77777777" w:rsidR="00E93C39" w:rsidRDefault="00E93C39" w:rsidP="000A0EF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E8F7" w14:textId="77777777" w:rsidR="000A0EFA" w:rsidRDefault="000A0E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4E22" w14:textId="77777777" w:rsidR="000A0EFA" w:rsidRDefault="000A0EF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C6A1B" w14:textId="77777777" w:rsidR="000A0EFA" w:rsidRDefault="000A0EF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D6788" w14:textId="77777777" w:rsidR="00E93C39" w:rsidRDefault="00E93C39" w:rsidP="000A0EFA">
      <w:pPr>
        <w:ind w:firstLine="480"/>
      </w:pPr>
      <w:r>
        <w:separator/>
      </w:r>
    </w:p>
  </w:footnote>
  <w:footnote w:type="continuationSeparator" w:id="0">
    <w:p w14:paraId="175A4D16" w14:textId="77777777" w:rsidR="00E93C39" w:rsidRDefault="00E93C39" w:rsidP="000A0EF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A9DD6" w14:textId="77777777" w:rsidR="000A0EFA" w:rsidRDefault="000A0EF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A21F9" w14:textId="77777777" w:rsidR="000A0EFA" w:rsidRDefault="000A0EF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5BD3E" w14:textId="77777777" w:rsidR="000A0EFA" w:rsidRDefault="000A0EF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2371"/>
    <w:multiLevelType w:val="hybridMultilevel"/>
    <w:tmpl w:val="BF0E2880"/>
    <w:lvl w:ilvl="0" w:tplc="5E12754A">
      <w:start w:val="1"/>
      <w:numFmt w:val="chineseCountingThousand"/>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 w15:restartNumberingAfterBreak="0">
    <w:nsid w:val="45EB0538"/>
    <w:multiLevelType w:val="hybridMultilevel"/>
    <w:tmpl w:val="DB5E2298"/>
    <w:lvl w:ilvl="0" w:tplc="8CDAEEC6">
      <w:start w:val="1"/>
      <w:numFmt w:val="decimal"/>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57522C"/>
    <w:multiLevelType w:val="multilevel"/>
    <w:tmpl w:val="54188E78"/>
    <w:lvl w:ilvl="0">
      <w:start w:val="1"/>
      <w:numFmt w:val="decimal"/>
      <w:pStyle w:val="01"/>
      <w:lvlText w:val="%1"/>
      <w:lvlJc w:val="left"/>
      <w:pPr>
        <w:ind w:left="0" w:firstLine="0"/>
      </w:pPr>
      <w:rPr>
        <w:rFonts w:hint="eastAsia"/>
      </w:rPr>
    </w:lvl>
    <w:lvl w:ilvl="1">
      <w:start w:val="1"/>
      <w:numFmt w:val="decimal"/>
      <w:pStyle w:val="02"/>
      <w:lvlText w:val="%1.%2"/>
      <w:lvlJc w:val="left"/>
      <w:pPr>
        <w:ind w:left="0" w:firstLine="0"/>
      </w:pPr>
      <w:rPr>
        <w:rFonts w:hint="eastAsia"/>
      </w:rPr>
    </w:lvl>
    <w:lvl w:ilvl="2">
      <w:start w:val="1"/>
      <w:numFmt w:val="decimal"/>
      <w:pStyle w:val="0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455172262">
    <w:abstractNumId w:val="0"/>
  </w:num>
  <w:num w:numId="2" w16cid:durableId="979312539">
    <w:abstractNumId w:val="1"/>
  </w:num>
  <w:num w:numId="3" w16cid:durableId="93943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F"/>
    <w:rsid w:val="0000350B"/>
    <w:rsid w:val="00021298"/>
    <w:rsid w:val="0002171E"/>
    <w:rsid w:val="0004421E"/>
    <w:rsid w:val="00057533"/>
    <w:rsid w:val="0006005D"/>
    <w:rsid w:val="00061BF6"/>
    <w:rsid w:val="000643EB"/>
    <w:rsid w:val="0006665B"/>
    <w:rsid w:val="000721AE"/>
    <w:rsid w:val="0007767C"/>
    <w:rsid w:val="000852ED"/>
    <w:rsid w:val="0009691C"/>
    <w:rsid w:val="000A0EFA"/>
    <w:rsid w:val="000A14DA"/>
    <w:rsid w:val="000A31CA"/>
    <w:rsid w:val="000A6DFB"/>
    <w:rsid w:val="000A78C8"/>
    <w:rsid w:val="000B2F08"/>
    <w:rsid w:val="000B58BB"/>
    <w:rsid w:val="000C5F20"/>
    <w:rsid w:val="000C6730"/>
    <w:rsid w:val="000D19AB"/>
    <w:rsid w:val="000D2EC0"/>
    <w:rsid w:val="000D7BC2"/>
    <w:rsid w:val="000E2041"/>
    <w:rsid w:val="000E49EC"/>
    <w:rsid w:val="000E58CA"/>
    <w:rsid w:val="000E5E9A"/>
    <w:rsid w:val="000F2C3A"/>
    <w:rsid w:val="00106D51"/>
    <w:rsid w:val="00111E9B"/>
    <w:rsid w:val="00115F0E"/>
    <w:rsid w:val="00123BEF"/>
    <w:rsid w:val="00124E99"/>
    <w:rsid w:val="00134E03"/>
    <w:rsid w:val="00136599"/>
    <w:rsid w:val="00145E70"/>
    <w:rsid w:val="001506C2"/>
    <w:rsid w:val="00157131"/>
    <w:rsid w:val="001A406F"/>
    <w:rsid w:val="001A5E90"/>
    <w:rsid w:val="001B4A20"/>
    <w:rsid w:val="001B587B"/>
    <w:rsid w:val="001C3B1E"/>
    <w:rsid w:val="001D4F4A"/>
    <w:rsid w:val="001D54D2"/>
    <w:rsid w:val="001D5B32"/>
    <w:rsid w:val="001E03BF"/>
    <w:rsid w:val="001E30F3"/>
    <w:rsid w:val="001F05ED"/>
    <w:rsid w:val="001F08C1"/>
    <w:rsid w:val="001F7498"/>
    <w:rsid w:val="00204ED8"/>
    <w:rsid w:val="00215F32"/>
    <w:rsid w:val="00226855"/>
    <w:rsid w:val="00227888"/>
    <w:rsid w:val="00244A6B"/>
    <w:rsid w:val="002515B3"/>
    <w:rsid w:val="00260367"/>
    <w:rsid w:val="0026489A"/>
    <w:rsid w:val="00272D87"/>
    <w:rsid w:val="002B01F6"/>
    <w:rsid w:val="002C0ABE"/>
    <w:rsid w:val="002C4716"/>
    <w:rsid w:val="002D0D94"/>
    <w:rsid w:val="002D64F0"/>
    <w:rsid w:val="002D788A"/>
    <w:rsid w:val="002E7E78"/>
    <w:rsid w:val="002F7F19"/>
    <w:rsid w:val="003162FC"/>
    <w:rsid w:val="00321048"/>
    <w:rsid w:val="00323AA3"/>
    <w:rsid w:val="003267C1"/>
    <w:rsid w:val="00332BC3"/>
    <w:rsid w:val="00334709"/>
    <w:rsid w:val="00334DAE"/>
    <w:rsid w:val="0035108D"/>
    <w:rsid w:val="003525E3"/>
    <w:rsid w:val="00363520"/>
    <w:rsid w:val="0037589E"/>
    <w:rsid w:val="003771D7"/>
    <w:rsid w:val="00385EE6"/>
    <w:rsid w:val="003878B4"/>
    <w:rsid w:val="003B0144"/>
    <w:rsid w:val="003B24D7"/>
    <w:rsid w:val="003B5421"/>
    <w:rsid w:val="003C0B44"/>
    <w:rsid w:val="003C0FF8"/>
    <w:rsid w:val="003C2B96"/>
    <w:rsid w:val="003D1FAA"/>
    <w:rsid w:val="003D4A88"/>
    <w:rsid w:val="003E0EFE"/>
    <w:rsid w:val="003E126B"/>
    <w:rsid w:val="003E21C8"/>
    <w:rsid w:val="003F658F"/>
    <w:rsid w:val="003F7F19"/>
    <w:rsid w:val="00402FC8"/>
    <w:rsid w:val="004146C7"/>
    <w:rsid w:val="00444D24"/>
    <w:rsid w:val="004540DF"/>
    <w:rsid w:val="00454E2D"/>
    <w:rsid w:val="00460EBD"/>
    <w:rsid w:val="00485163"/>
    <w:rsid w:val="00490B1B"/>
    <w:rsid w:val="00491266"/>
    <w:rsid w:val="00492F8D"/>
    <w:rsid w:val="004931D8"/>
    <w:rsid w:val="004C01AF"/>
    <w:rsid w:val="004C16FB"/>
    <w:rsid w:val="004C2F4A"/>
    <w:rsid w:val="004D50DB"/>
    <w:rsid w:val="004E5180"/>
    <w:rsid w:val="004F0B39"/>
    <w:rsid w:val="004F4FF8"/>
    <w:rsid w:val="004F5360"/>
    <w:rsid w:val="005240E6"/>
    <w:rsid w:val="005313F0"/>
    <w:rsid w:val="00537DEA"/>
    <w:rsid w:val="005415EC"/>
    <w:rsid w:val="005466F9"/>
    <w:rsid w:val="00553508"/>
    <w:rsid w:val="005548FA"/>
    <w:rsid w:val="005569BD"/>
    <w:rsid w:val="00557714"/>
    <w:rsid w:val="005642B5"/>
    <w:rsid w:val="0057610B"/>
    <w:rsid w:val="005810BC"/>
    <w:rsid w:val="005824BA"/>
    <w:rsid w:val="00595CCD"/>
    <w:rsid w:val="005A00D7"/>
    <w:rsid w:val="005A639A"/>
    <w:rsid w:val="005B015B"/>
    <w:rsid w:val="005C1D9C"/>
    <w:rsid w:val="005C4C27"/>
    <w:rsid w:val="005C5ABA"/>
    <w:rsid w:val="005D3C05"/>
    <w:rsid w:val="005D3CAA"/>
    <w:rsid w:val="005E304B"/>
    <w:rsid w:val="005E3404"/>
    <w:rsid w:val="005F13D4"/>
    <w:rsid w:val="005F5A8F"/>
    <w:rsid w:val="00611F3A"/>
    <w:rsid w:val="00624F1E"/>
    <w:rsid w:val="0062530B"/>
    <w:rsid w:val="0064388A"/>
    <w:rsid w:val="00653995"/>
    <w:rsid w:val="00660E1E"/>
    <w:rsid w:val="006674CD"/>
    <w:rsid w:val="00670316"/>
    <w:rsid w:val="006843FC"/>
    <w:rsid w:val="006850FC"/>
    <w:rsid w:val="00692160"/>
    <w:rsid w:val="006A6B89"/>
    <w:rsid w:val="006B2EB8"/>
    <w:rsid w:val="006B4750"/>
    <w:rsid w:val="006B62C4"/>
    <w:rsid w:val="006C3338"/>
    <w:rsid w:val="006C45B7"/>
    <w:rsid w:val="006C506B"/>
    <w:rsid w:val="006C7B9D"/>
    <w:rsid w:val="006D2B4F"/>
    <w:rsid w:val="006D4C10"/>
    <w:rsid w:val="006D7A67"/>
    <w:rsid w:val="006E4309"/>
    <w:rsid w:val="006F0002"/>
    <w:rsid w:val="006F20AC"/>
    <w:rsid w:val="006F40E8"/>
    <w:rsid w:val="006F62CA"/>
    <w:rsid w:val="00701555"/>
    <w:rsid w:val="00702155"/>
    <w:rsid w:val="00702B35"/>
    <w:rsid w:val="00703393"/>
    <w:rsid w:val="007261A1"/>
    <w:rsid w:val="00726FB3"/>
    <w:rsid w:val="0073376C"/>
    <w:rsid w:val="0074396B"/>
    <w:rsid w:val="007522EC"/>
    <w:rsid w:val="0075238D"/>
    <w:rsid w:val="00755DA3"/>
    <w:rsid w:val="00755FA8"/>
    <w:rsid w:val="00762801"/>
    <w:rsid w:val="00783F11"/>
    <w:rsid w:val="00784779"/>
    <w:rsid w:val="00786582"/>
    <w:rsid w:val="007876BC"/>
    <w:rsid w:val="007878BF"/>
    <w:rsid w:val="007902BE"/>
    <w:rsid w:val="00795F14"/>
    <w:rsid w:val="007B09DE"/>
    <w:rsid w:val="007C3226"/>
    <w:rsid w:val="007C7D74"/>
    <w:rsid w:val="007D4E6B"/>
    <w:rsid w:val="007E3FF3"/>
    <w:rsid w:val="007F200F"/>
    <w:rsid w:val="007F282B"/>
    <w:rsid w:val="00800959"/>
    <w:rsid w:val="00841B67"/>
    <w:rsid w:val="00851B12"/>
    <w:rsid w:val="0085627F"/>
    <w:rsid w:val="0087104B"/>
    <w:rsid w:val="00874FBC"/>
    <w:rsid w:val="008B1342"/>
    <w:rsid w:val="008B3753"/>
    <w:rsid w:val="008B4E4D"/>
    <w:rsid w:val="008C5CE6"/>
    <w:rsid w:val="008D24F7"/>
    <w:rsid w:val="008D4E83"/>
    <w:rsid w:val="008D7271"/>
    <w:rsid w:val="008E0B8D"/>
    <w:rsid w:val="008E0FFA"/>
    <w:rsid w:val="008F43A4"/>
    <w:rsid w:val="0090250E"/>
    <w:rsid w:val="00911476"/>
    <w:rsid w:val="00937CCB"/>
    <w:rsid w:val="00943C8B"/>
    <w:rsid w:val="0094667D"/>
    <w:rsid w:val="009527A1"/>
    <w:rsid w:val="0095361E"/>
    <w:rsid w:val="0095459C"/>
    <w:rsid w:val="00956EB8"/>
    <w:rsid w:val="009641CE"/>
    <w:rsid w:val="00970711"/>
    <w:rsid w:val="00984B04"/>
    <w:rsid w:val="009A540F"/>
    <w:rsid w:val="009A6F02"/>
    <w:rsid w:val="009C0A14"/>
    <w:rsid w:val="009C7801"/>
    <w:rsid w:val="009C7DD7"/>
    <w:rsid w:val="009F3761"/>
    <w:rsid w:val="009F5127"/>
    <w:rsid w:val="009F5F0C"/>
    <w:rsid w:val="009F7F20"/>
    <w:rsid w:val="00A13614"/>
    <w:rsid w:val="00A16AEA"/>
    <w:rsid w:val="00A20664"/>
    <w:rsid w:val="00A27617"/>
    <w:rsid w:val="00A301A1"/>
    <w:rsid w:val="00A3056E"/>
    <w:rsid w:val="00A419F4"/>
    <w:rsid w:val="00A44663"/>
    <w:rsid w:val="00A5658E"/>
    <w:rsid w:val="00A570C7"/>
    <w:rsid w:val="00A636DE"/>
    <w:rsid w:val="00A66B8C"/>
    <w:rsid w:val="00A67F72"/>
    <w:rsid w:val="00A86F74"/>
    <w:rsid w:val="00A87259"/>
    <w:rsid w:val="00A95429"/>
    <w:rsid w:val="00A954DA"/>
    <w:rsid w:val="00A970CC"/>
    <w:rsid w:val="00AA0287"/>
    <w:rsid w:val="00AA6FA3"/>
    <w:rsid w:val="00AA7E9F"/>
    <w:rsid w:val="00AB1A23"/>
    <w:rsid w:val="00AB4FB5"/>
    <w:rsid w:val="00AB557F"/>
    <w:rsid w:val="00AC4459"/>
    <w:rsid w:val="00AD14B7"/>
    <w:rsid w:val="00AD2FE7"/>
    <w:rsid w:val="00AD7B35"/>
    <w:rsid w:val="00AE48BE"/>
    <w:rsid w:val="00AE5E6C"/>
    <w:rsid w:val="00B041C4"/>
    <w:rsid w:val="00B330C7"/>
    <w:rsid w:val="00B34D72"/>
    <w:rsid w:val="00B36901"/>
    <w:rsid w:val="00B376E9"/>
    <w:rsid w:val="00B54FD1"/>
    <w:rsid w:val="00B6202D"/>
    <w:rsid w:val="00B620EA"/>
    <w:rsid w:val="00B770AA"/>
    <w:rsid w:val="00B81B0B"/>
    <w:rsid w:val="00B861AC"/>
    <w:rsid w:val="00B904D6"/>
    <w:rsid w:val="00B925DB"/>
    <w:rsid w:val="00B97E32"/>
    <w:rsid w:val="00BA0023"/>
    <w:rsid w:val="00BA0432"/>
    <w:rsid w:val="00BA78AD"/>
    <w:rsid w:val="00BB0F84"/>
    <w:rsid w:val="00BE43B7"/>
    <w:rsid w:val="00BE5BCF"/>
    <w:rsid w:val="00BF29DA"/>
    <w:rsid w:val="00C00975"/>
    <w:rsid w:val="00C016C8"/>
    <w:rsid w:val="00C07721"/>
    <w:rsid w:val="00C12FA5"/>
    <w:rsid w:val="00C15106"/>
    <w:rsid w:val="00C2239B"/>
    <w:rsid w:val="00C25FA6"/>
    <w:rsid w:val="00C27DAB"/>
    <w:rsid w:val="00C30B46"/>
    <w:rsid w:val="00C436C2"/>
    <w:rsid w:val="00C47637"/>
    <w:rsid w:val="00C57612"/>
    <w:rsid w:val="00C604F7"/>
    <w:rsid w:val="00C61054"/>
    <w:rsid w:val="00C620E4"/>
    <w:rsid w:val="00C71E6B"/>
    <w:rsid w:val="00C77797"/>
    <w:rsid w:val="00C8064B"/>
    <w:rsid w:val="00C95514"/>
    <w:rsid w:val="00CB041C"/>
    <w:rsid w:val="00CB364D"/>
    <w:rsid w:val="00CB7964"/>
    <w:rsid w:val="00CC0E20"/>
    <w:rsid w:val="00CC55F3"/>
    <w:rsid w:val="00CD68FD"/>
    <w:rsid w:val="00CE1223"/>
    <w:rsid w:val="00CF5AB9"/>
    <w:rsid w:val="00D00D5B"/>
    <w:rsid w:val="00D10700"/>
    <w:rsid w:val="00D136FB"/>
    <w:rsid w:val="00D1717E"/>
    <w:rsid w:val="00D21503"/>
    <w:rsid w:val="00D321B8"/>
    <w:rsid w:val="00D42A83"/>
    <w:rsid w:val="00D5144A"/>
    <w:rsid w:val="00D54CF9"/>
    <w:rsid w:val="00D76519"/>
    <w:rsid w:val="00D9362B"/>
    <w:rsid w:val="00D94F42"/>
    <w:rsid w:val="00DA2B01"/>
    <w:rsid w:val="00DA557B"/>
    <w:rsid w:val="00DB2D11"/>
    <w:rsid w:val="00DC4DEB"/>
    <w:rsid w:val="00DC72FD"/>
    <w:rsid w:val="00DE1785"/>
    <w:rsid w:val="00DE3984"/>
    <w:rsid w:val="00DF3A2F"/>
    <w:rsid w:val="00DF5359"/>
    <w:rsid w:val="00E06095"/>
    <w:rsid w:val="00E20252"/>
    <w:rsid w:val="00E35498"/>
    <w:rsid w:val="00E37EA1"/>
    <w:rsid w:val="00E42C56"/>
    <w:rsid w:val="00E56110"/>
    <w:rsid w:val="00E57CCE"/>
    <w:rsid w:val="00E6442B"/>
    <w:rsid w:val="00E73520"/>
    <w:rsid w:val="00E81FA7"/>
    <w:rsid w:val="00E93C39"/>
    <w:rsid w:val="00EA0076"/>
    <w:rsid w:val="00EA1601"/>
    <w:rsid w:val="00EA2378"/>
    <w:rsid w:val="00EC7CF3"/>
    <w:rsid w:val="00ED2ECA"/>
    <w:rsid w:val="00ED48A7"/>
    <w:rsid w:val="00ED533A"/>
    <w:rsid w:val="00ED7353"/>
    <w:rsid w:val="00ED7936"/>
    <w:rsid w:val="00ED7D93"/>
    <w:rsid w:val="00EF1235"/>
    <w:rsid w:val="00EF1BF2"/>
    <w:rsid w:val="00EF7011"/>
    <w:rsid w:val="00F03ED5"/>
    <w:rsid w:val="00F07C28"/>
    <w:rsid w:val="00F16302"/>
    <w:rsid w:val="00F24BA4"/>
    <w:rsid w:val="00F31061"/>
    <w:rsid w:val="00F337AE"/>
    <w:rsid w:val="00F44ABC"/>
    <w:rsid w:val="00F46E13"/>
    <w:rsid w:val="00F47359"/>
    <w:rsid w:val="00F47D62"/>
    <w:rsid w:val="00F50070"/>
    <w:rsid w:val="00F574C3"/>
    <w:rsid w:val="00F629E5"/>
    <w:rsid w:val="00F62CB7"/>
    <w:rsid w:val="00F74EA2"/>
    <w:rsid w:val="00F77CD0"/>
    <w:rsid w:val="00F95165"/>
    <w:rsid w:val="00FA5927"/>
    <w:rsid w:val="00FB104E"/>
    <w:rsid w:val="00FB4B0D"/>
    <w:rsid w:val="00FD4053"/>
    <w:rsid w:val="00FE0903"/>
    <w:rsid w:val="00FE11BD"/>
    <w:rsid w:val="00FE2076"/>
    <w:rsid w:val="00FE4313"/>
    <w:rsid w:val="00FE5CBC"/>
    <w:rsid w:val="00FE7081"/>
    <w:rsid w:val="00FF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C10A1"/>
  <w15:chartTrackingRefBased/>
  <w15:docId w15:val="{94CBE0BC-3BBF-4B6A-B7DE-84F54195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FA6"/>
    <w:pPr>
      <w:widowControl w:val="0"/>
      <w:ind w:firstLineChars="200" w:firstLine="200"/>
      <w:jc w:val="both"/>
    </w:pPr>
    <w:rPr>
      <w:rFonts w:ascii="Times New Roman" w:eastAsia="宋体" w:hAnsi="Times New Roman"/>
      <w:sz w:val="24"/>
    </w:rPr>
  </w:style>
  <w:style w:type="paragraph" w:styleId="1">
    <w:name w:val="heading 1"/>
    <w:aliases w:val="大标题"/>
    <w:basedOn w:val="a"/>
    <w:next w:val="a"/>
    <w:link w:val="10"/>
    <w:uiPriority w:val="9"/>
    <w:qFormat/>
    <w:rsid w:val="003B0144"/>
    <w:pPr>
      <w:keepNext/>
      <w:keepLines/>
      <w:spacing w:before="340" w:after="330" w:line="578" w:lineRule="auto"/>
      <w:jc w:val="center"/>
      <w:outlineLvl w:val="0"/>
    </w:pPr>
    <w:rPr>
      <w:b/>
      <w:bCs/>
      <w:color w:val="000000" w:themeColor="text1"/>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小标题"/>
    <w:basedOn w:val="1"/>
    <w:next w:val="a"/>
    <w:link w:val="a4"/>
    <w:qFormat/>
    <w:rsid w:val="00984B04"/>
    <w:pPr>
      <w:spacing w:before="40" w:after="0" w:line="360" w:lineRule="auto"/>
    </w:pPr>
  </w:style>
  <w:style w:type="character" w:customStyle="1" w:styleId="a4">
    <w:name w:val="文章小标题 字符"/>
    <w:basedOn w:val="10"/>
    <w:link w:val="a3"/>
    <w:rsid w:val="00984B04"/>
    <w:rPr>
      <w:rFonts w:eastAsia="楷体"/>
      <w:b/>
      <w:bCs/>
      <w:color w:val="000000" w:themeColor="text1"/>
      <w:kern w:val="44"/>
      <w:sz w:val="28"/>
      <w:szCs w:val="44"/>
    </w:rPr>
  </w:style>
  <w:style w:type="character" w:customStyle="1" w:styleId="10">
    <w:name w:val="标题 1 字符"/>
    <w:aliases w:val="大标题 字符"/>
    <w:basedOn w:val="a0"/>
    <w:link w:val="1"/>
    <w:uiPriority w:val="9"/>
    <w:rsid w:val="003B0144"/>
    <w:rPr>
      <w:rFonts w:eastAsia="楷体"/>
      <w:b/>
      <w:bCs/>
      <w:color w:val="000000" w:themeColor="text1"/>
      <w:kern w:val="44"/>
      <w:sz w:val="28"/>
      <w:szCs w:val="44"/>
    </w:rPr>
  </w:style>
  <w:style w:type="paragraph" w:customStyle="1" w:styleId="a5">
    <w:name w:val="一级标题"/>
    <w:basedOn w:val="a"/>
    <w:next w:val="a"/>
    <w:link w:val="a6"/>
    <w:qFormat/>
    <w:rsid w:val="006C506B"/>
    <w:pPr>
      <w:ind w:firstLineChars="0" w:firstLine="0"/>
      <w:outlineLvl w:val="1"/>
    </w:pPr>
  </w:style>
  <w:style w:type="character" w:customStyle="1" w:styleId="a6">
    <w:name w:val="一级标题 字符"/>
    <w:basedOn w:val="a0"/>
    <w:link w:val="a5"/>
    <w:rsid w:val="006C506B"/>
    <w:rPr>
      <w:rFonts w:eastAsia="楷体"/>
    </w:rPr>
  </w:style>
  <w:style w:type="paragraph" w:styleId="a7">
    <w:name w:val="header"/>
    <w:basedOn w:val="a"/>
    <w:link w:val="a8"/>
    <w:uiPriority w:val="99"/>
    <w:unhideWhenUsed/>
    <w:rsid w:val="000A0EFA"/>
    <w:pPr>
      <w:tabs>
        <w:tab w:val="center" w:pos="4153"/>
        <w:tab w:val="right" w:pos="8306"/>
      </w:tabs>
      <w:snapToGrid w:val="0"/>
      <w:jc w:val="center"/>
    </w:pPr>
    <w:rPr>
      <w:sz w:val="18"/>
      <w:szCs w:val="18"/>
    </w:rPr>
  </w:style>
  <w:style w:type="character" w:customStyle="1" w:styleId="a8">
    <w:name w:val="页眉 字符"/>
    <w:basedOn w:val="a0"/>
    <w:link w:val="a7"/>
    <w:uiPriority w:val="99"/>
    <w:rsid w:val="000A0EFA"/>
    <w:rPr>
      <w:sz w:val="18"/>
      <w:szCs w:val="18"/>
    </w:rPr>
  </w:style>
  <w:style w:type="paragraph" w:styleId="a9">
    <w:name w:val="footer"/>
    <w:basedOn w:val="a"/>
    <w:link w:val="aa"/>
    <w:uiPriority w:val="99"/>
    <w:unhideWhenUsed/>
    <w:rsid w:val="000A0EFA"/>
    <w:pPr>
      <w:tabs>
        <w:tab w:val="center" w:pos="4153"/>
        <w:tab w:val="right" w:pos="8306"/>
      </w:tabs>
      <w:snapToGrid w:val="0"/>
      <w:jc w:val="left"/>
    </w:pPr>
    <w:rPr>
      <w:sz w:val="18"/>
      <w:szCs w:val="18"/>
    </w:rPr>
  </w:style>
  <w:style w:type="character" w:customStyle="1" w:styleId="aa">
    <w:name w:val="页脚 字符"/>
    <w:basedOn w:val="a0"/>
    <w:link w:val="a9"/>
    <w:uiPriority w:val="99"/>
    <w:rsid w:val="000A0EFA"/>
    <w:rPr>
      <w:sz w:val="18"/>
      <w:szCs w:val="18"/>
    </w:rPr>
  </w:style>
  <w:style w:type="paragraph" w:customStyle="1" w:styleId="00">
    <w:name w:val="00大标题"/>
    <w:basedOn w:val="a"/>
    <w:link w:val="000"/>
    <w:qFormat/>
    <w:rsid w:val="00692160"/>
    <w:pPr>
      <w:spacing w:after="600"/>
      <w:ind w:firstLineChars="0" w:firstLine="0"/>
      <w:jc w:val="center"/>
    </w:pPr>
    <w:rPr>
      <w:rFonts w:eastAsia="黑体"/>
      <w:sz w:val="32"/>
      <w:szCs w:val="15"/>
    </w:rPr>
  </w:style>
  <w:style w:type="character" w:customStyle="1" w:styleId="000">
    <w:name w:val="00大标题 字符"/>
    <w:basedOn w:val="a0"/>
    <w:link w:val="00"/>
    <w:rsid w:val="00692160"/>
    <w:rPr>
      <w:rFonts w:ascii="Times New Roman" w:eastAsia="黑体" w:hAnsi="Times New Roman"/>
      <w:sz w:val="32"/>
      <w:szCs w:val="15"/>
    </w:rPr>
  </w:style>
  <w:style w:type="paragraph" w:customStyle="1" w:styleId="01">
    <w:name w:val="01章节"/>
    <w:basedOn w:val="a"/>
    <w:link w:val="010"/>
    <w:qFormat/>
    <w:rsid w:val="00BA0023"/>
    <w:pPr>
      <w:numPr>
        <w:numId w:val="3"/>
      </w:numPr>
      <w:spacing w:after="360"/>
      <w:ind w:firstLineChars="0"/>
      <w:jc w:val="center"/>
      <w:outlineLvl w:val="0"/>
    </w:pPr>
    <w:rPr>
      <w:rFonts w:eastAsia="黑体"/>
      <w:sz w:val="30"/>
    </w:rPr>
  </w:style>
  <w:style w:type="character" w:customStyle="1" w:styleId="010">
    <w:name w:val="01章节 字符"/>
    <w:basedOn w:val="a0"/>
    <w:link w:val="01"/>
    <w:rsid w:val="00BA0023"/>
    <w:rPr>
      <w:rFonts w:ascii="Times New Roman" w:eastAsia="黑体" w:hAnsi="Times New Roman"/>
      <w:sz w:val="30"/>
    </w:rPr>
  </w:style>
  <w:style w:type="paragraph" w:customStyle="1" w:styleId="021">
    <w:name w:val="021原文引用"/>
    <w:basedOn w:val="a"/>
    <w:link w:val="0210"/>
    <w:qFormat/>
    <w:rsid w:val="00F337AE"/>
    <w:pPr>
      <w:pBdr>
        <w:left w:val="single" w:sz="12" w:space="4" w:color="767171" w:themeColor="background2" w:themeShade="80"/>
      </w:pBdr>
      <w:ind w:firstLineChars="0" w:firstLine="0"/>
    </w:pPr>
    <w:rPr>
      <w:color w:val="767171" w:themeColor="background2" w:themeShade="80"/>
    </w:rPr>
  </w:style>
  <w:style w:type="character" w:customStyle="1" w:styleId="0210">
    <w:name w:val="021原文引用 字符"/>
    <w:basedOn w:val="a0"/>
    <w:link w:val="021"/>
    <w:rsid w:val="00F337AE"/>
    <w:rPr>
      <w:rFonts w:ascii="Times New Roman" w:eastAsia="宋体" w:hAnsi="Times New Roman"/>
      <w:color w:val="767171" w:themeColor="background2" w:themeShade="80"/>
      <w:sz w:val="24"/>
    </w:rPr>
  </w:style>
  <w:style w:type="paragraph" w:customStyle="1" w:styleId="022">
    <w:name w:val="022名词解释"/>
    <w:basedOn w:val="a"/>
    <w:link w:val="0220"/>
    <w:qFormat/>
    <w:rsid w:val="00B861AC"/>
    <w:pPr>
      <w:pBdr>
        <w:top w:val="single" w:sz="8" w:space="1" w:color="auto"/>
        <w:left w:val="single" w:sz="8" w:space="4" w:color="auto"/>
        <w:bottom w:val="single" w:sz="8" w:space="1" w:color="auto"/>
        <w:right w:val="single" w:sz="8" w:space="4" w:color="auto"/>
      </w:pBdr>
      <w:ind w:firstLineChars="0" w:firstLine="0"/>
    </w:pPr>
    <w:rPr>
      <w:rFonts w:eastAsia="楷体"/>
      <w:sz w:val="21"/>
    </w:rPr>
  </w:style>
  <w:style w:type="character" w:customStyle="1" w:styleId="0220">
    <w:name w:val="022名词解释 字符"/>
    <w:basedOn w:val="a0"/>
    <w:link w:val="022"/>
    <w:rsid w:val="00B861AC"/>
    <w:rPr>
      <w:rFonts w:ascii="Times New Roman" w:eastAsia="楷体" w:hAnsi="Times New Roman"/>
    </w:rPr>
  </w:style>
  <w:style w:type="paragraph" w:customStyle="1" w:styleId="02">
    <w:name w:val="02二级"/>
    <w:basedOn w:val="01"/>
    <w:link w:val="020"/>
    <w:qFormat/>
    <w:rsid w:val="006674CD"/>
    <w:pPr>
      <w:numPr>
        <w:ilvl w:val="1"/>
      </w:numPr>
      <w:spacing w:after="240"/>
      <w:jc w:val="left"/>
      <w:outlineLvl w:val="1"/>
    </w:pPr>
    <w:rPr>
      <w:sz w:val="28"/>
    </w:rPr>
  </w:style>
  <w:style w:type="character" w:customStyle="1" w:styleId="020">
    <w:name w:val="02二级 字符"/>
    <w:basedOn w:val="010"/>
    <w:link w:val="02"/>
    <w:rsid w:val="006674CD"/>
    <w:rPr>
      <w:rFonts w:ascii="Times New Roman" w:eastAsia="黑体" w:hAnsi="Times New Roman"/>
      <w:sz w:val="28"/>
    </w:rPr>
  </w:style>
  <w:style w:type="paragraph" w:customStyle="1" w:styleId="03">
    <w:name w:val="03三级"/>
    <w:basedOn w:val="02"/>
    <w:link w:val="030"/>
    <w:qFormat/>
    <w:rsid w:val="006674CD"/>
    <w:pPr>
      <w:numPr>
        <w:ilvl w:val="2"/>
      </w:numPr>
      <w:outlineLvl w:val="2"/>
    </w:pPr>
  </w:style>
  <w:style w:type="character" w:customStyle="1" w:styleId="030">
    <w:name w:val="03三级 字符"/>
    <w:basedOn w:val="020"/>
    <w:link w:val="03"/>
    <w:rsid w:val="006674CD"/>
    <w:rPr>
      <w:rFonts w:ascii="Times New Roman" w:eastAsia="黑体" w:hAnsi="Times New Roman"/>
      <w:sz w:val="28"/>
    </w:rPr>
  </w:style>
  <w:style w:type="character" w:styleId="ab">
    <w:name w:val="Hyperlink"/>
    <w:basedOn w:val="a0"/>
    <w:uiPriority w:val="99"/>
    <w:unhideWhenUsed/>
    <w:rsid w:val="008E0FFA"/>
    <w:rPr>
      <w:color w:val="0563C1" w:themeColor="hyperlink"/>
      <w:u w:val="single"/>
    </w:rPr>
  </w:style>
  <w:style w:type="character" w:styleId="ac">
    <w:name w:val="Unresolved Mention"/>
    <w:basedOn w:val="a0"/>
    <w:uiPriority w:val="99"/>
    <w:semiHidden/>
    <w:unhideWhenUsed/>
    <w:rsid w:val="008E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3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gian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study%20resource\&#26477;&#24030;&#30005;&#23376;&#31185;&#25216;&#22823;&#23398;-&#31354;&#38388;&#20449;&#24687;&#30740;&#31350;&#38498;\&#23398;&#20064;&#31508;&#35760;\&#23398;&#20064;&#31508;&#35760;&#27169;&#26495;v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4978-1441-4DA4-BA62-B7D9CE03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学习笔记模板v1.dotx</Template>
  <TotalTime>1923</TotalTime>
  <Pages>12</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李楚青</dc:creator>
  <cp:keywords/>
  <dc:description/>
  <cp:lastModifiedBy>CQ L</cp:lastModifiedBy>
  <cp:revision>39</cp:revision>
  <dcterms:created xsi:type="dcterms:W3CDTF">2024-07-27T09:02:00Z</dcterms:created>
  <dcterms:modified xsi:type="dcterms:W3CDTF">2024-08-03T08:12:00Z</dcterms:modified>
</cp:coreProperties>
</file>